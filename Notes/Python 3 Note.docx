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728B8" w14:textId="0A9DEDEB" w:rsidR="00595008" w:rsidRPr="00A3138D" w:rsidRDefault="000E0006" w:rsidP="000E0006">
      <w:pPr>
        <w:pStyle w:val="Title"/>
        <w:spacing w:after="120"/>
        <w:rPr>
          <w:rFonts w:ascii="Calibri" w:hAnsi="Calibri" w:cs="Calibri"/>
          <w:b w:val="0"/>
        </w:rPr>
      </w:pPr>
      <w:r w:rsidRPr="00A3138D">
        <w:rPr>
          <w:rFonts w:ascii="Calibri" w:hAnsi="Calibri" w:cs="Calibri"/>
          <w:b w:val="0"/>
        </w:rPr>
        <w:t>Python 3 Note</w:t>
      </w:r>
      <w:r w:rsidR="00C86686" w:rsidRPr="00A3138D">
        <w:rPr>
          <w:rFonts w:ascii="Calibri" w:hAnsi="Calibri" w:cs="Calibri"/>
          <w:b w:val="0"/>
        </w:rPr>
        <w:t>s</w:t>
      </w:r>
    </w:p>
    <w:tbl>
      <w:tblPr>
        <w:tblW w:w="50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846"/>
        <w:gridCol w:w="283"/>
        <w:gridCol w:w="142"/>
        <w:gridCol w:w="135"/>
        <w:gridCol w:w="7"/>
        <w:gridCol w:w="283"/>
        <w:gridCol w:w="135"/>
        <w:gridCol w:w="7"/>
        <w:gridCol w:w="567"/>
        <w:gridCol w:w="702"/>
        <w:gridCol w:w="7"/>
        <w:gridCol w:w="283"/>
        <w:gridCol w:w="142"/>
        <w:gridCol w:w="567"/>
        <w:gridCol w:w="131"/>
        <w:gridCol w:w="571"/>
        <w:gridCol w:w="432"/>
        <w:gridCol w:w="142"/>
        <w:gridCol w:w="283"/>
        <w:gridCol w:w="142"/>
        <w:gridCol w:w="142"/>
        <w:gridCol w:w="142"/>
        <w:gridCol w:w="141"/>
        <w:gridCol w:w="134"/>
        <w:gridCol w:w="8"/>
        <w:gridCol w:w="142"/>
        <w:gridCol w:w="142"/>
        <w:gridCol w:w="141"/>
        <w:gridCol w:w="284"/>
        <w:gridCol w:w="71"/>
        <w:gridCol w:w="71"/>
        <w:gridCol w:w="138"/>
        <w:gridCol w:w="287"/>
        <w:gridCol w:w="283"/>
        <w:gridCol w:w="142"/>
        <w:gridCol w:w="135"/>
        <w:gridCol w:w="149"/>
        <w:gridCol w:w="13"/>
        <w:gridCol w:w="128"/>
        <w:gridCol w:w="142"/>
        <w:gridCol w:w="2269"/>
      </w:tblGrid>
      <w:tr w:rsidR="000C45CD" w:rsidRPr="00A3138D" w14:paraId="6FD7AA6F" w14:textId="77777777" w:rsidTr="000C45CD">
        <w:trPr>
          <w:trHeight w:val="2324"/>
        </w:trPr>
        <w:tc>
          <w:tcPr>
            <w:tcW w:w="1831" w:type="dxa"/>
            <w:gridSpan w:val="7"/>
          </w:tcPr>
          <w:p w14:paraId="3B11E480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eastAsiaTheme="minorHAns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Data Type</w:t>
            </w:r>
          </w:p>
        </w:tc>
        <w:tc>
          <w:tcPr>
            <w:tcW w:w="4685" w:type="dxa"/>
            <w:gridSpan w:val="19"/>
          </w:tcPr>
          <w:p w14:paraId="3877CB2E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Integer: 0,2,7</w:t>
            </w:r>
          </w:p>
          <w:p w14:paraId="66BA84E4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Float: 1.3, 6.23</w:t>
            </w:r>
          </w:p>
          <w:p w14:paraId="2E42674B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String: ‘hello’, “123” </w:t>
            </w:r>
          </w:p>
          <w:p w14:paraId="448180E3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Booleans: True, False</w:t>
            </w:r>
          </w:p>
          <w:p w14:paraId="373A59BC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Set: {unique elements}</w:t>
            </w:r>
          </w:p>
          <w:p w14:paraId="7590FCFC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Dictionary: {key: values}</w:t>
            </w:r>
          </w:p>
          <w:p w14:paraId="564639F2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List: [ ]</w:t>
            </w:r>
          </w:p>
          <w:p w14:paraId="5F29D00E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F5B9F58" wp14:editId="28FCDA12">
                      <wp:simplePos x="0" y="0"/>
                      <wp:positionH relativeFrom="column">
                        <wp:posOffset>51560</wp:posOffset>
                      </wp:positionH>
                      <wp:positionV relativeFrom="paragraph">
                        <wp:posOffset>140960</wp:posOffset>
                      </wp:positionV>
                      <wp:extent cx="217357" cy="119921"/>
                      <wp:effectExtent l="12700" t="0" r="36830" b="71120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357" cy="119921"/>
                              </a:xfrm>
                              <a:prstGeom prst="bentConnector3">
                                <a:avLst>
                                  <a:gd name="adj1" fmla="val -106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4ADF2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4.05pt;margin-top:11.1pt;width:17.1pt;height:9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" adj="-230" strokecolor="#4472c4 [3204]" strokeweight=".5pt">
                      <v:stroke endarrow="block"/>
                    </v:shape>
                  </w:pict>
                </mc:Fallback>
              </mc:AlternateContent>
            </w:r>
            <w:r w:rsidRPr="00A3138D">
              <w:rPr>
                <w:rFonts w:ascii="Calibri" w:hAnsi="Calibri" w:cs="Calibri"/>
                <w:sz w:val="20"/>
                <w:szCs w:val="20"/>
              </w:rPr>
              <w:t>Tuples: ( )</w:t>
            </w:r>
          </w:p>
          <w:p w14:paraId="1C890F39" w14:textId="621F8C70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Immutable(cannot change value inside)</w:t>
            </w:r>
          </w:p>
        </w:tc>
        <w:tc>
          <w:tcPr>
            <w:tcW w:w="1984" w:type="dxa"/>
            <w:gridSpan w:val="13"/>
          </w:tcPr>
          <w:p w14:paraId="3FC28EBC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('a',1,) </w:t>
            </w:r>
          </w:p>
          <w:p w14:paraId="25EA9193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('a',)    </w:t>
            </w:r>
          </w:p>
          <w:p w14:paraId="32DF6E9F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('a')</w:t>
            </w:r>
          </w:p>
          <w:p w14:paraId="1381E29D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t = (1,2,3,4)</w:t>
            </w:r>
          </w:p>
          <w:p w14:paraId="294A07D1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</w:p>
          <w:p w14:paraId="206A4FAC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(1,2) + (3,4)</w:t>
            </w:r>
          </w:p>
          <w:p w14:paraId="07CF13CE" w14:textId="6A7582D0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((1,2),) + (3,4)</w:t>
            </w:r>
          </w:p>
        </w:tc>
        <w:tc>
          <w:tcPr>
            <w:tcW w:w="2411" w:type="dxa"/>
            <w:gridSpan w:val="2"/>
          </w:tcPr>
          <w:p w14:paraId="79FC439A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-&gt; tuple</w:t>
            </w:r>
          </w:p>
          <w:p w14:paraId="5DBA6AFF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-&gt; tuple</w:t>
            </w:r>
          </w:p>
          <w:p w14:paraId="53A7A2CF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-&gt; str</w:t>
            </w:r>
          </w:p>
          <w:p w14:paraId="611DC7CC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t[10:] =&gt; ()</w:t>
            </w:r>
          </w:p>
          <w:p w14:paraId="5DE215BA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t[:10] =&gt; (1,2,3,4)</w:t>
            </w:r>
          </w:p>
          <w:p w14:paraId="59CFD02C" w14:textId="77777777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(1,2,3,4)</w:t>
            </w:r>
          </w:p>
          <w:p w14:paraId="6B7B2F6F" w14:textId="45321244" w:rsidR="000C45CD" w:rsidRPr="00A3138D" w:rsidRDefault="000C45CD" w:rsidP="000C45CD">
            <w:pPr>
              <w:spacing w:after="1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((1,2), 3, 4)</w:t>
            </w:r>
          </w:p>
        </w:tc>
      </w:tr>
      <w:tr w:rsidR="000C45CD" w:rsidRPr="00A3138D" w14:paraId="7839A8E6" w14:textId="77777777" w:rsidTr="00807D4F">
        <w:tc>
          <w:tcPr>
            <w:tcW w:w="1831" w:type="dxa"/>
            <w:gridSpan w:val="7"/>
          </w:tcPr>
          <w:p w14:paraId="3FB260EE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Arithmetic Operations</w:t>
            </w:r>
          </w:p>
        </w:tc>
        <w:tc>
          <w:tcPr>
            <w:tcW w:w="5394" w:type="dxa"/>
            <w:gridSpan w:val="24"/>
          </w:tcPr>
          <w:p w14:paraId="33E3643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1. Bracket ()</w:t>
            </w:r>
          </w:p>
          <w:p w14:paraId="35887F8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2. Exponent: **</w:t>
            </w:r>
          </w:p>
          <w:p w14:paraId="28EEA068" w14:textId="2465300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3. (Multiply: *) | (Divide: /) | (Quotient: //) | (Modulus/: %)</w:t>
            </w:r>
          </w:p>
        </w:tc>
        <w:tc>
          <w:tcPr>
            <w:tcW w:w="3686" w:type="dxa"/>
            <w:gridSpan w:val="10"/>
          </w:tcPr>
          <w:p w14:paraId="266E43D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4. (Plus: +) | (Minus: -)</w:t>
            </w:r>
          </w:p>
          <w:p w14:paraId="38F709A4" w14:textId="32772E6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5. (Greater: &gt;) | (Less or equal: &lt;=) | (Equals to: ==) | (Not equal to: !=)</w:t>
            </w:r>
          </w:p>
        </w:tc>
      </w:tr>
      <w:tr w:rsidR="000C45CD" w:rsidRPr="00A3138D" w14:paraId="3758E873" w14:textId="77777777" w:rsidTr="009E0AB8">
        <w:tc>
          <w:tcPr>
            <w:tcW w:w="1831" w:type="dxa"/>
            <w:gridSpan w:val="7"/>
          </w:tcPr>
          <w:p w14:paraId="571174F7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Commentating</w:t>
            </w:r>
          </w:p>
        </w:tc>
        <w:tc>
          <w:tcPr>
            <w:tcW w:w="1566" w:type="dxa"/>
            <w:gridSpan w:val="5"/>
          </w:tcPr>
          <w:p w14:paraId="53C119D8" w14:textId="52B2998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Comment</w:t>
            </w:r>
          </w:p>
        </w:tc>
        <w:tc>
          <w:tcPr>
            <w:tcW w:w="3757" w:type="dxa"/>
            <w:gridSpan w:val="18"/>
          </w:tcPr>
          <w:p w14:paraId="320965CF" w14:textId="4FD45933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"""</w:t>
            </w:r>
          </w:p>
          <w:p w14:paraId="2CAE2376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Long Comment</w:t>
            </w:r>
          </w:p>
          <w:p w14:paraId="4019A4A1" w14:textId="78B4085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"""</w:t>
            </w:r>
          </w:p>
        </w:tc>
        <w:tc>
          <w:tcPr>
            <w:tcW w:w="3757" w:type="dxa"/>
            <w:gridSpan w:val="11"/>
          </w:tcPr>
          <w:p w14:paraId="1217D527" w14:textId="0AC226F1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-when long comment used in function, help(fn) will output the comment inside</w:t>
            </w:r>
          </w:p>
        </w:tc>
      </w:tr>
      <w:tr w:rsidR="000C45CD" w:rsidRPr="00A3138D" w14:paraId="73183777" w14:textId="77777777" w:rsidTr="00DB4756">
        <w:trPr>
          <w:trHeight w:val="735"/>
        </w:trPr>
        <w:tc>
          <w:tcPr>
            <w:tcW w:w="1831" w:type="dxa"/>
            <w:gridSpan w:val="7"/>
          </w:tcPr>
          <w:p w14:paraId="08AE03D7" w14:textId="39990822" w:rsidR="000C45CD" w:rsidRPr="00A3138D" w:rsidRDefault="000C45CD" w:rsidP="000C45CD">
            <w:pPr>
              <w:pStyle w:val="Heading2"/>
              <w:spacing w:after="20"/>
              <w:rPr>
                <w:rFonts w:ascii="Calibri" w:hAnsi="Calibri" w:cs="Calibri"/>
                <w:sz w:val="21"/>
                <w:szCs w:val="21"/>
              </w:rPr>
            </w:pPr>
            <w:r w:rsidRPr="00A3138D">
              <w:rPr>
                <w:rFonts w:ascii="Calibri" w:hAnsi="Calibri" w:cs="Calibri"/>
                <w:sz w:val="21"/>
                <w:szCs w:val="21"/>
              </w:rPr>
              <w:t>Variable</w:t>
            </w:r>
          </w:p>
          <w:p w14:paraId="3ED9D133" w14:textId="77777777" w:rsidR="000C45CD" w:rsidRPr="00A3138D" w:rsidRDefault="000C45CD" w:rsidP="000C45CD">
            <w:pPr>
              <w:rPr>
                <w:rFonts w:ascii="Calibri" w:hAnsi="Calibri" w:cs="Calibri"/>
              </w:rPr>
            </w:pPr>
          </w:p>
          <w:p w14:paraId="16D61697" w14:textId="5E76854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name = ‘Sam’</w:t>
            </w:r>
          </w:p>
          <w:p w14:paraId="1F87C30A" w14:textId="77777777" w:rsidR="000C45CD" w:rsidRPr="00A3138D" w:rsidRDefault="000C45CD" w:rsidP="000C45CD">
            <w:pPr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num = 12</w:t>
            </w:r>
          </w:p>
          <w:p w14:paraId="05B39654" w14:textId="77777777" w:rsidR="000C45CD" w:rsidRPr="00A3138D" w:rsidRDefault="000C45CD" w:rsidP="000C45CD">
            <w:pPr>
              <w:rPr>
                <w:rFonts w:ascii="Calibri" w:hAnsi="Calibri" w:cs="Calibri"/>
              </w:rPr>
            </w:pPr>
          </w:p>
          <w:p w14:paraId="2E86E67B" w14:textId="77777777" w:rsidR="000C45CD" w:rsidRPr="00A3138D" w:rsidRDefault="000C45CD" w:rsidP="000C45CD">
            <w:pPr>
              <w:rPr>
                <w:rFonts w:ascii="Calibri" w:hAnsi="Calibri" w:cs="Calibri"/>
              </w:rPr>
            </w:pPr>
          </w:p>
          <w:p w14:paraId="51B33DB3" w14:textId="77777777" w:rsidR="000C45CD" w:rsidRPr="00A3138D" w:rsidRDefault="000C45CD" w:rsidP="000C45CD">
            <w:pPr>
              <w:rPr>
                <w:rFonts w:ascii="Calibri" w:hAnsi="Calibri" w:cs="Calibri"/>
              </w:rPr>
            </w:pPr>
          </w:p>
          <w:p w14:paraId="5922B479" w14:textId="77777777" w:rsidR="000C45CD" w:rsidRPr="00A3138D" w:rsidRDefault="000C45CD" w:rsidP="000C45CD">
            <w:pPr>
              <w:rPr>
                <w:rFonts w:ascii="Calibri" w:hAnsi="Calibri" w:cs="Calibri"/>
              </w:rPr>
            </w:pPr>
          </w:p>
          <w:p w14:paraId="68DA4EDA" w14:textId="323C2742" w:rsidR="000C45CD" w:rsidRPr="00A3138D" w:rsidRDefault="000C45CD" w:rsidP="000C45CD">
            <w:pPr>
              <w:rPr>
                <w:rFonts w:ascii="Calibri" w:hAnsi="Calibri" w:cs="Calibri"/>
              </w:rPr>
            </w:pPr>
            <w:r w:rsidRPr="00A3138D">
              <w:rPr>
                <w:rFonts w:ascii="Calibri" w:hAnsi="Calibri" w:cs="Calibri"/>
                <w:sz w:val="20"/>
              </w:rPr>
              <w:t>l = ['a', 'b', 'c']</w:t>
            </w:r>
          </w:p>
        </w:tc>
        <w:tc>
          <w:tcPr>
            <w:tcW w:w="5394" w:type="dxa"/>
            <w:gridSpan w:val="24"/>
          </w:tcPr>
          <w:p w14:paraId="4055E2B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print(‘My name is {} and my age is {}’.format(name, num))</w:t>
            </w:r>
          </w:p>
          <w:p w14:paraId="39E6476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print(‘My name is {} and my age is {}’.format(Sam, 12))</w:t>
            </w:r>
          </w:p>
          <w:p w14:paraId="524E804E" w14:textId="6DBDC37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print('My name is %s and my age is %s' %(name, num))</w:t>
            </w:r>
          </w:p>
          <w:p w14:paraId="240085C6" w14:textId="2590535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print(‘My name is ‘ + Name + ‘my age is ‘ + str(num))</w:t>
            </w:r>
          </w:p>
          <w:p w14:paraId="0459F38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89CFF2A" w14:textId="05964AA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print('My name is %r and my age is %s' %(name, num))</w:t>
            </w:r>
          </w:p>
          <w:p w14:paraId="71B982B6" w14:textId="045E8DE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print(f'My name is {name!r} and my age is {num:1.0f}')</w:t>
            </w:r>
          </w:p>
          <w:p w14:paraId="4D08AA7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6EB248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print('Floating point numbers: %5.2f' %(13.144))</w:t>
            </w:r>
          </w:p>
          <w:p w14:paraId="7388355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D4674E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342542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857F4B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print('a', 'b')</w:t>
            </w:r>
          </w:p>
          <w:p w14:paraId="022D2E2D" w14:textId="1394498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print(*l, sep =' &amp; ')</w:t>
            </w:r>
          </w:p>
        </w:tc>
        <w:tc>
          <w:tcPr>
            <w:tcW w:w="3686" w:type="dxa"/>
            <w:gridSpan w:val="10"/>
          </w:tcPr>
          <w:p w14:paraId="2D1B4716" w14:textId="019558C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My name is Sam and my age is 12</w:t>
            </w:r>
          </w:p>
          <w:p w14:paraId="5B191BA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DC1F0D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CB95B3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EBBF41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BD76346" w14:textId="2CD9130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My name is 'Sam' and my age is 12</w:t>
            </w:r>
          </w:p>
          <w:p w14:paraId="77E8D0A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127017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A4ACC0C" w14:textId="6D8B396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Floating point numbers: 13.14 </w:t>
            </w:r>
          </w:p>
          <w:p w14:paraId="4110018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5 is min no. of char including whitespace; 2 is no. of dp</w:t>
            </w:r>
          </w:p>
          <w:p w14:paraId="75E2C4C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431D64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 b #Using , automatically adds space</w:t>
            </w:r>
          </w:p>
          <w:p w14:paraId="7267E87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a &amp; b &amp; c </w:t>
            </w:r>
          </w:p>
          <w:p w14:paraId="1A10018D" w14:textId="25F458D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#* print out all items, sep = separator</w:t>
            </w:r>
          </w:p>
        </w:tc>
      </w:tr>
      <w:tr w:rsidR="000C45CD" w:rsidRPr="00A3138D" w14:paraId="54FA0B95" w14:textId="77777777" w:rsidTr="001F5483">
        <w:tc>
          <w:tcPr>
            <w:tcW w:w="1831" w:type="dxa"/>
            <w:gridSpan w:val="7"/>
          </w:tcPr>
          <w:p w14:paraId="0314C7BF" w14:textId="29D362C3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Indexing</w:t>
            </w:r>
          </w:p>
        </w:tc>
        <w:tc>
          <w:tcPr>
            <w:tcW w:w="1283" w:type="dxa"/>
            <w:gridSpan w:val="4"/>
          </w:tcPr>
          <w:p w14:paraId="473DDFEE" w14:textId="1C2A504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 = ’abcdef’</w:t>
            </w:r>
          </w:p>
        </w:tc>
        <w:tc>
          <w:tcPr>
            <w:tcW w:w="2268" w:type="dxa"/>
            <w:gridSpan w:val="7"/>
          </w:tcPr>
          <w:p w14:paraId="39256AE2" w14:textId="062E93F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s[0] = ‘a’</w:t>
            </w:r>
          </w:p>
          <w:p w14:paraId="4C477915" w14:textId="709B057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s[-1] = ‘f’</w:t>
            </w:r>
          </w:p>
          <w:p w14:paraId="3E1EE4DF" w14:textId="0E6FC31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s[:2] = ‘ab’</w:t>
            </w:r>
          </w:p>
          <w:p w14:paraId="79FF98D1" w14:textId="4B6F788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s[:-1:2] = ‘ace’</w:t>
            </w:r>
          </w:p>
        </w:tc>
        <w:tc>
          <w:tcPr>
            <w:tcW w:w="1701" w:type="dxa"/>
            <w:gridSpan w:val="11"/>
          </w:tcPr>
          <w:p w14:paraId="4A21911E" w14:textId="592548F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 = [a,b,[c[d,e]]]</w:t>
            </w:r>
          </w:p>
          <w:p w14:paraId="35529E80" w14:textId="7840079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 = {‘k1’:[1,2,3]}</w:t>
            </w:r>
          </w:p>
        </w:tc>
        <w:tc>
          <w:tcPr>
            <w:tcW w:w="3828" w:type="dxa"/>
            <w:gridSpan w:val="12"/>
          </w:tcPr>
          <w:p w14:paraId="1FC9681B" w14:textId="470A784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s[2][1][0] = ‘d’</w:t>
            </w:r>
          </w:p>
          <w:p w14:paraId="4F3F9312" w14:textId="58581AD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d[‘k1] = [1,2,3]</w:t>
            </w:r>
          </w:p>
        </w:tc>
      </w:tr>
      <w:tr w:rsidR="000C45CD" w:rsidRPr="00A3138D" w14:paraId="1763F254" w14:textId="77777777" w:rsidTr="00BF332E">
        <w:tc>
          <w:tcPr>
            <w:tcW w:w="1831" w:type="dxa"/>
            <w:gridSpan w:val="7"/>
          </w:tcPr>
          <w:p w14:paraId="376C5404" w14:textId="6EFE554E" w:rsidR="000C45CD" w:rsidRPr="00A3138D" w:rsidRDefault="000C45CD" w:rsidP="000C45CD">
            <w:pPr>
              <w:pStyle w:val="Heading2"/>
              <w:spacing w:after="20"/>
              <w:rPr>
                <w:rFonts w:ascii="Calibri" w:hAnsi="Calibri" w:cs="Calibri"/>
                <w:sz w:val="21"/>
                <w:szCs w:val="21"/>
              </w:rPr>
            </w:pPr>
            <w:r w:rsidRPr="00A3138D">
              <w:rPr>
                <w:rFonts w:ascii="Calibri" w:hAnsi="Calibri" w:cs="Calibri"/>
                <w:sz w:val="21"/>
                <w:szCs w:val="21"/>
              </w:rPr>
              <w:t>AND OR</w:t>
            </w:r>
          </w:p>
        </w:tc>
        <w:tc>
          <w:tcPr>
            <w:tcW w:w="4118" w:type="dxa"/>
            <w:gridSpan w:val="14"/>
          </w:tcPr>
          <w:p w14:paraId="3D2A3489" w14:textId="6599F1C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and – both conditions true (evaluate all conditions)</w:t>
            </w:r>
          </w:p>
          <w:p w14:paraId="0E3165B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or – at least 1 condition true (evaluate 1st condition first)</w:t>
            </w:r>
          </w:p>
          <w:p w14:paraId="4D700EC2" w14:textId="1FF38C5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not 0, not None, not '' are all true</w:t>
            </w:r>
          </w:p>
        </w:tc>
        <w:tc>
          <w:tcPr>
            <w:tcW w:w="2423" w:type="dxa"/>
            <w:gridSpan w:val="17"/>
          </w:tcPr>
          <w:p w14:paraId="5692EF8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(1&gt;2) and (2&gt;3) </w:t>
            </w:r>
          </w:p>
          <w:p w14:paraId="40AA6D8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(1&lt;2) and (2&lt;3)</w:t>
            </w:r>
          </w:p>
          <w:p w14:paraId="43F9607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(1&lt;2) or (2&gt;3) or (1==1)</w:t>
            </w:r>
          </w:p>
          <w:p w14:paraId="6B1CE4D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20 or True</w:t>
            </w:r>
          </w:p>
          <w:p w14:paraId="357DD84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True or 20</w:t>
            </w:r>
          </w:p>
          <w:p w14:paraId="4C41926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20 and True</w:t>
            </w:r>
          </w:p>
          <w:p w14:paraId="110158A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True and 20</w:t>
            </w:r>
          </w:p>
          <w:p w14:paraId="162941A1" w14:textId="0E1541F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False==0 and False == ''</w:t>
            </w:r>
          </w:p>
        </w:tc>
        <w:tc>
          <w:tcPr>
            <w:tcW w:w="2539" w:type="dxa"/>
            <w:gridSpan w:val="3"/>
          </w:tcPr>
          <w:p w14:paraId="7B0DBD8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False</w:t>
            </w:r>
          </w:p>
          <w:p w14:paraId="316B1DC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True</w:t>
            </w:r>
          </w:p>
          <w:p w14:paraId="1ADE6CE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True</w:t>
            </w:r>
          </w:p>
          <w:p w14:paraId="4B2A924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20</w:t>
            </w:r>
          </w:p>
          <w:p w14:paraId="2BBE50F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True</w:t>
            </w:r>
          </w:p>
          <w:p w14:paraId="4394604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True</w:t>
            </w:r>
          </w:p>
          <w:p w14:paraId="6F4D4C2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20</w:t>
            </w:r>
          </w:p>
          <w:p w14:paraId="51DFF26C" w14:textId="51B6D7E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False (True and False)</w:t>
            </w:r>
          </w:p>
        </w:tc>
      </w:tr>
      <w:tr w:rsidR="000C45CD" w:rsidRPr="00A3138D" w14:paraId="6154DC63" w14:textId="77777777" w:rsidTr="001F5483">
        <w:trPr>
          <w:trHeight w:val="397"/>
        </w:trPr>
        <w:tc>
          <w:tcPr>
            <w:tcW w:w="1831" w:type="dxa"/>
            <w:gridSpan w:val="7"/>
          </w:tcPr>
          <w:p w14:paraId="69304AE2" w14:textId="77777777" w:rsidR="000C45CD" w:rsidRPr="00A3138D" w:rsidRDefault="000C45CD" w:rsidP="000C45CD">
            <w:pPr>
              <w:pStyle w:val="Heading2"/>
              <w:spacing w:after="2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08" w:type="dxa"/>
            <w:gridSpan w:val="6"/>
          </w:tcPr>
          <w:p w14:paraId="431AEB9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if 1&lt;2:</w:t>
            </w:r>
          </w:p>
          <w:p w14:paraId="74E84EC0" w14:textId="2BE4A26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print(‘hello’)</w:t>
            </w:r>
          </w:p>
          <w:p w14:paraId="036869D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elif ___:</w:t>
            </w:r>
          </w:p>
          <w:p w14:paraId="57B12FF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___</w:t>
            </w:r>
          </w:p>
          <w:p w14:paraId="438A5F9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else ___:</w:t>
            </w:r>
          </w:p>
          <w:p w14:paraId="7AD6B2F0" w14:textId="2E82E30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___</w:t>
            </w:r>
          </w:p>
        </w:tc>
        <w:tc>
          <w:tcPr>
            <w:tcW w:w="2552" w:type="dxa"/>
            <w:gridSpan w:val="9"/>
          </w:tcPr>
          <w:p w14:paraId="2BC072E0" w14:textId="36922F8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#short form</w:t>
            </w:r>
          </w:p>
          <w:p w14:paraId="4C25A3F9" w14:textId="638977A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print('hello') if 1&lt;2 else: ... </w:t>
            </w:r>
          </w:p>
        </w:tc>
        <w:tc>
          <w:tcPr>
            <w:tcW w:w="2268" w:type="dxa"/>
            <w:gridSpan w:val="15"/>
          </w:tcPr>
          <w:p w14:paraId="12640CF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seq = [1,2,3,4,5]</w:t>
            </w:r>
          </w:p>
          <w:p w14:paraId="23527B5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for item in seq:</w:t>
            </w:r>
          </w:p>
          <w:p w14:paraId="682DEF8A" w14:textId="185C3A2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print(item)</w:t>
            </w:r>
          </w:p>
          <w:p w14:paraId="2AC9C22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OR</w:t>
            </w:r>
          </w:p>
          <w:p w14:paraId="028D781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for x in range (0,6):</w:t>
            </w:r>
          </w:p>
          <w:p w14:paraId="74F06139" w14:textId="7F19B75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print(x)</w:t>
            </w:r>
          </w:p>
        </w:tc>
        <w:tc>
          <w:tcPr>
            <w:tcW w:w="2552" w:type="dxa"/>
            <w:gridSpan w:val="4"/>
          </w:tcPr>
          <w:p w14:paraId="5256D44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681A115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4B17176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3</w:t>
            </w:r>
          </w:p>
          <w:p w14:paraId="4FE8E4F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4</w:t>
            </w:r>
          </w:p>
          <w:p w14:paraId="7CB5B104" w14:textId="34A4B3D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</w:tr>
      <w:tr w:rsidR="000C45CD" w:rsidRPr="00A3138D" w14:paraId="22F794B6" w14:textId="77777777" w:rsidTr="009E0AB8">
        <w:trPr>
          <w:trHeight w:val="829"/>
        </w:trPr>
        <w:tc>
          <w:tcPr>
            <w:tcW w:w="1831" w:type="dxa"/>
            <w:gridSpan w:val="7"/>
          </w:tcPr>
          <w:p w14:paraId="4B76C380" w14:textId="77777777" w:rsidR="000C45CD" w:rsidRPr="00A3138D" w:rsidRDefault="000C45CD" w:rsidP="000C45CD">
            <w:pPr>
              <w:pStyle w:val="Heading2"/>
              <w:spacing w:after="2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275" w:type="dxa"/>
            <w:gridSpan w:val="7"/>
          </w:tcPr>
          <w:p w14:paraId="307FAF4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 = 1</w:t>
            </w:r>
          </w:p>
          <w:p w14:paraId="2D7503C7" w14:textId="224BC40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while i&lt;4:</w:t>
            </w:r>
          </w:p>
          <w:p w14:paraId="4316389A" w14:textId="74445E9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print('i is: ' + str(i))</w:t>
            </w:r>
          </w:p>
        </w:tc>
        <w:tc>
          <w:tcPr>
            <w:tcW w:w="2268" w:type="dxa"/>
            <w:gridSpan w:val="11"/>
          </w:tcPr>
          <w:p w14:paraId="5404C97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 is :1</w:t>
            </w:r>
          </w:p>
          <w:p w14:paraId="1B1F7BC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 is :2</w:t>
            </w:r>
          </w:p>
          <w:p w14:paraId="5D418170" w14:textId="21DCAEC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 is :3</w:t>
            </w:r>
          </w:p>
        </w:tc>
        <w:tc>
          <w:tcPr>
            <w:tcW w:w="2268" w:type="dxa"/>
            <w:gridSpan w:val="15"/>
          </w:tcPr>
          <w:p w14:paraId="132587F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1 &gt; 1, 000</w:t>
            </w:r>
          </w:p>
          <w:p w14:paraId="55F1E9D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3,2,1&gt;0,1,2</w:t>
            </w:r>
          </w:p>
          <w:p w14:paraId="11B01F86" w14:textId="4E824DC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(1,2,3) + (1,2,3)</w:t>
            </w:r>
          </w:p>
        </w:tc>
        <w:tc>
          <w:tcPr>
            <w:tcW w:w="2269" w:type="dxa"/>
          </w:tcPr>
          <w:p w14:paraId="2355F2D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(False, 0)</w:t>
            </w:r>
          </w:p>
          <w:p w14:paraId="41BC744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(3,2,True,1,2)</w:t>
            </w:r>
          </w:p>
          <w:p w14:paraId="2636E4E3" w14:textId="48627A5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(1,2,3,1,2,3)</w:t>
            </w:r>
          </w:p>
        </w:tc>
      </w:tr>
      <w:tr w:rsidR="000C45CD" w:rsidRPr="00A3138D" w14:paraId="59F86843" w14:textId="77777777" w:rsidTr="00BF332E">
        <w:trPr>
          <w:trHeight w:val="829"/>
        </w:trPr>
        <w:tc>
          <w:tcPr>
            <w:tcW w:w="1831" w:type="dxa"/>
            <w:gridSpan w:val="7"/>
          </w:tcPr>
          <w:p w14:paraId="3C80C83A" w14:textId="77777777" w:rsidR="000C45CD" w:rsidRPr="00A3138D" w:rsidRDefault="000C45CD" w:rsidP="000C45CD">
            <w:pPr>
              <w:pStyle w:val="Heading2"/>
              <w:rPr>
                <w:rFonts w:ascii="Calibri" w:hAnsi="Calibri" w:cs="Calibri"/>
                <w:sz w:val="21"/>
                <w:szCs w:val="21"/>
              </w:rPr>
            </w:pPr>
            <w:r w:rsidRPr="00A3138D">
              <w:rPr>
                <w:rFonts w:ascii="Calibri" w:hAnsi="Calibri" w:cs="Calibri"/>
                <w:sz w:val="21"/>
                <w:szCs w:val="21"/>
              </w:rPr>
              <w:t>x = 'Sam'</w:t>
            </w:r>
          </w:p>
          <w:p w14:paraId="72A85647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</w:rPr>
            </w:pPr>
          </w:p>
          <w:p w14:paraId="6ABC1B5E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</w:rPr>
            </w:pPr>
          </w:p>
          <w:p w14:paraId="48910500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</w:rPr>
            </w:pPr>
          </w:p>
          <w:p w14:paraId="1E08DB5B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</w:rPr>
            </w:pPr>
          </w:p>
          <w:p w14:paraId="6219336B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</w:rPr>
            </w:pPr>
          </w:p>
          <w:p w14:paraId="709E835E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</w:rPr>
            </w:pPr>
          </w:p>
          <w:p w14:paraId="25565600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</w:rPr>
            </w:pPr>
          </w:p>
          <w:p w14:paraId="0E6C8F42" w14:textId="69E89A70" w:rsidR="000C45CD" w:rsidRPr="00A3138D" w:rsidRDefault="000C45CD" w:rsidP="000C45CD">
            <w:pPr>
              <w:spacing w:after="0"/>
              <w:rPr>
                <w:rFonts w:ascii="Calibri" w:hAnsi="Calibri" w:cs="Calibri"/>
              </w:rPr>
            </w:pPr>
          </w:p>
          <w:p w14:paraId="1B79B1C0" w14:textId="26A4DE48" w:rsidR="000C45CD" w:rsidRPr="00A3138D" w:rsidRDefault="000C45CD" w:rsidP="000C45CD">
            <w:pPr>
              <w:spacing w:after="0"/>
              <w:rPr>
                <w:rFonts w:ascii="Calibri" w:hAnsi="Calibri" w:cs="Calibri"/>
              </w:rPr>
            </w:pPr>
          </w:p>
          <w:p w14:paraId="1DF0273B" w14:textId="211DC951" w:rsidR="000C45CD" w:rsidRPr="00A3138D" w:rsidRDefault="000C45CD" w:rsidP="000C45CD">
            <w:pPr>
              <w:spacing w:after="0"/>
              <w:rPr>
                <w:rFonts w:ascii="Calibri" w:hAnsi="Calibri" w:cs="Calibri"/>
              </w:rPr>
            </w:pPr>
          </w:p>
          <w:p w14:paraId="0EC0FBD3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</w:rPr>
            </w:pPr>
          </w:p>
          <w:p w14:paraId="5434E8B9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1"/>
                <w:szCs w:val="21"/>
              </w:rPr>
            </w:pPr>
            <w:r w:rsidRPr="00A3138D">
              <w:rPr>
                <w:rFonts w:ascii="Calibri" w:hAnsi="Calibri" w:cs="Calibri"/>
                <w:sz w:val="21"/>
                <w:szCs w:val="21"/>
              </w:rPr>
              <w:t>list1 = [1,2,3]</w:t>
            </w:r>
          </w:p>
          <w:p w14:paraId="58C40525" w14:textId="23068008" w:rsidR="000C45CD" w:rsidRPr="00A3138D" w:rsidRDefault="000C45CD" w:rsidP="000C45CD">
            <w:pPr>
              <w:spacing w:after="0"/>
              <w:rPr>
                <w:rFonts w:ascii="Calibri" w:hAnsi="Calibri" w:cs="Calibri"/>
                <w:sz w:val="21"/>
                <w:szCs w:val="21"/>
              </w:rPr>
            </w:pPr>
            <w:r w:rsidRPr="00A3138D">
              <w:rPr>
                <w:rFonts w:ascii="Calibri" w:hAnsi="Calibri" w:cs="Calibri"/>
                <w:sz w:val="21"/>
                <w:szCs w:val="21"/>
              </w:rPr>
              <w:t>list2 = ['a', 'b', 'c']</w:t>
            </w:r>
          </w:p>
        </w:tc>
        <w:tc>
          <w:tcPr>
            <w:tcW w:w="4401" w:type="dxa"/>
            <w:gridSpan w:val="16"/>
          </w:tcPr>
          <w:p w14:paraId="581EABC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break</w:t>
            </w:r>
          </w:p>
          <w:p w14:paraId="2BB1035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continue</w:t>
            </w:r>
          </w:p>
          <w:p w14:paraId="3EBEBB2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pass</w:t>
            </w:r>
          </w:p>
          <w:p w14:paraId="60F1552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for item in x:</w:t>
            </w:r>
          </w:p>
          <w:p w14:paraId="0EF45DE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if item == 'a':</w:t>
            </w:r>
          </w:p>
          <w:p w14:paraId="02E55D0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continue</w:t>
            </w:r>
          </w:p>
          <w:p w14:paraId="2305E48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print('item')</w:t>
            </w:r>
          </w:p>
          <w:p w14:paraId="6F709D1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E48A04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for item in x:</w:t>
            </w:r>
          </w:p>
          <w:p w14:paraId="533A957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if item == 'a':</w:t>
            </w:r>
          </w:p>
          <w:p w14:paraId="0985F5B8" w14:textId="1E03028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break</w:t>
            </w:r>
          </w:p>
          <w:p w14:paraId="2B26FFF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print('item')</w:t>
            </w:r>
          </w:p>
          <w:p w14:paraId="769DD52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5CCF6A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for item in enumerate(x):</w:t>
            </w:r>
          </w:p>
          <w:p w14:paraId="502DBE00" w14:textId="41CDE32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print(item)</w:t>
            </w:r>
          </w:p>
          <w:p w14:paraId="1290E03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0A29D9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for item in zip(list1, list2):</w:t>
            </w:r>
          </w:p>
          <w:p w14:paraId="3E79C0E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print(item)</w:t>
            </w:r>
          </w:p>
          <w:p w14:paraId="1A028D3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A64B48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7E673D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list1.extend(list2)</w:t>
            </w:r>
          </w:p>
          <w:p w14:paraId="7306511A" w14:textId="39D1E76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list1</w:t>
            </w:r>
          </w:p>
        </w:tc>
        <w:tc>
          <w:tcPr>
            <w:tcW w:w="4679" w:type="dxa"/>
            <w:gridSpan w:val="18"/>
          </w:tcPr>
          <w:p w14:paraId="194D9E9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break out of current loop</w:t>
            </w:r>
          </w:p>
          <w:p w14:paraId="617DF47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goes to top of nearest loop</w:t>
            </w:r>
          </w:p>
          <w:p w14:paraId="6B513BC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does nothing (to not get error when loop is empty)</w:t>
            </w:r>
          </w:p>
          <w:p w14:paraId="5A6B74E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</w:t>
            </w:r>
          </w:p>
          <w:p w14:paraId="28939D7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</w:t>
            </w:r>
          </w:p>
          <w:p w14:paraId="2197D89A" w14:textId="13779CA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EC19C9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A87963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3F2D66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</w:t>
            </w:r>
          </w:p>
          <w:p w14:paraId="0F6EFF3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32AB4D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9A4B7C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E84366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61216B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(0, 'S')</w:t>
            </w:r>
          </w:p>
          <w:p w14:paraId="48C9160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(1, 'a')</w:t>
            </w:r>
          </w:p>
          <w:p w14:paraId="304A901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(2, 'm')</w:t>
            </w:r>
          </w:p>
          <w:p w14:paraId="1F853B5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(1, 'a')</w:t>
            </w:r>
          </w:p>
          <w:p w14:paraId="51406F9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(2, 'b')</w:t>
            </w:r>
          </w:p>
          <w:p w14:paraId="5CC9BFB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(3, 'c')</w:t>
            </w:r>
          </w:p>
          <w:p w14:paraId="7069590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E227AD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4624B87" w14:textId="5E14248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[1, 2, 3, 'a', 'b', 'c']</w:t>
            </w:r>
          </w:p>
        </w:tc>
      </w:tr>
      <w:tr w:rsidR="000C45CD" w:rsidRPr="00A3138D" w14:paraId="7B196976" w14:textId="77777777" w:rsidTr="000918F8">
        <w:trPr>
          <w:trHeight w:val="113"/>
        </w:trPr>
        <w:tc>
          <w:tcPr>
            <w:tcW w:w="1831" w:type="dxa"/>
            <w:gridSpan w:val="7"/>
          </w:tcPr>
          <w:p w14:paraId="7DCDAB0F" w14:textId="1D8AA929" w:rsidR="000918F8" w:rsidRDefault="000918F8" w:rsidP="000918F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 = [1,2,3,4]</w:t>
            </w:r>
          </w:p>
          <w:p w14:paraId="66904280" w14:textId="47540842" w:rsidR="000918F8" w:rsidRPr="00A3138D" w:rsidRDefault="000918F8" w:rsidP="000918F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out = []</w:t>
            </w:r>
          </w:p>
          <w:p w14:paraId="404BFF68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2406" w:type="dxa"/>
            <w:gridSpan w:val="8"/>
          </w:tcPr>
          <w:p w14:paraId="0D7C24A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for num in x:</w:t>
            </w:r>
          </w:p>
          <w:p w14:paraId="6E97AD21" w14:textId="09F844F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out.append(num**2)</w:t>
            </w:r>
          </w:p>
          <w:p w14:paraId="2EF868AC" w14:textId="2290638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print(out)</w:t>
            </w:r>
          </w:p>
        </w:tc>
        <w:tc>
          <w:tcPr>
            <w:tcW w:w="3413" w:type="dxa"/>
            <w:gridSpan w:val="18"/>
          </w:tcPr>
          <w:p w14:paraId="4FD7FBF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 = [1,2,3,4]</w:t>
            </w:r>
          </w:p>
          <w:p w14:paraId="2BEA22F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out = [num**2 for num in x]</w:t>
            </w:r>
          </w:p>
          <w:p w14:paraId="3E921638" w14:textId="504C880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print(out)</w:t>
            </w:r>
          </w:p>
        </w:tc>
        <w:tc>
          <w:tcPr>
            <w:tcW w:w="3261" w:type="dxa"/>
            <w:gridSpan w:val="8"/>
          </w:tcPr>
          <w:p w14:paraId="056B293B" w14:textId="1A09371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[1,4,9,16]</w:t>
            </w:r>
          </w:p>
        </w:tc>
      </w:tr>
      <w:tr w:rsidR="000C45CD" w:rsidRPr="00A3138D" w14:paraId="05671A19" w14:textId="77777777" w:rsidTr="00BF332E">
        <w:trPr>
          <w:trHeight w:val="488"/>
        </w:trPr>
        <w:tc>
          <w:tcPr>
            <w:tcW w:w="1831" w:type="dxa"/>
            <w:gridSpan w:val="7"/>
            <w:vMerge w:val="restart"/>
          </w:tcPr>
          <w:p w14:paraId="74309CBC" w14:textId="6E92DB38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Function</w:t>
            </w:r>
          </w:p>
        </w:tc>
        <w:tc>
          <w:tcPr>
            <w:tcW w:w="4401" w:type="dxa"/>
            <w:gridSpan w:val="16"/>
          </w:tcPr>
          <w:p w14:paraId="40FB50C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def my_func(parameter):</w:t>
            </w:r>
          </w:p>
          <w:p w14:paraId="2F954E6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print(parameter)</w:t>
            </w:r>
          </w:p>
          <w:p w14:paraId="12B5D98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def say_hello(name='Default')</w:t>
            </w:r>
          </w:p>
          <w:p w14:paraId="269B413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print(f'Hello {name}')</w:t>
            </w:r>
          </w:p>
          <w:p w14:paraId="07F9E025" w14:textId="719E305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say_hello()</w:t>
            </w:r>
          </w:p>
        </w:tc>
        <w:tc>
          <w:tcPr>
            <w:tcW w:w="4679" w:type="dxa"/>
            <w:gridSpan w:val="18"/>
          </w:tcPr>
          <w:p w14:paraId="75A74A5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 --&gt; value not stored/remembered</w:t>
            </w:r>
          </w:p>
          <w:p w14:paraId="2338624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return --&gt; can store in variable</w:t>
            </w:r>
          </w:p>
          <w:p w14:paraId="59E049E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default value if no arg passed</w:t>
            </w:r>
          </w:p>
          <w:p w14:paraId="31DA7CD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818AB0F" w14:textId="1E9E58A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Hello Default</w:t>
            </w:r>
          </w:p>
        </w:tc>
      </w:tr>
      <w:tr w:rsidR="000C45CD" w:rsidRPr="00A3138D" w14:paraId="5ACB2B22" w14:textId="77777777" w:rsidTr="00BF332E">
        <w:trPr>
          <w:trHeight w:val="589"/>
        </w:trPr>
        <w:tc>
          <w:tcPr>
            <w:tcW w:w="1831" w:type="dxa"/>
            <w:gridSpan w:val="7"/>
            <w:vMerge/>
          </w:tcPr>
          <w:p w14:paraId="6BB7112F" w14:textId="24728862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0832D73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def times2(var):</w:t>
            </w:r>
          </w:p>
          <w:p w14:paraId="36823EE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return var*2</w:t>
            </w:r>
          </w:p>
          <w:p w14:paraId="772334B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def myfunc(*args):</w:t>
            </w:r>
          </w:p>
          <w:p w14:paraId="7D22923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return sum(args) * 0.05</w:t>
            </w:r>
          </w:p>
          <w:p w14:paraId="21720506" w14:textId="6493699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def myfunc(**kwargs):</w:t>
            </w:r>
          </w:p>
          <w:p w14:paraId="064715A3" w14:textId="7744DEC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print(kwargs)</w:t>
            </w:r>
          </w:p>
          <w:p w14:paraId="79278DA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if 'fruit' in kwargs:</w:t>
            </w:r>
          </w:p>
          <w:p w14:paraId="102DDA3B" w14:textId="4C5B45D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print('My fruit is {}'.format(kwargs['fruit']))</w:t>
            </w:r>
          </w:p>
          <w:p w14:paraId="717B4E5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else:</w:t>
            </w:r>
          </w:p>
          <w:p w14:paraId="7673139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print('I do not like fruit')</w:t>
            </w:r>
          </w:p>
          <w:p w14:paraId="691B31C1" w14:textId="7CADED4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myfunc(fruit = 'apple', veggie = 'lettuce')</w:t>
            </w:r>
          </w:p>
        </w:tc>
        <w:tc>
          <w:tcPr>
            <w:tcW w:w="4679" w:type="dxa"/>
            <w:gridSpan w:val="18"/>
          </w:tcPr>
          <w:p w14:paraId="66CC26B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 = lambda var: var*2</w:t>
            </w:r>
          </w:p>
          <w:p w14:paraId="5D93169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DEE90BF" w14:textId="55E4566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can insert multiple numbers ('args' is dummy variable and in form of tuple)</w:t>
            </w:r>
          </w:p>
          <w:p w14:paraId="034B15EB" w14:textId="0212AB3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only keywords</w:t>
            </w:r>
          </w:p>
          <w:p w14:paraId="4A32B99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C0982C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C2BBB2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50FC38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24881D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{'fruit': 'apple', 'veggie': 'lettuce')</w:t>
            </w:r>
          </w:p>
          <w:p w14:paraId="5350B8B7" w14:textId="78957B3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My fruit is apple </w:t>
            </w:r>
          </w:p>
        </w:tc>
      </w:tr>
      <w:tr w:rsidR="000C45CD" w:rsidRPr="00A3138D" w14:paraId="6CB9CA2F" w14:textId="77777777" w:rsidTr="000918F8">
        <w:trPr>
          <w:trHeight w:val="52"/>
        </w:trPr>
        <w:tc>
          <w:tcPr>
            <w:tcW w:w="2405" w:type="dxa"/>
            <w:gridSpan w:val="9"/>
          </w:tcPr>
          <w:p w14:paraId="705CC0E2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Built-in Functions</w:t>
            </w:r>
          </w:p>
          <w:p w14:paraId="5E89D76A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  <w:p w14:paraId="6919EA00" w14:textId="223302C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seq = [1,2,3,4,5]</w:t>
            </w:r>
          </w:p>
          <w:p w14:paraId="2B93D7D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lst = [True, False, True]</w:t>
            </w:r>
          </w:p>
          <w:p w14:paraId="0A0AE9D2" w14:textId="3D340849" w:rsidR="00437443" w:rsidRPr="00A3138D" w:rsidRDefault="00437443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</w:t>
            </w:r>
            <w:r w:rsidR="00640E74" w:rsidRPr="00A3138D">
              <w:rPr>
                <w:rFonts w:ascii="Calibri" w:hAnsi="Calibri" w:cs="Calibri"/>
                <w:sz w:val="20"/>
                <w:szCs w:val="20"/>
              </w:rPr>
              <w:t xml:space="preserve"> All iterables(can only print out items once)</w:t>
            </w:r>
          </w:p>
        </w:tc>
        <w:tc>
          <w:tcPr>
            <w:tcW w:w="3827" w:type="dxa"/>
            <w:gridSpan w:val="14"/>
          </w:tcPr>
          <w:p w14:paraId="2E363791" w14:textId="4BA448A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list(map(lambda num: num*2, seq))</w:t>
            </w:r>
          </w:p>
          <w:p w14:paraId="6EB8EAF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list(filter(lambda num: num%2 ==0, seq)</w:t>
            </w:r>
          </w:p>
          <w:p w14:paraId="4D0FE272" w14:textId="7717DCE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reduce(lambda x,y:10*x+y, seq)</w:t>
            </w:r>
          </w:p>
          <w:p w14:paraId="4132C3B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E2B5FD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all(lst)</w:t>
            </w:r>
          </w:p>
          <w:p w14:paraId="220D5E9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any(lst)</w:t>
            </w:r>
          </w:p>
          <w:p w14:paraId="5FB8CFCA" w14:textId="2D2D704C" w:rsidR="00680C8A" w:rsidRPr="00A3138D" w:rsidRDefault="00680C8A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list(zip([1,2,3], ['a', 'b', 'c'], ['+','-','*']))</w:t>
            </w:r>
          </w:p>
        </w:tc>
        <w:tc>
          <w:tcPr>
            <w:tcW w:w="4679" w:type="dxa"/>
            <w:gridSpan w:val="18"/>
          </w:tcPr>
          <w:p w14:paraId="7B15036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[2,4,6,8,10]</w:t>
            </w:r>
          </w:p>
          <w:p w14:paraId="5FDC10E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[2,4] --&gt; filter will ensure condition is true</w:t>
            </w:r>
          </w:p>
          <w:p w14:paraId="51552E4E" w14:textId="4ACC2ED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12345 ((((1*10+2)*10+3)*10+4)*10+5)</w:t>
            </w:r>
          </w:p>
          <w:p w14:paraId="2ACEF35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EACD11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False</w:t>
            </w:r>
          </w:p>
          <w:p w14:paraId="203A67B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True</w:t>
            </w:r>
          </w:p>
          <w:p w14:paraId="5008628E" w14:textId="0C799497" w:rsidR="00680C8A" w:rsidRPr="00A3138D" w:rsidRDefault="00680C8A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lastRenderedPageBreak/>
              <w:t>[(1, 'a', '+'), (2, 'b', '-'), (3, 'c', '*')]</w:t>
            </w:r>
          </w:p>
        </w:tc>
      </w:tr>
      <w:tr w:rsidR="000C45CD" w:rsidRPr="00A3138D" w14:paraId="62D13E03" w14:textId="77777777" w:rsidTr="00BF332E">
        <w:trPr>
          <w:trHeight w:val="855"/>
        </w:trPr>
        <w:tc>
          <w:tcPr>
            <w:tcW w:w="1831" w:type="dxa"/>
            <w:gridSpan w:val="7"/>
          </w:tcPr>
          <w:p w14:paraId="073708BC" w14:textId="26D7C9B5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lastRenderedPageBreak/>
              <w:t>Higher Order Fn</w:t>
            </w:r>
          </w:p>
        </w:tc>
        <w:tc>
          <w:tcPr>
            <w:tcW w:w="4401" w:type="dxa"/>
            <w:gridSpan w:val="16"/>
          </w:tcPr>
          <w:p w14:paraId="1D73B7A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foo = lambda x: lambda a,b: a*x+b</w:t>
            </w:r>
          </w:p>
          <w:p w14:paraId="54749C0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bar = foo(5)</w:t>
            </w:r>
          </w:p>
          <w:p w14:paraId="6EFCB37D" w14:textId="442FE59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bar(2,3)</w:t>
            </w:r>
          </w:p>
          <w:p w14:paraId="6CC74F5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C85A82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def thrice(f):</w:t>
            </w:r>
          </w:p>
          <w:p w14:paraId="02460853" w14:textId="3A39DC5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return lambda x: f(f(f(x)))</w:t>
            </w:r>
          </w:p>
          <w:p w14:paraId="1EFEFB4E" w14:textId="2948C8B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add1 = lambda x: x + 1</w:t>
            </w:r>
          </w:p>
          <w:p w14:paraId="6849FBAF" w14:textId="1C3BE91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thrice(thrice(add1))(0)</w:t>
            </w:r>
          </w:p>
          <w:p w14:paraId="6556D662" w14:textId="30CCCE0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thrice(thrice)(add1)(0)</w:t>
            </w:r>
          </w:p>
        </w:tc>
        <w:tc>
          <w:tcPr>
            <w:tcW w:w="4679" w:type="dxa"/>
            <w:gridSpan w:val="18"/>
          </w:tcPr>
          <w:p w14:paraId="226B7C0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200650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161353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13 (2*5+3)</w:t>
            </w:r>
          </w:p>
          <w:p w14:paraId="772080D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AF99C7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7580F6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01F198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68AF8B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9</w:t>
            </w:r>
          </w:p>
          <w:p w14:paraId="4F6B4F62" w14:textId="2BFC2BF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27</w:t>
            </w:r>
          </w:p>
        </w:tc>
      </w:tr>
      <w:tr w:rsidR="000C45CD" w:rsidRPr="00A3138D" w14:paraId="4CF99C1C" w14:textId="77777777" w:rsidTr="00BF332E">
        <w:trPr>
          <w:trHeight w:val="1052"/>
        </w:trPr>
        <w:tc>
          <w:tcPr>
            <w:tcW w:w="1831" w:type="dxa"/>
            <w:gridSpan w:val="7"/>
            <w:vMerge w:val="restart"/>
          </w:tcPr>
          <w:p w14:paraId="283909B1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Methods</w:t>
            </w:r>
          </w:p>
          <w:p w14:paraId="2F35940F" w14:textId="10C28D4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name= 'sAm', x='s a m'</w:t>
            </w:r>
          </w:p>
          <w:p w14:paraId="12B35196" w14:textId="044DAB15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2A8F1F6" w14:textId="16574017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C425E0A" w14:textId="091E7B81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174BD7B" w14:textId="26960BAD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54AA637" w14:textId="7BD778EC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446F9FC" w14:textId="01F102F4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60B0C48" w14:textId="40E2DE21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A707CC4" w14:textId="730AE2FC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lst = [1,2,3]</w:t>
            </w:r>
          </w:p>
          <w:p w14:paraId="03B2CE2B" w14:textId="318B9B2D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lst2 = [1,2,4]</w:t>
            </w:r>
          </w:p>
          <w:p w14:paraId="028B5346" w14:textId="24B3FE8C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19845F9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name.upper()</w:t>
            </w:r>
          </w:p>
          <w:p w14:paraId="06540EB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name.lower()</w:t>
            </w:r>
          </w:p>
          <w:p w14:paraId="61C4E9F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name.title()</w:t>
            </w:r>
          </w:p>
          <w:p w14:paraId="360651B0" w14:textId="5A510CD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x.split()</w:t>
            </w:r>
          </w:p>
        </w:tc>
        <w:tc>
          <w:tcPr>
            <w:tcW w:w="4679" w:type="dxa"/>
            <w:gridSpan w:val="18"/>
          </w:tcPr>
          <w:p w14:paraId="3B15DEB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SAM</w:t>
            </w:r>
          </w:p>
          <w:p w14:paraId="510D916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sam</w:t>
            </w:r>
          </w:p>
          <w:p w14:paraId="1091145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Sam</w:t>
            </w:r>
          </w:p>
          <w:p w14:paraId="2B789BB1" w14:textId="28C5E5E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['s', 'a', 'm']</w:t>
            </w:r>
          </w:p>
        </w:tc>
      </w:tr>
      <w:tr w:rsidR="000C45CD" w:rsidRPr="00A3138D" w14:paraId="13EA14E5" w14:textId="77777777" w:rsidTr="00BF332E">
        <w:trPr>
          <w:trHeight w:val="705"/>
        </w:trPr>
        <w:tc>
          <w:tcPr>
            <w:tcW w:w="1831" w:type="dxa"/>
            <w:gridSpan w:val="7"/>
            <w:vMerge/>
          </w:tcPr>
          <w:p w14:paraId="308E175D" w14:textId="4B10E33F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05FCEF6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d.keys() --&gt; return keys</w:t>
            </w:r>
          </w:p>
          <w:p w14:paraId="537940E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d.items() --&gt; return key and values</w:t>
            </w:r>
          </w:p>
          <w:p w14:paraId="738FFAA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d.values() --&gt; return values</w:t>
            </w:r>
          </w:p>
          <w:p w14:paraId="4327999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t.count('a') --&gt; count no. of times 'a' is in tuple </w:t>
            </w:r>
          </w:p>
          <w:p w14:paraId="20789D89" w14:textId="77777777" w:rsidR="009A2578" w:rsidRPr="00A3138D" w:rsidRDefault="009A257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t.index('a') --&gt; smallest index of 'a' in tuple</w:t>
            </w:r>
          </w:p>
          <w:p w14:paraId="6789A6B0" w14:textId="53CCCE16" w:rsidR="009A2578" w:rsidRPr="00A3138D" w:rsidRDefault="009A257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# List and dictionary are mutable =&gt; </w:t>
            </w:r>
            <w:r w:rsidR="00B32B81" w:rsidRPr="00A3138D">
              <w:rPr>
                <w:rFonts w:ascii="Calibri" w:hAnsi="Calibri" w:cs="Calibri"/>
                <w:sz w:val="20"/>
                <w:szCs w:val="20"/>
              </w:rPr>
              <w:t>their original global values will be changed if passed into a function</w:t>
            </w:r>
          </w:p>
          <w:p w14:paraId="0056BFEA" w14:textId="77777777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lst2 &gt; lst --&gt; True </w:t>
            </w:r>
          </w:p>
          <w:p w14:paraId="56232719" w14:textId="090D977E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Compare first element and so on until unequal element is found. If first N elements equal, but one list longer, longer list is greater</w:t>
            </w:r>
          </w:p>
        </w:tc>
        <w:tc>
          <w:tcPr>
            <w:tcW w:w="4679" w:type="dxa"/>
            <w:gridSpan w:val="18"/>
          </w:tcPr>
          <w:p w14:paraId="44C98C3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list.pop() --&gt; remove and return last value</w:t>
            </w:r>
          </w:p>
          <w:p w14:paraId="031411C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list.pop(0) --&gt; remove 1st value</w:t>
            </w:r>
          </w:p>
          <w:p w14:paraId="3284FDB4" w14:textId="6EB1D13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list.append(</w:t>
            </w:r>
            <w:r w:rsidR="008A29A5" w:rsidRPr="00A3138D">
              <w:rPr>
                <w:rFonts w:ascii="Calibri" w:hAnsi="Calibri" w:cs="Calibri"/>
                <w:sz w:val="20"/>
                <w:szCs w:val="20"/>
              </w:rPr>
              <w:t>('a', 'b')</w:t>
            </w:r>
            <w:r w:rsidRPr="00A3138D">
              <w:rPr>
                <w:rFonts w:ascii="Calibri" w:hAnsi="Calibri" w:cs="Calibri"/>
                <w:sz w:val="20"/>
                <w:szCs w:val="20"/>
              </w:rPr>
              <w:t xml:space="preserve">) --&gt; add 'new' to </w:t>
            </w:r>
            <w:r w:rsidR="008A29A5" w:rsidRPr="00A3138D">
              <w:rPr>
                <w:rFonts w:ascii="Calibri" w:hAnsi="Calibri" w:cs="Calibri"/>
                <w:sz w:val="20"/>
                <w:szCs w:val="20"/>
              </w:rPr>
              <w:t xml:space="preserve">end of </w:t>
            </w:r>
            <w:r w:rsidRPr="00A3138D">
              <w:rPr>
                <w:rFonts w:ascii="Calibri" w:hAnsi="Calibri" w:cs="Calibri"/>
                <w:sz w:val="20"/>
                <w:szCs w:val="20"/>
              </w:rPr>
              <w:t>list</w:t>
            </w:r>
          </w:p>
          <w:p w14:paraId="36B48027" w14:textId="13B6BE93" w:rsidR="008A29A5" w:rsidRPr="00A3138D" w:rsidRDefault="008A29A5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[1,2,3, ('a', 'b')]</w:t>
            </w:r>
          </w:p>
          <w:p w14:paraId="6B1D0328" w14:textId="64B9DAF4" w:rsidR="008A29A5" w:rsidRPr="00A3138D" w:rsidRDefault="008A29A5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list.extend(('a','b')) --&gt; add iterable to end of list</w:t>
            </w:r>
          </w:p>
          <w:p w14:paraId="49119C68" w14:textId="0709B7E8" w:rsidR="008A29A5" w:rsidRPr="00A3138D" w:rsidRDefault="008A29A5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[1,2,3, 'a', 'b']</w:t>
            </w:r>
          </w:p>
          <w:p w14:paraId="1AE0FF1F" w14:textId="37464BBC" w:rsidR="008A29A5" w:rsidRPr="00A3138D" w:rsidRDefault="008A29A5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list.insert(obj, index) --&gt; insert object at index</w:t>
            </w:r>
          </w:p>
          <w:p w14:paraId="519D60C9" w14:textId="77777777" w:rsidR="000C45CD" w:rsidRPr="00A3138D" w:rsidRDefault="009A257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list.reverse() --&gt; reverse elements in list</w:t>
            </w:r>
          </w:p>
          <w:p w14:paraId="1D9FBB88" w14:textId="149E489E" w:rsidR="009A2578" w:rsidRPr="00A3138D" w:rsidRDefault="009A257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list.copy() --&gt; copy list if dont want original list to be affected</w:t>
            </w:r>
          </w:p>
        </w:tc>
      </w:tr>
      <w:tr w:rsidR="00B32B81" w:rsidRPr="00A3138D" w14:paraId="0D2F763E" w14:textId="77777777" w:rsidTr="00BF332E">
        <w:trPr>
          <w:trHeight w:val="705"/>
        </w:trPr>
        <w:tc>
          <w:tcPr>
            <w:tcW w:w="1831" w:type="dxa"/>
            <w:gridSpan w:val="7"/>
          </w:tcPr>
          <w:p w14:paraId="164EA0D6" w14:textId="38D71990" w:rsidR="00B32B81" w:rsidRPr="00A3138D" w:rsidRDefault="00B32B81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Sorting</w:t>
            </w:r>
          </w:p>
        </w:tc>
        <w:tc>
          <w:tcPr>
            <w:tcW w:w="4401" w:type="dxa"/>
            <w:gridSpan w:val="16"/>
          </w:tcPr>
          <w:p w14:paraId="349EA908" w14:textId="77777777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Inplace</w:t>
            </w:r>
          </w:p>
          <w:p w14:paraId="0D6994D3" w14:textId="77777777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EBDE676" w14:textId="77777777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Stable</w:t>
            </w:r>
          </w:p>
          <w:p w14:paraId="6118E7BF" w14:textId="77777777" w:rsidR="00B32B81" w:rsidRPr="00A3138D" w:rsidRDefault="00B32B81" w:rsidP="00B32B81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{-2, 4, 5, -11, 9, -10} </w:t>
            </w:r>
          </w:p>
          <w:p w14:paraId="1734A85E" w14:textId="77777777" w:rsidR="00B32B81" w:rsidRPr="00A3138D" w:rsidRDefault="00B32B81" w:rsidP="00B32B81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{-2, -11, -10, 4, 5, 9} </w:t>
            </w:r>
          </w:p>
          <w:p w14:paraId="426BD17B" w14:textId="1FEB2357" w:rsidR="00CC0894" w:rsidRPr="00A3138D" w:rsidRDefault="00CC0894" w:rsidP="00B32B81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bubble sort (stable, inplace)</w:t>
            </w:r>
          </w:p>
          <w:p w14:paraId="4A2A9B74" w14:textId="77777777" w:rsidR="00CC0894" w:rsidRPr="00A3138D" w:rsidRDefault="00CC0894" w:rsidP="00B32B81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2AE5B5AE" w14:textId="77777777" w:rsidR="00CC0894" w:rsidRPr="00A3138D" w:rsidRDefault="00CC0894" w:rsidP="00B32B81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selection sort (inplace)</w:t>
            </w:r>
          </w:p>
          <w:p w14:paraId="0EADA249" w14:textId="77777777" w:rsidR="00CC0894" w:rsidRPr="00A3138D" w:rsidRDefault="00CC0894" w:rsidP="00B32B81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3D44F1A0" w14:textId="77777777" w:rsidR="00CC0894" w:rsidRPr="00A3138D" w:rsidRDefault="00CC0894" w:rsidP="00B32B81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insertion sort (stable, inplace)</w:t>
            </w:r>
          </w:p>
          <w:p w14:paraId="617CF148" w14:textId="4F49AD25" w:rsidR="00CC0894" w:rsidRPr="00A3138D" w:rsidRDefault="00CC0894" w:rsidP="00B32B81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merge sort </w:t>
            </w:r>
          </w:p>
        </w:tc>
        <w:tc>
          <w:tcPr>
            <w:tcW w:w="4679" w:type="dxa"/>
            <w:gridSpan w:val="18"/>
          </w:tcPr>
          <w:p w14:paraId="7AFE06BE" w14:textId="77777777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No additional space required, elements are reindexed</w:t>
            </w:r>
          </w:p>
          <w:p w14:paraId="0E203F87" w14:textId="77777777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Relative index remain the same</w:t>
            </w:r>
          </w:p>
          <w:p w14:paraId="2DE5E53D" w14:textId="77777777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Before sorting by negative integers first</w:t>
            </w:r>
          </w:p>
          <w:p w14:paraId="3AB205F7" w14:textId="77777777" w:rsidR="00B32B81" w:rsidRPr="00A3138D" w:rsidRDefault="00B32B81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After sorting, relative index same</w:t>
            </w:r>
          </w:p>
          <w:p w14:paraId="2B2640E1" w14:textId="77777777" w:rsidR="00CC0894" w:rsidRPr="00A3138D" w:rsidRDefault="00CC0894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for i in range, compare i and i+1 (each iteration will decrease by 1 as largest value to end)</w:t>
            </w:r>
          </w:p>
          <w:p w14:paraId="4A4AC20C" w14:textId="62F4DF78" w:rsidR="00CC0894" w:rsidRPr="00A3138D" w:rsidRDefault="00CC0894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find min value in unsorted list, place min value at end of sorted list, repeat</w:t>
            </w:r>
          </w:p>
          <w:p w14:paraId="6567358A" w14:textId="77777777" w:rsidR="00CC0894" w:rsidRPr="00A3138D" w:rsidRDefault="00CC0894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for each i, find index to insert in sorted list</w:t>
            </w:r>
          </w:p>
          <w:p w14:paraId="11413233" w14:textId="50147645" w:rsidR="00CC0894" w:rsidRPr="00A3138D" w:rsidRDefault="00CC0894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- </w:t>
            </w:r>
          </w:p>
        </w:tc>
      </w:tr>
      <w:tr w:rsidR="000C45CD" w:rsidRPr="00A3138D" w14:paraId="4EBFE7A6" w14:textId="77777777" w:rsidTr="00BF332E">
        <w:trPr>
          <w:trHeight w:val="447"/>
        </w:trPr>
        <w:tc>
          <w:tcPr>
            <w:tcW w:w="1831" w:type="dxa"/>
            <w:gridSpan w:val="7"/>
          </w:tcPr>
          <w:p w14:paraId="1E0A2D4F" w14:textId="01E23F9C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33CAF1F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'x' in [1,2,3]</w:t>
            </w:r>
          </w:p>
          <w:p w14:paraId="1614F6B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'1' in [1,2,3]</w:t>
            </w:r>
          </w:p>
          <w:p w14:paraId="490C017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ord('o')</w:t>
            </w:r>
          </w:p>
          <w:p w14:paraId="037888D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ord('1')</w:t>
            </w:r>
          </w:p>
          <w:p w14:paraId="4B17D37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'12345' &lt; '2345'</w:t>
            </w:r>
          </w:p>
          <w:p w14:paraId="0778F144" w14:textId="6A1FC6D1" w:rsidR="00CB59E9" w:rsidRPr="00A3138D" w:rsidRDefault="00CB59E9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is</w:t>
            </w:r>
            <w:r w:rsidR="003E70B8" w:rsidRPr="00A3138D">
              <w:rPr>
                <w:rFonts w:ascii="Calibri" w:hAnsi="Calibri" w:cs="Calibri"/>
                <w:sz w:val="20"/>
                <w:szCs w:val="20"/>
              </w:rPr>
              <w:t>instance(obj, data type)</w:t>
            </w:r>
          </w:p>
        </w:tc>
        <w:tc>
          <w:tcPr>
            <w:tcW w:w="4679" w:type="dxa"/>
            <w:gridSpan w:val="18"/>
          </w:tcPr>
          <w:p w14:paraId="700B140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False</w:t>
            </w:r>
          </w:p>
          <w:p w14:paraId="7E96E3B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True</w:t>
            </w:r>
          </w:p>
          <w:p w14:paraId="647B2FAA" w14:textId="68C7B6C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111 (Unicode code point, alphanumeric character</w:t>
            </w:r>
          </w:p>
          <w:p w14:paraId="199253EE" w14:textId="76A58E0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49     have a number assigned to them)</w:t>
            </w:r>
          </w:p>
          <w:p w14:paraId="0C6D323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True (only look at first alphanumeric value of str)</w:t>
            </w:r>
          </w:p>
          <w:p w14:paraId="45CC6EB5" w14:textId="3AA60E2F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Better than checking type as considers inheritance as well (subclass will be same as class in isinstance but not for type())</w:t>
            </w:r>
          </w:p>
        </w:tc>
      </w:tr>
      <w:tr w:rsidR="000C45CD" w:rsidRPr="00A3138D" w14:paraId="20B9C36F" w14:textId="77777777" w:rsidTr="00EF7EE5">
        <w:trPr>
          <w:trHeight w:val="204"/>
        </w:trPr>
        <w:tc>
          <w:tcPr>
            <w:tcW w:w="1831" w:type="dxa"/>
            <w:gridSpan w:val="7"/>
          </w:tcPr>
          <w:p w14:paraId="2A5EB65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 = [(1,2), (3,4)]</w:t>
            </w:r>
          </w:p>
          <w:p w14:paraId="64D3E4D3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4A93C18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for items in x:</w:t>
            </w:r>
          </w:p>
          <w:p w14:paraId="21756E9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print(item)</w:t>
            </w:r>
          </w:p>
          <w:p w14:paraId="3120FA1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928012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for (a,b) in x:</w:t>
            </w:r>
          </w:p>
          <w:p w14:paraId="6EC10E1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print(a)</w:t>
            </w:r>
          </w:p>
          <w:p w14:paraId="7F4712F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4AED8E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for (a,b) in x:</w:t>
            </w:r>
          </w:p>
          <w:p w14:paraId="22C4140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print(a)</w:t>
            </w:r>
          </w:p>
          <w:p w14:paraId="2FFE7062" w14:textId="5740F88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print(b)</w:t>
            </w:r>
          </w:p>
        </w:tc>
        <w:tc>
          <w:tcPr>
            <w:tcW w:w="4679" w:type="dxa"/>
            <w:gridSpan w:val="18"/>
          </w:tcPr>
          <w:p w14:paraId="691948A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(1,2)</w:t>
            </w:r>
          </w:p>
          <w:p w14:paraId="0A05E25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(3,4)</w:t>
            </w:r>
          </w:p>
          <w:p w14:paraId="1EC85CF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7A2A51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05A4B39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3</w:t>
            </w:r>
          </w:p>
          <w:p w14:paraId="1A8A2C8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1DA0E6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65667DF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27FA9D8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3</w:t>
            </w:r>
          </w:p>
          <w:p w14:paraId="4F2A317F" w14:textId="547A447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0C45CD" w:rsidRPr="00A3138D" w14:paraId="3B43EC92" w14:textId="77777777" w:rsidTr="00EF7EE5">
        <w:trPr>
          <w:trHeight w:val="204"/>
        </w:trPr>
        <w:tc>
          <w:tcPr>
            <w:tcW w:w="1831" w:type="dxa"/>
            <w:gridSpan w:val="7"/>
          </w:tcPr>
          <w:p w14:paraId="5B973C2F" w14:textId="4496280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Truthy</w:t>
            </w:r>
            <w:r w:rsidR="000918F8">
              <w:rPr>
                <w:rFonts w:ascii="Calibri" w:hAnsi="Calibri" w:cs="Calibri"/>
                <w:sz w:val="20"/>
                <w:szCs w:val="20"/>
              </w:rPr>
              <w:t>/</w:t>
            </w:r>
            <w:r w:rsidRPr="00A3138D">
              <w:rPr>
                <w:rFonts w:ascii="Calibri" w:hAnsi="Calibri" w:cs="Calibri"/>
                <w:sz w:val="20"/>
                <w:szCs w:val="20"/>
              </w:rPr>
              <w:t>Falsey va</w:t>
            </w:r>
            <w:r w:rsidR="000918F8">
              <w:rPr>
                <w:rFonts w:ascii="Calibri" w:hAnsi="Calibri" w:cs="Calibri"/>
                <w:sz w:val="20"/>
                <w:szCs w:val="20"/>
              </w:rPr>
              <w:t>lue</w:t>
            </w:r>
          </w:p>
          <w:p w14:paraId="39F9FE3A" w14:textId="515A5E2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values which evaluate to tru</w:t>
            </w:r>
            <w:r w:rsidR="000918F8">
              <w:rPr>
                <w:rFonts w:ascii="Calibri" w:hAnsi="Calibri" w:cs="Calibri"/>
                <w:sz w:val="20"/>
                <w:szCs w:val="20"/>
              </w:rPr>
              <w:t>e</w:t>
            </w:r>
            <w:r w:rsidRPr="00A3138D">
              <w:rPr>
                <w:rFonts w:ascii="Calibri" w:hAnsi="Calibri" w:cs="Calibri"/>
                <w:sz w:val="20"/>
                <w:szCs w:val="20"/>
              </w:rPr>
              <w:t xml:space="preserve"> / false</w:t>
            </w:r>
          </w:p>
        </w:tc>
        <w:tc>
          <w:tcPr>
            <w:tcW w:w="4401" w:type="dxa"/>
            <w:gridSpan w:val="16"/>
          </w:tcPr>
          <w:p w14:paraId="57852B5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False: [], '', (), {}, range(0), 0, 0.0, None, False</w:t>
            </w:r>
          </w:p>
          <w:p w14:paraId="469AD94D" w14:textId="50A2A22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Truth: non-empty list, dict..., non-zero numbers, Truth</w:t>
            </w:r>
          </w:p>
        </w:tc>
        <w:tc>
          <w:tcPr>
            <w:tcW w:w="4679" w:type="dxa"/>
            <w:gridSpan w:val="18"/>
          </w:tcPr>
          <w:p w14:paraId="256E040B" w14:textId="089DDBD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However, 1 == True (True)</w:t>
            </w:r>
          </w:p>
          <w:p w14:paraId="7983A0E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5 == True (False)</w:t>
            </w:r>
          </w:p>
          <w:p w14:paraId="6C21C5F2" w14:textId="5EBC7A8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And 0 == False (True)</w:t>
            </w:r>
          </w:p>
          <w:p w14:paraId="3D8F3DD5" w14:textId="6C88097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[] == False (False)</w:t>
            </w:r>
          </w:p>
        </w:tc>
      </w:tr>
      <w:tr w:rsidR="003E70B8" w:rsidRPr="00A3138D" w14:paraId="042BD087" w14:textId="77777777" w:rsidTr="00EF7EE5">
        <w:trPr>
          <w:trHeight w:val="204"/>
        </w:trPr>
        <w:tc>
          <w:tcPr>
            <w:tcW w:w="1831" w:type="dxa"/>
            <w:gridSpan w:val="7"/>
          </w:tcPr>
          <w:p w14:paraId="17C63CB8" w14:textId="06EA6C73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Equivalence &amp; Identity</w:t>
            </w:r>
          </w:p>
        </w:tc>
        <w:tc>
          <w:tcPr>
            <w:tcW w:w="4401" w:type="dxa"/>
            <w:gridSpan w:val="16"/>
          </w:tcPr>
          <w:p w14:paraId="52B1E1D2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Equivalence refers to same content</w:t>
            </w:r>
          </w:p>
          <w:p w14:paraId="52968454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Identity refers to same memory space</w:t>
            </w:r>
          </w:p>
          <w:p w14:paraId="45C253DA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 = (1,2)</w:t>
            </w:r>
          </w:p>
          <w:p w14:paraId="68381389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y = (1,2)</w:t>
            </w:r>
          </w:p>
          <w:p w14:paraId="70BAE949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 is y</w:t>
            </w:r>
          </w:p>
          <w:p w14:paraId="284804AE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 == y</w:t>
            </w:r>
          </w:p>
          <w:p w14:paraId="777DD0D7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z = x</w:t>
            </w:r>
          </w:p>
          <w:p w14:paraId="1A43E672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z is x</w:t>
            </w:r>
          </w:p>
          <w:p w14:paraId="3DCAD81A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0E6A52B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 = (1,2,3)</w:t>
            </w:r>
          </w:p>
          <w:p w14:paraId="4158C307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 == (1,2,3)</w:t>
            </w:r>
          </w:p>
          <w:p w14:paraId="2B141432" w14:textId="46FE2BE8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 is (1,2,3)</w:t>
            </w:r>
          </w:p>
        </w:tc>
        <w:tc>
          <w:tcPr>
            <w:tcW w:w="4679" w:type="dxa"/>
            <w:gridSpan w:val="18"/>
          </w:tcPr>
          <w:p w14:paraId="23F2E154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==</w:t>
            </w:r>
          </w:p>
          <w:p w14:paraId="3D7B9731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is  (Equivalence subset of identity)</w:t>
            </w:r>
          </w:p>
          <w:p w14:paraId="1DDB660A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026034E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94A989D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False</w:t>
            </w:r>
          </w:p>
          <w:p w14:paraId="473F8958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True</w:t>
            </w:r>
          </w:p>
          <w:p w14:paraId="5FA89C42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6F94E56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True</w:t>
            </w:r>
          </w:p>
          <w:p w14:paraId="0BF4CA89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5ACDDAA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842F357" w14:textId="77777777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True</w:t>
            </w:r>
          </w:p>
          <w:p w14:paraId="3C57823A" w14:textId="1AC21A43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False (Not stored in same space)</w:t>
            </w:r>
          </w:p>
        </w:tc>
      </w:tr>
      <w:tr w:rsidR="000C45CD" w:rsidRPr="00A3138D" w14:paraId="09E0799A" w14:textId="77777777" w:rsidTr="00EF7EE5">
        <w:trPr>
          <w:trHeight w:val="204"/>
        </w:trPr>
        <w:tc>
          <w:tcPr>
            <w:tcW w:w="1831" w:type="dxa"/>
            <w:gridSpan w:val="7"/>
          </w:tcPr>
          <w:p w14:paraId="12A9AC48" w14:textId="0320433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Function in a function</w:t>
            </w:r>
          </w:p>
        </w:tc>
        <w:tc>
          <w:tcPr>
            <w:tcW w:w="4401" w:type="dxa"/>
            <w:gridSpan w:val="16"/>
          </w:tcPr>
          <w:p w14:paraId="7373C06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def a(x,y):</w:t>
            </w:r>
          </w:p>
          <w:p w14:paraId="3AA8F78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def b(i):</w:t>
            </w:r>
          </w:p>
          <w:p w14:paraId="7F2BB97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return i*x*y</w:t>
            </w:r>
          </w:p>
          <w:p w14:paraId="124314AF" w14:textId="4B76435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return b</w:t>
            </w:r>
          </w:p>
        </w:tc>
        <w:tc>
          <w:tcPr>
            <w:tcW w:w="4679" w:type="dxa"/>
            <w:gridSpan w:val="18"/>
          </w:tcPr>
          <w:p w14:paraId="26161DF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h = (3,5)</w:t>
            </w:r>
          </w:p>
          <w:p w14:paraId="76A9B6B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h(2) =&gt; 30</w:t>
            </w:r>
          </w:p>
          <w:p w14:paraId="4DE3224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27D3ED7" w14:textId="3AD7E55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a(3,5)(2) =&gt;30</w:t>
            </w:r>
          </w:p>
        </w:tc>
      </w:tr>
      <w:tr w:rsidR="000C45CD" w:rsidRPr="00A3138D" w14:paraId="7441AB7B" w14:textId="77777777" w:rsidTr="00EF7EE5">
        <w:trPr>
          <w:trHeight w:val="204"/>
        </w:trPr>
        <w:tc>
          <w:tcPr>
            <w:tcW w:w="1831" w:type="dxa"/>
            <w:gridSpan w:val="7"/>
          </w:tcPr>
          <w:p w14:paraId="1FBA474A" w14:textId="54A424E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Big O Notation</w:t>
            </w:r>
          </w:p>
        </w:tc>
        <w:tc>
          <w:tcPr>
            <w:tcW w:w="4401" w:type="dxa"/>
            <w:gridSpan w:val="16"/>
          </w:tcPr>
          <w:p w14:paraId="401CF12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O(1)</w:t>
            </w:r>
          </w:p>
          <w:p w14:paraId="565B7D5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O(log n)</w:t>
            </w:r>
          </w:p>
          <w:p w14:paraId="1F1B536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O(n)</w:t>
            </w:r>
          </w:p>
          <w:p w14:paraId="308EBA28" w14:textId="7EFBB77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O(n*log n)</w:t>
            </w:r>
          </w:p>
          <w:p w14:paraId="19BB75DB" w14:textId="7B773E6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O(n**2)</w:t>
            </w:r>
          </w:p>
          <w:p w14:paraId="19F43AD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O(n**3)</w:t>
            </w:r>
          </w:p>
          <w:p w14:paraId="484D9728" w14:textId="5B8B714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O(2**n)</w:t>
            </w:r>
          </w:p>
        </w:tc>
        <w:tc>
          <w:tcPr>
            <w:tcW w:w="4679" w:type="dxa"/>
            <w:gridSpan w:val="18"/>
          </w:tcPr>
          <w:p w14:paraId="6BF64D36" w14:textId="13EB4D0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Time proportional to no. of operations</w:t>
            </w:r>
            <w:r w:rsidR="00AC5500" w:rsidRPr="00A3138D">
              <w:rPr>
                <w:rFonts w:ascii="Calibri" w:hAnsi="Calibri" w:cs="Calibri"/>
                <w:sz w:val="20"/>
                <w:szCs w:val="20"/>
              </w:rPr>
              <w:t xml:space="preserve"> (Time to execute once * no. of times fn is called)</w:t>
            </w:r>
          </w:p>
          <w:p w14:paraId="63ACB8FD" w14:textId="15F0B55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Space proportional to no. of pending operations</w:t>
            </w:r>
          </w:p>
        </w:tc>
      </w:tr>
      <w:tr w:rsidR="003E70B8" w:rsidRPr="00A3138D" w14:paraId="124157A9" w14:textId="77777777" w:rsidTr="00E23851">
        <w:trPr>
          <w:trHeight w:val="204"/>
        </w:trPr>
        <w:tc>
          <w:tcPr>
            <w:tcW w:w="846" w:type="dxa"/>
          </w:tcPr>
          <w:p w14:paraId="3B8EDCD7" w14:textId="09C41649" w:rsidR="003E70B8" w:rsidRPr="00A3138D" w:rsidRDefault="003E70B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Files</w:t>
            </w:r>
          </w:p>
        </w:tc>
        <w:tc>
          <w:tcPr>
            <w:tcW w:w="4819" w:type="dxa"/>
            <w:gridSpan w:val="18"/>
          </w:tcPr>
          <w:p w14:paraId="6C03AE92" w14:textId="77777777" w:rsidR="006A73D8" w:rsidRPr="00A3138D" w:rsidRDefault="006A73D8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pwd</w:t>
            </w:r>
          </w:p>
          <w:p w14:paraId="563E68B6" w14:textId="4758CFDE" w:rsidR="002253B1" w:rsidRPr="00A3138D" w:rsidRDefault="002253B1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input = open('filename.txt', 'r')</w:t>
            </w:r>
          </w:p>
          <w:p w14:paraId="352B60D9" w14:textId="498515CA" w:rsidR="00B505BA" w:rsidRPr="00A3138D" w:rsidRDefault="00B505BA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1A1D44E" w14:textId="77777777" w:rsidR="00B505BA" w:rsidRPr="00A3138D" w:rsidRDefault="00B505BA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78FF047" w14:textId="77BC86A8" w:rsidR="006A73D8" w:rsidRPr="00A3138D" w:rsidRDefault="006A73D8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input.read()</w:t>
            </w:r>
          </w:p>
          <w:p w14:paraId="7D4274CF" w14:textId="7FA31623" w:rsidR="002253B1" w:rsidRPr="00A3138D" w:rsidRDefault="002253B1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input.readline</w:t>
            </w:r>
            <w:r w:rsidR="006A73D8" w:rsidRPr="00A3138D">
              <w:rPr>
                <w:rFonts w:ascii="Calibri" w:hAnsi="Calibri" w:cs="Calibri"/>
                <w:sz w:val="20"/>
                <w:szCs w:val="20"/>
              </w:rPr>
              <w:t>s</w:t>
            </w:r>
            <w:r w:rsidRPr="00A3138D">
              <w:rPr>
                <w:rFonts w:ascii="Calibri" w:hAnsi="Calibri" w:cs="Calibri"/>
                <w:sz w:val="20"/>
                <w:szCs w:val="20"/>
              </w:rPr>
              <w:t>()</w:t>
            </w:r>
          </w:p>
          <w:p w14:paraId="2E95495B" w14:textId="4FB1AE9A" w:rsidR="006A73D8" w:rsidRPr="00A3138D" w:rsidRDefault="006A73D8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input.seek(0)</w:t>
            </w:r>
          </w:p>
          <w:p w14:paraId="7D18D9C2" w14:textId="43157A6D" w:rsidR="002253B1" w:rsidRPr="00A3138D" w:rsidRDefault="002253B1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input.write('Hello World')</w:t>
            </w:r>
          </w:p>
          <w:p w14:paraId="6A22A344" w14:textId="77777777" w:rsidR="006A73D8" w:rsidRPr="00A3138D" w:rsidRDefault="002253B1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input.close()</w:t>
            </w:r>
          </w:p>
          <w:p w14:paraId="649ECAFB" w14:textId="77777777" w:rsidR="00DD2CB3" w:rsidRPr="00A3138D" w:rsidRDefault="00DD2CB3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66D9657" w14:textId="77777777" w:rsidR="00DD2CB3" w:rsidRPr="00A3138D" w:rsidRDefault="00DD2CB3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import os</w:t>
            </w:r>
          </w:p>
          <w:p w14:paraId="32C8AFBD" w14:textId="77777777" w:rsidR="00DD2CB3" w:rsidRPr="00A3138D" w:rsidRDefault="00DD2CB3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os.getcwd()</w:t>
            </w:r>
          </w:p>
          <w:p w14:paraId="559A7B72" w14:textId="77777777" w:rsidR="00DD2CB3" w:rsidRPr="00A3138D" w:rsidRDefault="00DD2CB3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os.listdir(param)</w:t>
            </w:r>
          </w:p>
          <w:p w14:paraId="32DB4512" w14:textId="77777777" w:rsidR="00DD2CB3" w:rsidRPr="00A3138D" w:rsidRDefault="00DD2CB3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import shutil</w:t>
            </w:r>
          </w:p>
          <w:p w14:paraId="3C3AAEAF" w14:textId="77777777" w:rsidR="00DD2CB3" w:rsidRPr="00A3138D" w:rsidRDefault="00DD2CB3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shutil.move('file', 'new_dir')</w:t>
            </w:r>
          </w:p>
          <w:p w14:paraId="75DD947F" w14:textId="77777777" w:rsidR="00DD2CB3" w:rsidRPr="00A3138D" w:rsidRDefault="00DD2CB3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import sendtotrash</w:t>
            </w:r>
          </w:p>
          <w:p w14:paraId="05BAFC25" w14:textId="77777777" w:rsidR="00DD2CB3" w:rsidRPr="00A3138D" w:rsidRDefault="00DD2CB3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sendtotrash.sendtotrash('file')</w:t>
            </w:r>
          </w:p>
          <w:p w14:paraId="38199170" w14:textId="77777777" w:rsidR="0010696F" w:rsidRPr="00A3138D" w:rsidRDefault="0010696F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D07B216" w14:textId="1B47B263" w:rsidR="0010696F" w:rsidRPr="00A3138D" w:rsidRDefault="0010696F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import zipfile</w:t>
            </w:r>
          </w:p>
          <w:p w14:paraId="707C2146" w14:textId="77777777" w:rsidR="0010696F" w:rsidRPr="00A3138D" w:rsidRDefault="0010696F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comp_file = zipfile.ZipFile(</w:t>
            </w:r>
            <w:r w:rsidR="00E23851" w:rsidRPr="00A3138D">
              <w:rPr>
                <w:rFonts w:ascii="Calibri" w:hAnsi="Calibri" w:cs="Calibri"/>
                <w:sz w:val="20"/>
                <w:szCs w:val="20"/>
              </w:rPr>
              <w:t>'comp_file.txt', 'w')</w:t>
            </w:r>
          </w:p>
          <w:p w14:paraId="59A2D771" w14:textId="77777777" w:rsidR="00E23851" w:rsidRPr="00A3138D" w:rsidRDefault="00E23851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comp_file.write('filename.txt', compress_type = zipfile.ZIP_DEFLATED)</w:t>
            </w:r>
          </w:p>
          <w:p w14:paraId="78286D26" w14:textId="77777777" w:rsidR="00E23851" w:rsidRPr="00A3138D" w:rsidRDefault="00E23851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comp_file.close()</w:t>
            </w:r>
          </w:p>
          <w:p w14:paraId="56F5F15C" w14:textId="77777777" w:rsidR="00E23851" w:rsidRPr="00A3138D" w:rsidRDefault="00E23851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zip_obj = zipfile.ZipFile('comp_file.txt', 'r')</w:t>
            </w:r>
          </w:p>
          <w:p w14:paraId="41EFE93A" w14:textId="77777777" w:rsidR="00E23851" w:rsidRPr="00A3138D" w:rsidRDefault="00E23851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zip_obj.extractall('extracted_content') </w:t>
            </w:r>
          </w:p>
          <w:p w14:paraId="4AA6F1BC" w14:textId="458D5736" w:rsidR="00E23851" w:rsidRPr="00A3138D" w:rsidRDefault="00E23851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shutil.make_archive('newfile', 'zip', dir_to_zip)</w:t>
            </w:r>
          </w:p>
          <w:p w14:paraId="72BAF5ED" w14:textId="706E23E0" w:rsidR="00E23851" w:rsidRPr="00A3138D" w:rsidRDefault="00E23851" w:rsidP="00E23851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shutil.unpack_archive('filetounpack', '</w:t>
            </w:r>
            <w:r w:rsidR="007B3AC5" w:rsidRPr="00A3138D">
              <w:rPr>
                <w:rFonts w:ascii="Calibri" w:hAnsi="Calibri" w:cs="Calibri"/>
                <w:sz w:val="20"/>
                <w:szCs w:val="20"/>
              </w:rPr>
              <w:t>newfile2', 'zip'</w:t>
            </w:r>
            <w:r w:rsidRPr="00A3138D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5246" w:type="dxa"/>
            <w:gridSpan w:val="22"/>
          </w:tcPr>
          <w:p w14:paraId="2001493C" w14:textId="6C634A93" w:rsidR="006A73D8" w:rsidRPr="00A3138D" w:rsidRDefault="006A73D8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present working directory</w:t>
            </w:r>
          </w:p>
          <w:p w14:paraId="0728F67F" w14:textId="77777777" w:rsidR="00B505BA" w:rsidRPr="00A3138D" w:rsidRDefault="002253B1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r</w:t>
            </w:r>
            <w:r w:rsidR="00B505BA" w:rsidRPr="00A3138D">
              <w:rPr>
                <w:rFonts w:ascii="Calibri" w:hAnsi="Calibri" w:cs="Calibri"/>
                <w:sz w:val="20"/>
                <w:szCs w:val="20"/>
              </w:rPr>
              <w:t>:</w:t>
            </w:r>
            <w:r w:rsidRPr="00A3138D">
              <w:rPr>
                <w:rFonts w:ascii="Calibri" w:hAnsi="Calibri" w:cs="Calibri"/>
                <w:sz w:val="20"/>
                <w:szCs w:val="20"/>
              </w:rPr>
              <w:t xml:space="preserve"> read | w</w:t>
            </w:r>
            <w:r w:rsidR="00B505BA" w:rsidRPr="00A3138D">
              <w:rPr>
                <w:rFonts w:ascii="Calibri" w:hAnsi="Calibri" w:cs="Calibri"/>
                <w:sz w:val="20"/>
                <w:szCs w:val="20"/>
              </w:rPr>
              <w:t>:</w:t>
            </w:r>
            <w:r w:rsidRPr="00A3138D">
              <w:rPr>
                <w:rFonts w:ascii="Calibri" w:hAnsi="Calibri" w:cs="Calibri"/>
                <w:sz w:val="20"/>
                <w:szCs w:val="20"/>
              </w:rPr>
              <w:t xml:space="preserve"> write</w:t>
            </w:r>
            <w:r w:rsidR="00B505BA" w:rsidRPr="00A3138D">
              <w:rPr>
                <w:rFonts w:ascii="Calibri" w:hAnsi="Calibri" w:cs="Calibri"/>
                <w:sz w:val="20"/>
                <w:szCs w:val="20"/>
              </w:rPr>
              <w:t xml:space="preserve"> | a: append | r+: reading &amp; writing | </w:t>
            </w:r>
          </w:p>
          <w:p w14:paraId="32C7F51D" w14:textId="7A89C1B6" w:rsidR="003E70B8" w:rsidRPr="00A3138D" w:rsidRDefault="00B505BA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w+: writing &amp; reading (overwrite existing file or create new file)</w:t>
            </w:r>
            <w:r w:rsidR="00242B52" w:rsidRPr="00A3138D">
              <w:rPr>
                <w:rFonts w:ascii="Calibri" w:hAnsi="Calibri" w:cs="Calibri"/>
                <w:sz w:val="20"/>
                <w:szCs w:val="20"/>
              </w:rPr>
              <w:t xml:space="preserve"> | wb: write binary</w:t>
            </w:r>
          </w:p>
          <w:p w14:paraId="62EA72D0" w14:textId="77777777" w:rsidR="006A73D8" w:rsidRPr="00A3138D" w:rsidRDefault="006A73D8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output everything in 1 line &amp; cursor goes to end of file</w:t>
            </w:r>
          </w:p>
          <w:p w14:paraId="478CDCB6" w14:textId="085DF68B" w:rsidR="006A73D8" w:rsidRPr="00A3138D" w:rsidRDefault="006A73D8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output lines as separate obj in list</w:t>
            </w:r>
          </w:p>
          <w:p w14:paraId="459CB964" w14:textId="77777777" w:rsidR="006A73D8" w:rsidRPr="00A3138D" w:rsidRDefault="006A73D8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to get cursor back to start of file</w:t>
            </w:r>
          </w:p>
          <w:p w14:paraId="5F41EC68" w14:textId="77777777" w:rsidR="006A73D8" w:rsidRPr="00A3138D" w:rsidRDefault="006A73D8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36BF2D2" w14:textId="77777777" w:rsidR="006A73D8" w:rsidRPr="00A3138D" w:rsidRDefault="006A73D8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5709AFC" w14:textId="77777777" w:rsidR="00DD2CB3" w:rsidRPr="00A3138D" w:rsidRDefault="00DD2CB3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15707B4" w14:textId="77777777" w:rsidR="00DD2CB3" w:rsidRPr="00A3138D" w:rsidRDefault="00DD2CB3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2F2A2DB" w14:textId="77777777" w:rsidR="00DD2CB3" w:rsidRPr="00A3138D" w:rsidRDefault="00DD2CB3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same as pwd</w:t>
            </w:r>
          </w:p>
          <w:p w14:paraId="1116C402" w14:textId="77777777" w:rsidR="00DD2CB3" w:rsidRPr="00A3138D" w:rsidRDefault="00DD2CB3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param can be any directory, default is pwd</w:t>
            </w:r>
          </w:p>
          <w:p w14:paraId="187AC446" w14:textId="77777777" w:rsidR="00DD2CB3" w:rsidRPr="00A3138D" w:rsidRDefault="00DD2CB3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4D222DA" w14:textId="77777777" w:rsidR="00DD2CB3" w:rsidRPr="00A3138D" w:rsidRDefault="00DD2CB3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move file to another directory</w:t>
            </w:r>
          </w:p>
          <w:p w14:paraId="44D5BB25" w14:textId="77777777" w:rsidR="00E23851" w:rsidRPr="00A3138D" w:rsidRDefault="00E23851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7D3FDA2" w14:textId="77777777" w:rsidR="00E23851" w:rsidRPr="00A3138D" w:rsidRDefault="00E23851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FCD7474" w14:textId="77777777" w:rsidR="00E23851" w:rsidRPr="00A3138D" w:rsidRDefault="00E23851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54E4D12" w14:textId="77777777" w:rsidR="00E23851" w:rsidRPr="00A3138D" w:rsidRDefault="00E23851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95E438B" w14:textId="77777777" w:rsidR="00E23851" w:rsidRPr="00A3138D" w:rsidRDefault="00E23851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creating a new empty zip file</w:t>
            </w:r>
          </w:p>
          <w:p w14:paraId="064C06E9" w14:textId="77777777" w:rsidR="00E23851" w:rsidRPr="00A3138D" w:rsidRDefault="00E23851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A21453A" w14:textId="77777777" w:rsidR="00E23851" w:rsidRPr="00A3138D" w:rsidRDefault="00E23851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144A5B3" w14:textId="77777777" w:rsidR="00E23851" w:rsidRPr="00A3138D" w:rsidRDefault="00E23851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9796C6D" w14:textId="247C3771" w:rsidR="00E23851" w:rsidRPr="00A3138D" w:rsidRDefault="00E23851" w:rsidP="006A73D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unzip file</w:t>
            </w:r>
          </w:p>
        </w:tc>
      </w:tr>
      <w:tr w:rsidR="000C45CD" w:rsidRPr="00A3138D" w14:paraId="5F5F9CBF" w14:textId="77777777" w:rsidTr="00BF332E">
        <w:trPr>
          <w:trHeight w:val="882"/>
        </w:trPr>
        <w:tc>
          <w:tcPr>
            <w:tcW w:w="1831" w:type="dxa"/>
            <w:gridSpan w:val="7"/>
          </w:tcPr>
          <w:p w14:paraId="0BE7F8C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Object Oriented Programming</w:t>
            </w:r>
          </w:p>
          <w:p w14:paraId="13658129" w14:textId="6CA26E92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Superclass : base class where other object inherit from</w:t>
            </w:r>
          </w:p>
          <w:p w14:paraId="2A93456A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6F12FF3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008EC9B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2889D4E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4862CEF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2A5B34B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F32A45E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140D319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DDB36CF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A5F507F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E5317B5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7C5DDAA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D88C16E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1AA9E0D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27BDFA7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DA5D7CC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82B3266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Inheritance</w:t>
            </w:r>
          </w:p>
          <w:p w14:paraId="4840779B" w14:textId="55497C50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Subclass</w:t>
            </w:r>
          </w:p>
        </w:tc>
        <w:tc>
          <w:tcPr>
            <w:tcW w:w="4401" w:type="dxa"/>
            <w:gridSpan w:val="16"/>
          </w:tcPr>
          <w:p w14:paraId="193FB6B9" w14:textId="37C96F7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class NameOfClass():</w:t>
            </w:r>
          </w:p>
          <w:p w14:paraId="1BEC1D22" w14:textId="3851641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</w:t>
            </w:r>
          </w:p>
          <w:p w14:paraId="2579F29E" w14:textId="5CEC3E7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#Class object attribute</w:t>
            </w:r>
          </w:p>
          <w:p w14:paraId="1E3BEA35" w14:textId="73825F4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</w:t>
            </w:r>
            <w:r w:rsidR="009228A6" w:rsidRPr="00A3138D">
              <w:rPr>
                <w:rFonts w:ascii="Calibri" w:hAnsi="Calibri" w:cs="Calibri"/>
                <w:sz w:val="20"/>
                <w:szCs w:val="20"/>
              </w:rPr>
              <w:t>num = 0</w:t>
            </w:r>
          </w:p>
          <w:p w14:paraId="2A364E1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def __init__(self, param1, param2):</w:t>
            </w:r>
          </w:p>
          <w:p w14:paraId="1F9C036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self.param1 = param1</w:t>
            </w:r>
          </w:p>
          <w:p w14:paraId="68361047" w14:textId="55113AF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self.param2 = param2</w:t>
            </w:r>
          </w:p>
          <w:p w14:paraId="3F250E67" w14:textId="77DEA57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self.area = self.param2 *2</w:t>
            </w:r>
          </w:p>
          <w:p w14:paraId="337F1FF9" w14:textId="2B1A58B7" w:rsidR="009228A6" w:rsidRPr="00A3138D" w:rsidRDefault="009228A6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NameOfClass.num += 1</w:t>
            </w:r>
          </w:p>
          <w:p w14:paraId="1FA7FA6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def some_mtd(self):</w:t>
            </w:r>
          </w:p>
          <w:p w14:paraId="2AF5CCC4" w14:textId="751C311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# perform some action</w:t>
            </w:r>
          </w:p>
          <w:p w14:paraId="13BE43BA" w14:textId="6B2D111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print(f'Hello {self.param1}')</w:t>
            </w:r>
          </w:p>
          <w:p w14:paraId="7291AA60" w14:textId="72CC95F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DA15A7A" w14:textId="73EA68C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 = NameOfClass('Sam', 20)</w:t>
            </w:r>
          </w:p>
          <w:p w14:paraId="2A78E198" w14:textId="4EB7850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x.attri OR NameOfClass.attri</w:t>
            </w:r>
          </w:p>
          <w:p w14:paraId="4A51DD26" w14:textId="2A4C4DC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x.param1</w:t>
            </w:r>
          </w:p>
          <w:p w14:paraId="68B81A99" w14:textId="30D9CED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x.param2</w:t>
            </w:r>
          </w:p>
          <w:p w14:paraId="2EE1429C" w14:textId="116FD48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x.area</w:t>
            </w:r>
          </w:p>
          <w:p w14:paraId="2473FE1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x.some_mtd()</w:t>
            </w:r>
          </w:p>
          <w:p w14:paraId="728BD86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EB255C6" w14:textId="19AF57A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class Name2(NameOfClass):</w:t>
            </w:r>
          </w:p>
          <w:p w14:paraId="76C360B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720271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def __init__(self):</w:t>
            </w:r>
          </w:p>
          <w:p w14:paraId="3560261E" w14:textId="5E4DF04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NameOfClass.__init__(self)</w:t>
            </w:r>
          </w:p>
          <w:p w14:paraId="6F06E545" w14:textId="20E3DFC2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OR.    super().__init__(self)</w:t>
            </w:r>
          </w:p>
          <w:p w14:paraId="042A3F38" w14:textId="0CCE4A3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print('Attribute of Name2')</w:t>
            </w:r>
          </w:p>
          <w:p w14:paraId="2A9FF80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def some_mtd(self):</w:t>
            </w:r>
          </w:p>
          <w:p w14:paraId="6C395EE1" w14:textId="5FD39CB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print('Hi')</w:t>
            </w:r>
          </w:p>
        </w:tc>
        <w:tc>
          <w:tcPr>
            <w:tcW w:w="4679" w:type="dxa"/>
            <w:gridSpan w:val="18"/>
          </w:tcPr>
          <w:p w14:paraId="719155A4" w14:textId="2DBDDA2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naming convention follows camel casing: each word is capitalized</w:t>
            </w:r>
          </w:p>
          <w:p w14:paraId="6765FFA0" w14:textId="7BB1FDB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same attribute for all instance of this class</w:t>
            </w:r>
          </w:p>
          <w:p w14:paraId="601723FD" w14:textId="3AB61F61" w:rsidR="000C45CD" w:rsidRPr="00A3138D" w:rsidRDefault="009228A6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#NameOfClass.num --&gt; 'random'</w:t>
            </w:r>
          </w:p>
          <w:p w14:paraId="3687CCE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attribute of the class</w:t>
            </w:r>
          </w:p>
          <w:p w14:paraId="70167A7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20442A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EBFD84D" w14:textId="2CCA234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1B7F025" w14:textId="740512EF" w:rsidR="009228A6" w:rsidRPr="00A3138D" w:rsidRDefault="009228A6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track how many instances of class created</w:t>
            </w:r>
          </w:p>
          <w:p w14:paraId="46FEC1F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methods that can be called with this class</w:t>
            </w:r>
          </w:p>
          <w:p w14:paraId="10E15FB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FAF919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D8A3AD4" w14:textId="7DE4C8E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CFBD25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8249385" w14:textId="43E868D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'random'</w:t>
            </w:r>
          </w:p>
          <w:p w14:paraId="08FDE5BA" w14:textId="7469E9F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'Sam'</w:t>
            </w:r>
          </w:p>
          <w:p w14:paraId="27E4361B" w14:textId="39BCA4D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20</w:t>
            </w:r>
          </w:p>
          <w:p w14:paraId="150C89C6" w14:textId="4923A2C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40</w:t>
            </w:r>
          </w:p>
          <w:p w14:paraId="6E010E9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Hello Sam</w:t>
            </w:r>
          </w:p>
          <w:p w14:paraId="4589CD0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7F1789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Name2 inherit base class (NameOfClass)</w:t>
            </w:r>
          </w:p>
          <w:p w14:paraId="4DD82BB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Name2 will inherit all mtd in NameOfClass</w:t>
            </w:r>
          </w:p>
          <w:p w14:paraId="68006F8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EE3B905" w14:textId="610BCF8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--&gt; Name2 inherit </w:t>
            </w:r>
            <w:r w:rsidR="008117EB" w:rsidRPr="00A3138D">
              <w:rPr>
                <w:rFonts w:ascii="Calibri" w:hAnsi="Calibri" w:cs="Calibri"/>
                <w:sz w:val="20"/>
                <w:szCs w:val="20"/>
              </w:rPr>
              <w:t xml:space="preserve">all </w:t>
            </w:r>
            <w:r w:rsidRPr="00A3138D">
              <w:rPr>
                <w:rFonts w:ascii="Calibri" w:hAnsi="Calibri" w:cs="Calibri"/>
                <w:sz w:val="20"/>
                <w:szCs w:val="20"/>
              </w:rPr>
              <w:t>attribute of NameOfClass in addition to the print statement</w:t>
            </w:r>
          </w:p>
          <w:p w14:paraId="1D25FEEF" w14:textId="77777777" w:rsidR="008117EB" w:rsidRPr="00A3138D" w:rsidRDefault="008117EB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FF9DB51" w14:textId="56E2DD8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overwrite method in base class for class Name2</w:t>
            </w:r>
          </w:p>
        </w:tc>
      </w:tr>
      <w:tr w:rsidR="000C45CD" w:rsidRPr="00A3138D" w14:paraId="07CE100C" w14:textId="77777777" w:rsidTr="007B075F">
        <w:trPr>
          <w:trHeight w:val="882"/>
        </w:trPr>
        <w:tc>
          <w:tcPr>
            <w:tcW w:w="3114" w:type="dxa"/>
            <w:gridSpan w:val="11"/>
          </w:tcPr>
          <w:p w14:paraId="667362B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Polymorphism</w:t>
            </w:r>
          </w:p>
          <w:p w14:paraId="630BD92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different classes use the same mtd name</w:t>
            </w:r>
          </w:p>
          <w:p w14:paraId="7DF765D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DAD1188" w14:textId="43BC276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Niko = Dog('Niko')</w:t>
            </w:r>
          </w:p>
          <w:p w14:paraId="721BD612" w14:textId="1C8663B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Felix = Cat('Felix')</w:t>
            </w:r>
          </w:p>
          <w:p w14:paraId="51AD95F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pet_speak(Niko) =&gt; Niko say woof!</w:t>
            </w:r>
          </w:p>
          <w:p w14:paraId="026ACA9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pet_speak(Felix) =&gt; Felix say meow!</w:t>
            </w:r>
          </w:p>
          <w:p w14:paraId="41F5C5F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921CDB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fido = Dog('Fido')</w:t>
            </w:r>
          </w:p>
          <w:p w14:paraId="0BA72CE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isis = Cat('Isis')</w:t>
            </w:r>
          </w:p>
          <w:p w14:paraId="649B942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print(fido.speak()) =&gt; Fido say woof!</w:t>
            </w:r>
          </w:p>
          <w:p w14:paraId="1FE450E0" w14:textId="5B25E11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print(isis.speak()) =&gt; Isis say meow!</w:t>
            </w:r>
          </w:p>
        </w:tc>
        <w:tc>
          <w:tcPr>
            <w:tcW w:w="3685" w:type="dxa"/>
            <w:gridSpan w:val="17"/>
          </w:tcPr>
          <w:p w14:paraId="1648899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class Dog():</w:t>
            </w:r>
          </w:p>
          <w:p w14:paraId="60FB7901" w14:textId="0702445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def __init__(self, name):</w:t>
            </w:r>
          </w:p>
          <w:p w14:paraId="1A61CF2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self.name = name</w:t>
            </w:r>
          </w:p>
          <w:p w14:paraId="7A69878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def speak(self):</w:t>
            </w:r>
          </w:p>
          <w:p w14:paraId="4E1EA9F9" w14:textId="0453F39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return self.name + ' say woof!'</w:t>
            </w:r>
          </w:p>
          <w:p w14:paraId="7D48951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33AC41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class Cat():</w:t>
            </w:r>
          </w:p>
          <w:p w14:paraId="7598CC9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def __init__(self, name):</w:t>
            </w:r>
          </w:p>
          <w:p w14:paraId="01EEA37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self.name = name</w:t>
            </w:r>
          </w:p>
          <w:p w14:paraId="3B01CC9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def speak(self):</w:t>
            </w:r>
          </w:p>
          <w:p w14:paraId="4F12BE2F" w14:textId="23B482C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return self.name + ' say meow!'</w:t>
            </w:r>
          </w:p>
          <w:p w14:paraId="7883977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FBFAB2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def pet_speak(pet):</w:t>
            </w:r>
          </w:p>
          <w:p w14:paraId="14FF5E72" w14:textId="7AA6055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     print(pet.speak())</w:t>
            </w:r>
          </w:p>
        </w:tc>
        <w:tc>
          <w:tcPr>
            <w:tcW w:w="4112" w:type="dxa"/>
            <w:gridSpan w:val="13"/>
          </w:tcPr>
          <w:p w14:paraId="1F8A98B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class Animal():</w:t>
            </w:r>
          </w:p>
          <w:p w14:paraId="669F449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def __init__(self, name):</w:t>
            </w:r>
          </w:p>
          <w:p w14:paraId="0716AB3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self.name = name</w:t>
            </w:r>
          </w:p>
          <w:p w14:paraId="0BB2774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def speak(self):</w:t>
            </w:r>
          </w:p>
          <w:p w14:paraId="269F982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raise NotImplementedError('Subclass</w:t>
            </w:r>
          </w:p>
          <w:p w14:paraId="5897B284" w14:textId="23F880F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must implement this abstract method')</w:t>
            </w:r>
          </w:p>
          <w:p w14:paraId="0F78A61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5A70865" w14:textId="31C64E2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class Dog(Animal):</w:t>
            </w:r>
          </w:p>
          <w:p w14:paraId="03F9E5A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def speak(self):</w:t>
            </w:r>
          </w:p>
          <w:p w14:paraId="24EC2524" w14:textId="2288FE8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return self.name + ' say woof!'</w:t>
            </w:r>
          </w:p>
          <w:p w14:paraId="7C9934A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36B0CD0" w14:textId="744AAE2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class Cat(Animal):</w:t>
            </w:r>
          </w:p>
          <w:p w14:paraId="0CD73F8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def speak(self):</w:t>
            </w:r>
          </w:p>
          <w:p w14:paraId="38AD388C" w14:textId="1DDBDA6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          return self.name + ' say meow!'</w:t>
            </w:r>
          </w:p>
          <w:p w14:paraId="6ECEED1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3D6F051" w14:textId="41AC2FE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C45CD" w:rsidRPr="00A3138D" w14:paraId="1E495BAE" w14:textId="77777777" w:rsidTr="00770408">
        <w:trPr>
          <w:trHeight w:val="882"/>
        </w:trPr>
        <w:tc>
          <w:tcPr>
            <w:tcW w:w="1838" w:type="dxa"/>
            <w:gridSpan w:val="8"/>
          </w:tcPr>
          <w:p w14:paraId="0063BEF3" w14:textId="7577CE4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Special Methods / Dunder Mtds</w:t>
            </w:r>
          </w:p>
        </w:tc>
        <w:tc>
          <w:tcPr>
            <w:tcW w:w="4961" w:type="dxa"/>
            <w:gridSpan w:val="20"/>
          </w:tcPr>
          <w:p w14:paraId="3205E15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class Book():</w:t>
            </w:r>
          </w:p>
          <w:p w14:paraId="26A31DA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def __init__(self, title, author, pages):</w:t>
            </w:r>
          </w:p>
          <w:p w14:paraId="5AB54EF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self.title = title</w:t>
            </w:r>
          </w:p>
          <w:p w14:paraId="78A3DFA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self.author = author</w:t>
            </w:r>
          </w:p>
          <w:p w14:paraId="41C8F0A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self.pages = pages</w:t>
            </w:r>
          </w:p>
          <w:p w14:paraId="54C4F36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def __str__(self):</w:t>
            </w:r>
          </w:p>
          <w:p w14:paraId="22BBCF1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return f'{self.title} by {author}'</w:t>
            </w:r>
          </w:p>
          <w:p w14:paraId="1A03FF5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def __len__(self):</w:t>
            </w:r>
          </w:p>
          <w:p w14:paraId="0DA11AEA" w14:textId="26688F7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return self.pages</w:t>
            </w:r>
          </w:p>
        </w:tc>
        <w:tc>
          <w:tcPr>
            <w:tcW w:w="4112" w:type="dxa"/>
            <w:gridSpan w:val="13"/>
          </w:tcPr>
          <w:p w14:paraId="3ABCDD7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b = Book(Python rocks, Jose, 200)</w:t>
            </w:r>
          </w:p>
          <w:p w14:paraId="7A88CAA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print(b) =&gt; Python rocks by Jose</w:t>
            </w:r>
          </w:p>
          <w:p w14:paraId="6CD3AA9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str(b) =&gt; 'Python rocks by Jose'</w:t>
            </w:r>
          </w:p>
          <w:p w14:paraId="0F43F34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len(b) =&gt; 200</w:t>
            </w:r>
          </w:p>
          <w:p w14:paraId="3CD8492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07B21A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return this whenever str of b required</w:t>
            </w:r>
          </w:p>
          <w:p w14:paraId="1EC6DE42" w14:textId="115DCEE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__(function name)__ allows predefined methods to be called on your class</w:t>
            </w:r>
          </w:p>
          <w:p w14:paraId="7892440B" w14:textId="1A38F49A" w:rsidR="000C45CD" w:rsidRPr="00A3138D" w:rsidRDefault="000918F8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 __equals__ for ==</w:t>
            </w:r>
          </w:p>
        </w:tc>
      </w:tr>
      <w:tr w:rsidR="000C45CD" w:rsidRPr="00A3138D" w14:paraId="4887E6BD" w14:textId="77777777" w:rsidTr="00770408">
        <w:trPr>
          <w:trHeight w:val="882"/>
        </w:trPr>
        <w:tc>
          <w:tcPr>
            <w:tcW w:w="1838" w:type="dxa"/>
            <w:gridSpan w:val="8"/>
          </w:tcPr>
          <w:p w14:paraId="22D92F2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Errors</w:t>
            </w:r>
          </w:p>
          <w:p w14:paraId="7061FACF" w14:textId="77777777" w:rsidR="00A555D0" w:rsidRPr="00A3138D" w:rsidRDefault="00A555D0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C3910D1" w14:textId="4CEB059B" w:rsidR="00A555D0" w:rsidRPr="00A3138D" w:rsidRDefault="00A555D0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61" w:type="dxa"/>
            <w:gridSpan w:val="20"/>
          </w:tcPr>
          <w:p w14:paraId="1D1588D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try:</w:t>
            </w:r>
          </w:p>
          <w:p w14:paraId="3818916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# Want to run this code that may have an error</w:t>
            </w:r>
          </w:p>
          <w:p w14:paraId="1F172D67" w14:textId="621C652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result = 10 + '10'</w:t>
            </w:r>
          </w:p>
          <w:p w14:paraId="52090477" w14:textId="1A067D2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except:</w:t>
            </w:r>
          </w:p>
          <w:p w14:paraId="05FCE41E" w14:textId="56BB881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# Runs if code in try fails</w:t>
            </w:r>
          </w:p>
          <w:p w14:paraId="63EA25EC" w14:textId="1255334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print('You aren't adding correctly')</w:t>
            </w:r>
          </w:p>
          <w:p w14:paraId="699C5FCA" w14:textId="4E0F84D8" w:rsidR="00A555D0" w:rsidRPr="00A3138D" w:rsidRDefault="00A555D0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raise MyError("...")</w:t>
            </w:r>
          </w:p>
          <w:p w14:paraId="0D2FB24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else:</w:t>
            </w:r>
          </w:p>
          <w:p w14:paraId="4EE1BA5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# Runs if code in try runs correctly</w:t>
            </w:r>
          </w:p>
          <w:p w14:paraId="289FF74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print('Added')</w:t>
            </w:r>
          </w:p>
          <w:p w14:paraId="6B6602B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finally:</w:t>
            </w:r>
          </w:p>
          <w:p w14:paraId="19F0AC8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# Code here always run</w:t>
            </w:r>
          </w:p>
          <w:p w14:paraId="7569087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print('I always run')</w:t>
            </w:r>
          </w:p>
          <w:p w14:paraId="1E8F6826" w14:textId="77777777" w:rsidR="00A555D0" w:rsidRPr="00A3138D" w:rsidRDefault="00A555D0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82BD979" w14:textId="77777777" w:rsidR="00A555D0" w:rsidRPr="00A3138D" w:rsidRDefault="00A555D0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class MyError(Exception):</w:t>
            </w:r>
          </w:p>
          <w:p w14:paraId="4B2BD24C" w14:textId="77777777" w:rsidR="00A555D0" w:rsidRPr="00A3138D" w:rsidRDefault="00A555D0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def __init__(self, msg):</w:t>
            </w:r>
          </w:p>
          <w:p w14:paraId="144708CE" w14:textId="4121027C" w:rsidR="00A555D0" w:rsidRPr="00A3138D" w:rsidRDefault="00A555D0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 super().__init__(msg)</w:t>
            </w:r>
          </w:p>
        </w:tc>
        <w:tc>
          <w:tcPr>
            <w:tcW w:w="4112" w:type="dxa"/>
            <w:gridSpan w:val="13"/>
          </w:tcPr>
          <w:p w14:paraId="0E386695" w14:textId="24C4219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You aren't adding correctly</w:t>
            </w:r>
          </w:p>
          <w:p w14:paraId="68361C8B" w14:textId="1CC7AF7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 always run</w:t>
            </w:r>
          </w:p>
          <w:p w14:paraId="21B62B5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F1C8F6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--&gt; To target a specific error, (e.g. </w:t>
            </w:r>
          </w:p>
          <w:p w14:paraId="29AB5BC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except TypeError: )</w:t>
            </w:r>
          </w:p>
          <w:p w14:paraId="74EE7F8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can have multiple except statements</w:t>
            </w:r>
          </w:p>
          <w:p w14:paraId="1DDA97C7" w14:textId="73EE7F02" w:rsidR="000C45CD" w:rsidRPr="00A3138D" w:rsidRDefault="00A555D0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can raise own error but must define class</w:t>
            </w:r>
          </w:p>
          <w:p w14:paraId="45C3A83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4AD5EF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ED833A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Code will always run even there is a break in code above. (Usually used to close or save a file)</w:t>
            </w:r>
          </w:p>
          <w:p w14:paraId="143D445D" w14:textId="77777777" w:rsidR="00A555D0" w:rsidRPr="00A3138D" w:rsidRDefault="00A555D0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65DD351" w14:textId="77777777" w:rsidR="00A555D0" w:rsidRPr="00A3138D" w:rsidRDefault="00A555D0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D92FAB5" w14:textId="77777777" w:rsidR="00A555D0" w:rsidRPr="00A3138D" w:rsidRDefault="00A555D0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default would be subclass of Exception</w:t>
            </w:r>
          </w:p>
          <w:p w14:paraId="3704E9FF" w14:textId="77777777" w:rsidR="00A555D0" w:rsidRPr="00A3138D" w:rsidRDefault="00A555D0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4298960" w14:textId="36D317CB" w:rsidR="00A555D0" w:rsidRPr="00A3138D" w:rsidRDefault="00A555D0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msg to be printed out beside error</w:t>
            </w:r>
          </w:p>
        </w:tc>
      </w:tr>
      <w:tr w:rsidR="000C45CD" w:rsidRPr="00A3138D" w14:paraId="1C5FC1D9" w14:textId="77777777" w:rsidTr="000E015A">
        <w:trPr>
          <w:trHeight w:val="882"/>
        </w:trPr>
        <w:tc>
          <w:tcPr>
            <w:tcW w:w="2405" w:type="dxa"/>
            <w:gridSpan w:val="9"/>
          </w:tcPr>
          <w:p w14:paraId="1B8EE2E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Decorators</w:t>
            </w:r>
          </w:p>
          <w:p w14:paraId="716B46CC" w14:textId="344F1EF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fn that can change / extend behavior of other fn without permanently modifying the other fn</w:t>
            </w:r>
          </w:p>
        </w:tc>
        <w:tc>
          <w:tcPr>
            <w:tcW w:w="3544" w:type="dxa"/>
            <w:gridSpan w:val="12"/>
          </w:tcPr>
          <w:p w14:paraId="2F28E4F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def decorator(original_func):</w:t>
            </w:r>
          </w:p>
          <w:p w14:paraId="3BD65A2C" w14:textId="30BCD2F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def wrap_func():</w:t>
            </w:r>
          </w:p>
          <w:p w14:paraId="40F6BE5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print('Before original function')</w:t>
            </w:r>
          </w:p>
          <w:p w14:paraId="68FC8E1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original_func()</w:t>
            </w:r>
          </w:p>
          <w:p w14:paraId="7E23D25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print('After original function')</w:t>
            </w:r>
          </w:p>
          <w:p w14:paraId="262DB2A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return wrap_func</w:t>
            </w:r>
          </w:p>
          <w:p w14:paraId="1B08D36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23009E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def new_func():</w:t>
            </w:r>
          </w:p>
          <w:p w14:paraId="3638F19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print('I want to be decorated')</w:t>
            </w:r>
          </w:p>
          <w:p w14:paraId="3B87FA8B" w14:textId="3F04CCF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62" w:type="dxa"/>
            <w:gridSpan w:val="20"/>
          </w:tcPr>
          <w:p w14:paraId="5C71A8D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decorated_func = decorator(new_func)</w:t>
            </w:r>
          </w:p>
          <w:p w14:paraId="09A13AB5" w14:textId="5A64A34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decorated_func() =&gt; Before original function</w:t>
            </w:r>
          </w:p>
          <w:p w14:paraId="194A28CD" w14:textId="36D5DE7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                        I want to be decorated</w:t>
            </w:r>
          </w:p>
          <w:p w14:paraId="1C183F5C" w14:textId="2E7188C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                        After original function</w:t>
            </w:r>
          </w:p>
          <w:p w14:paraId="753A225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@decorator</w:t>
            </w:r>
          </w:p>
          <w:p w14:paraId="6CE8B1D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def new_func():</w:t>
            </w:r>
          </w:p>
          <w:p w14:paraId="35FA7B03" w14:textId="36B6C83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print('I want to be decorated')</w:t>
            </w:r>
          </w:p>
          <w:p w14:paraId="1D2BE9C8" w14:textId="38B4648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B81D586" w14:textId="3B9848A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new_func()</w:t>
            </w:r>
          </w:p>
          <w:p w14:paraId="62CC882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same output as decorated func</w:t>
            </w:r>
          </w:p>
          <w:p w14:paraId="6AA378D7" w14:textId="02286D0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comment out @decorator to remove if not needed</w:t>
            </w:r>
          </w:p>
        </w:tc>
      </w:tr>
      <w:tr w:rsidR="000C45CD" w:rsidRPr="00A3138D" w14:paraId="1DAED9A4" w14:textId="77777777" w:rsidTr="000E015A">
        <w:trPr>
          <w:trHeight w:val="882"/>
        </w:trPr>
        <w:tc>
          <w:tcPr>
            <w:tcW w:w="2405" w:type="dxa"/>
            <w:gridSpan w:val="9"/>
          </w:tcPr>
          <w:p w14:paraId="308FB19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Generator Fn</w:t>
            </w:r>
          </w:p>
          <w:p w14:paraId="19492346" w14:textId="318EF20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instead of computing an entire sequence of values and hold in memory, it only generate 1 value and wait until next value is needed</w:t>
            </w:r>
          </w:p>
        </w:tc>
        <w:tc>
          <w:tcPr>
            <w:tcW w:w="3544" w:type="dxa"/>
            <w:gridSpan w:val="12"/>
          </w:tcPr>
          <w:p w14:paraId="5B0598A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def gencubes(n):</w:t>
            </w:r>
          </w:p>
          <w:p w14:paraId="00BD350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for num in range(n):</w:t>
            </w:r>
          </w:p>
          <w:p w14:paraId="0B282A2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yield num**3</w:t>
            </w:r>
          </w:p>
          <w:p w14:paraId="7B93F1B8" w14:textId="74C95B3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for x in gencubes(3):</w:t>
            </w:r>
          </w:p>
          <w:p w14:paraId="2B88665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print(x)</w:t>
            </w:r>
          </w:p>
          <w:p w14:paraId="1C45BBC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C99963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446366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def simple_gen():</w:t>
            </w:r>
          </w:p>
          <w:p w14:paraId="2ADEA7C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for x in range(3):</w:t>
            </w:r>
          </w:p>
          <w:p w14:paraId="4E17FA3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print(x)</w:t>
            </w:r>
          </w:p>
          <w:p w14:paraId="44911D1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g = simple_gen()</w:t>
            </w:r>
          </w:p>
          <w:p w14:paraId="7EF3C4E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print(next(g))</w:t>
            </w:r>
          </w:p>
          <w:p w14:paraId="0BF189F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print(next(g))</w:t>
            </w:r>
          </w:p>
          <w:p w14:paraId="37C2D64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print(next(g))</w:t>
            </w:r>
          </w:p>
          <w:p w14:paraId="4324B0B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print(next(g))</w:t>
            </w:r>
          </w:p>
          <w:p w14:paraId="70A5CC7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CAD3993" w14:textId="7EF8D9F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 = 'ord'</w:t>
            </w:r>
          </w:p>
          <w:p w14:paraId="2BCDBD0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8212AF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next(s)</w:t>
            </w:r>
          </w:p>
          <w:p w14:paraId="53003A1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s_iter = iter(s)</w:t>
            </w:r>
          </w:p>
          <w:p w14:paraId="655191A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next(iter(s))</w:t>
            </w:r>
          </w:p>
          <w:p w14:paraId="12F1F4A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next(iter(s))</w:t>
            </w:r>
          </w:p>
          <w:p w14:paraId="4E8ECF8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next(iter(s))</w:t>
            </w:r>
          </w:p>
          <w:p w14:paraId="06E0921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6F75B06" w14:textId="123F940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gencom = (i/2 for i in ... if ...)</w:t>
            </w:r>
          </w:p>
          <w:p w14:paraId="51E6A2B7" w14:textId="026210F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for i in ...:</w:t>
            </w:r>
          </w:p>
          <w:p w14:paraId="7608540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if ...:</w:t>
            </w:r>
          </w:p>
          <w:p w14:paraId="25DB0654" w14:textId="7A1C443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yield i/2</w:t>
            </w:r>
          </w:p>
        </w:tc>
        <w:tc>
          <w:tcPr>
            <w:tcW w:w="4962" w:type="dxa"/>
            <w:gridSpan w:val="20"/>
          </w:tcPr>
          <w:p w14:paraId="667DF218" w14:textId="6F8C9A7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-one example in range(), which just keeps track of last number and add the step size </w:t>
            </w:r>
          </w:p>
          <w:p w14:paraId="000F8874" w14:textId="049FE1C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more memory efficient as no need to create entire list and iterate through it</w:t>
            </w:r>
          </w:p>
          <w:p w14:paraId="0F5FE9C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0</w:t>
            </w:r>
          </w:p>
          <w:p w14:paraId="5B69FC3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44EE5FC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8</w:t>
            </w:r>
          </w:p>
          <w:p w14:paraId="2CE3FC6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A68805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98576A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3080A4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--&gt; will rmb the last called value</w:t>
            </w:r>
          </w:p>
          <w:p w14:paraId="55199EA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0</w:t>
            </w:r>
          </w:p>
          <w:p w14:paraId="7FC1466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0F4D155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41576D2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StopIteration error</w:t>
            </w:r>
          </w:p>
          <w:p w14:paraId="7AAF198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5F4134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works with for x in s: </w:t>
            </w:r>
          </w:p>
          <w:p w14:paraId="0AF5BCDD" w14:textId="3212314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             print(x) </w:t>
            </w:r>
          </w:p>
          <w:p w14:paraId="79DF675C" w14:textId="175FCB0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--&gt; TypeError as str not iterable </w:t>
            </w:r>
          </w:p>
          <w:p w14:paraId="76BDCD7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</w:t>
            </w:r>
          </w:p>
          <w:p w14:paraId="2F9AA2A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r</w:t>
            </w:r>
          </w:p>
          <w:p w14:paraId="193723B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</w:t>
            </w:r>
          </w:p>
          <w:p w14:paraId="2287DD6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B5E462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92FF9A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generator comeprehension</w:t>
            </w:r>
          </w:p>
          <w:p w14:paraId="5E8E8C72" w14:textId="48634B4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equivalent to</w:t>
            </w:r>
          </w:p>
        </w:tc>
      </w:tr>
      <w:tr w:rsidR="000C45CD" w:rsidRPr="00A3138D" w14:paraId="704167C0" w14:textId="77777777" w:rsidTr="004C7B51">
        <w:trPr>
          <w:trHeight w:val="882"/>
        </w:trPr>
        <w:tc>
          <w:tcPr>
            <w:tcW w:w="1129" w:type="dxa"/>
            <w:gridSpan w:val="2"/>
          </w:tcPr>
          <w:p w14:paraId="067F768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Built-In Modules</w:t>
            </w:r>
          </w:p>
          <w:p w14:paraId="2C966A69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32B5CF7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7EB2D5D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AD9CBAD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A6A31B0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8325C98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8DA3F71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BC4B3FB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FFFF755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364C1FF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D39EC44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A02B99B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25AA7FA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23B85CA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5D44220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44DB693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1809D0F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A4C5D57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8D794EC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1848237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577A025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59D862D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89DAE43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B17FF00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2EEEF63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0FC9BA7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FCDAC93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5D70544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11DD9E9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4C8699D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B39F76A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64EB3B5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CED99D1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9DBB8C8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F91EEB1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7070A7B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739774E" w14:textId="564EE8B4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lst = list(range(0,20))</w:t>
            </w:r>
          </w:p>
        </w:tc>
        <w:tc>
          <w:tcPr>
            <w:tcW w:w="4536" w:type="dxa"/>
            <w:gridSpan w:val="17"/>
          </w:tcPr>
          <w:p w14:paraId="2219E3EA" w14:textId="0A307DD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from collections import Counter</w:t>
            </w:r>
          </w:p>
          <w:p w14:paraId="6E2939B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lst = [1,1,1,2,2,2,2,2,3,3,3,3]</w:t>
            </w:r>
          </w:p>
          <w:p w14:paraId="3CFFC5C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Counter(lst)</w:t>
            </w:r>
          </w:p>
          <w:p w14:paraId="32415F9A" w14:textId="5C70602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Counter(lst).most_common(n=..)</w:t>
            </w:r>
          </w:p>
          <w:p w14:paraId="0B5D2F61" w14:textId="1D89E6E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sum(c.values())                 </w:t>
            </w:r>
          </w:p>
          <w:p w14:paraId="10EF544A" w14:textId="26ED0EE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c.clear()                       </w:t>
            </w:r>
          </w:p>
          <w:p w14:paraId="48814943" w14:textId="1BFEF14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list(c)                         </w:t>
            </w:r>
          </w:p>
          <w:p w14:paraId="22E479E4" w14:textId="5665350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set(c)                          </w:t>
            </w:r>
          </w:p>
          <w:p w14:paraId="3224DE8B" w14:textId="62118EC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dict(c)                       </w:t>
            </w:r>
          </w:p>
          <w:p w14:paraId="4B7A559C" w14:textId="28EF02D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c.items()                       </w:t>
            </w:r>
          </w:p>
          <w:p w14:paraId="2F3316B8" w14:textId="25ABE15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Counter(dict(list_of_pairs))    </w:t>
            </w:r>
          </w:p>
          <w:p w14:paraId="55FB4A8A" w14:textId="0633BC1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c.most_common()[:-n-1:-1]       </w:t>
            </w:r>
          </w:p>
          <w:p w14:paraId="005250EA" w14:textId="0E03AA6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c += Counter()     </w:t>
            </w:r>
          </w:p>
          <w:p w14:paraId="3DAD96C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20C86E2A" w14:textId="4FFD3E3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from collections import defaultdict</w:t>
            </w:r>
          </w:p>
          <w:p w14:paraId="7B52123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d = defaultdict(lambda: 0)        </w:t>
            </w:r>
          </w:p>
          <w:p w14:paraId="24C9BA94" w14:textId="40D9B71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     </w:t>
            </w:r>
          </w:p>
          <w:p w14:paraId="623986C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from collections import namedtuple</w:t>
            </w:r>
          </w:p>
          <w:p w14:paraId="536B2AC4" w14:textId="5DAD563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Dog = namedtuple('Dog',['age','breed','name'])</w:t>
            </w:r>
          </w:p>
          <w:p w14:paraId="735DBC0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sam = Dog(age=2,breed='Lab',name='Sammy')</w:t>
            </w:r>
          </w:p>
          <w:p w14:paraId="58553D8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sam.age || sam[0]</w:t>
            </w:r>
          </w:p>
          <w:p w14:paraId="2707A7F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3DC67E7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import datetime</w:t>
            </w:r>
          </w:p>
          <w:p w14:paraId="00AA1D1A" w14:textId="762636B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t = datetime.time(4,20,1)</w:t>
            </w:r>
          </w:p>
          <w:p w14:paraId="04BF9B5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print(t)</w:t>
            </w:r>
          </w:p>
          <w:p w14:paraId="57305D9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t.hour...t.microsecond</w:t>
            </w:r>
          </w:p>
          <w:p w14:paraId="1DBF53CF" w14:textId="15B33FF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t.tzinfo</w:t>
            </w:r>
          </w:p>
          <w:p w14:paraId="6B1BE0B4" w14:textId="1D1DA79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print(datetime.date.today())</w:t>
            </w:r>
          </w:p>
          <w:p w14:paraId="7BAA728E" w14:textId="0F9DA1E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from datetime import datetime, date</w:t>
            </w:r>
          </w:p>
          <w:p w14:paraId="4E0D25A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print(datetime(2021,2,5,10,47,05)</w:t>
            </w:r>
          </w:p>
          <w:p w14:paraId="76703E9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t.replace(hour = 10)</w:t>
            </w:r>
          </w:p>
          <w:p w14:paraId="63D5654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date1 = date(2021,2,5)</w:t>
            </w:r>
          </w:p>
          <w:p w14:paraId="56E4655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lastRenderedPageBreak/>
              <w:t>date2 = date(2020,2,5)</w:t>
            </w:r>
          </w:p>
          <w:p w14:paraId="631C183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date1-date2</w:t>
            </w:r>
          </w:p>
          <w:p w14:paraId="041E80FE" w14:textId="77777777" w:rsidR="009256B4" w:rsidRPr="00A3138D" w:rsidRDefault="009256B4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069F7260" w14:textId="77777777" w:rsidR="009256B4" w:rsidRPr="00A3138D" w:rsidRDefault="009256B4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import random</w:t>
            </w:r>
          </w:p>
          <w:p w14:paraId="751D9875" w14:textId="77777777" w:rsidR="009256B4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random.randint(0,100)</w:t>
            </w:r>
          </w:p>
          <w:p w14:paraId="5EB0058A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random.seed(101)</w:t>
            </w:r>
          </w:p>
          <w:p w14:paraId="7B48AC58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5362E9B2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random.choice(lst)</w:t>
            </w:r>
          </w:p>
          <w:p w14:paraId="49DDAEE1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random.choice(population = lst, k = 5)</w:t>
            </w:r>
          </w:p>
          <w:p w14:paraId="72243FAB" w14:textId="77777777" w:rsidR="00E2668A" w:rsidRPr="00A3138D" w:rsidRDefault="00E2668A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random.sample(population = lst, k = 5)</w:t>
            </w:r>
          </w:p>
          <w:p w14:paraId="2D66BD3D" w14:textId="60451F36" w:rsidR="00E2668A" w:rsidRPr="00A3138D" w:rsidRDefault="00E2668A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random.shuffle(lst</w:t>
            </w:r>
            <w:r w:rsidR="00A3138D" w:rsidRPr="00A3138D">
              <w:rPr>
                <w:rFonts w:ascii="Calibri" w:hAnsi="Calibri" w:cs="Calibri"/>
                <w:sz w:val="20"/>
                <w:szCs w:val="20"/>
                <w:lang w:val="en-SG"/>
              </w:rPr>
              <w:t>)</w:t>
            </w:r>
          </w:p>
          <w:p w14:paraId="6CAFA2CB" w14:textId="77777777" w:rsidR="00E2668A" w:rsidRPr="00A3138D" w:rsidRDefault="00E2668A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import pdb</w:t>
            </w:r>
          </w:p>
          <w:p w14:paraId="1558B43A" w14:textId="77777777" w:rsidR="00E2668A" w:rsidRPr="00A3138D" w:rsidRDefault="00E2668A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pdb.set_trace()</w:t>
            </w:r>
          </w:p>
          <w:p w14:paraId="12A2A8B5" w14:textId="45141ED0" w:rsidR="0010696F" w:rsidRPr="00A3138D" w:rsidRDefault="00E2668A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q</w:t>
            </w:r>
          </w:p>
        </w:tc>
        <w:tc>
          <w:tcPr>
            <w:tcW w:w="5246" w:type="dxa"/>
            <w:gridSpan w:val="22"/>
          </w:tcPr>
          <w:p w14:paraId="7E4D062D" w14:textId="6BF2F3F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-works with string as well </w:t>
            </w:r>
          </w:p>
          <w:p w14:paraId="7580E492" w14:textId="5769DA1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technically a dict so normal dict mtds can be used</w:t>
            </w:r>
          </w:p>
          <w:p w14:paraId="2C0738C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Counter({1: 3, 2: 5, 3: 4)</w:t>
            </w:r>
          </w:p>
          <w:p w14:paraId="121422B5" w14:textId="12B032E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[(2: 5), (3: 4), (1: 3)]  # n = no. of most common items</w:t>
            </w:r>
          </w:p>
          <w:p w14:paraId="298432E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total of all counts</w:t>
            </w:r>
          </w:p>
          <w:p w14:paraId="6F61052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reset all counts</w:t>
            </w:r>
          </w:p>
          <w:p w14:paraId="1E7A4E3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list unique elements</w:t>
            </w:r>
          </w:p>
          <w:p w14:paraId="03B112D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convert to a set</w:t>
            </w:r>
          </w:p>
          <w:p w14:paraId="0FC8ED9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convert to a regular dictionary</w:t>
            </w:r>
          </w:p>
          <w:p w14:paraId="744CA1D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convert to a list of (elem, cnt) pairs</w:t>
            </w:r>
          </w:p>
          <w:p w14:paraId="15670598" w14:textId="4DF0355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convert from a list of (elem, cnt) pairs</w:t>
            </w:r>
          </w:p>
          <w:p w14:paraId="09C2F77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n least common elements</w:t>
            </w:r>
          </w:p>
          <w:p w14:paraId="7CB041A4" w14:textId="477E03D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remove zero and negative counts</w:t>
            </w:r>
          </w:p>
          <w:p w14:paraId="48664E1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04A5383C" w14:textId="1690F96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assign default value to a key that is called even though not present in dict</w:t>
            </w:r>
          </w:p>
          <w:p w14:paraId="52BBE9C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45614755" w14:textId="352AAA7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assign named indices to tuple values (almost likea creating a class)</w:t>
            </w:r>
          </w:p>
          <w:p w14:paraId="00B81E8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7F0011E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2</w:t>
            </w:r>
          </w:p>
          <w:p w14:paraId="62A4E16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2A0E738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4AA3EB7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2002FC0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04:20:01</w:t>
            </w:r>
          </w:p>
          <w:p w14:paraId="5422F82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4...0</w:t>
            </w:r>
          </w:p>
          <w:p w14:paraId="637045F8" w14:textId="18AAE1F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None (timezone info)</w:t>
            </w:r>
          </w:p>
          <w:p w14:paraId="4559A32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2021-MM-DD</w:t>
            </w:r>
          </w:p>
          <w:p w14:paraId="250AB0E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61C14B1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2021-02-05 10:47:05</w:t>
            </w:r>
          </w:p>
          <w:p w14:paraId="119D7F1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datetime.time(10,20,1)</w:t>
            </w:r>
          </w:p>
          <w:p w14:paraId="0993361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7152769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0195054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datetime.timedelta(365)</w:t>
            </w:r>
          </w:p>
          <w:p w14:paraId="62E961E2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3FCBAC1C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523FF459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74 (0 and 100 inclusive)</w:t>
            </w:r>
          </w:p>
          <w:p w14:paraId="4D59F943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ensure following calls of randint will generate same output but not same int</w:t>
            </w:r>
          </w:p>
          <w:p w14:paraId="0E4C69F5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16</w:t>
            </w:r>
          </w:p>
          <w:p w14:paraId="4C1518F3" w14:textId="77777777" w:rsidR="00E862D7" w:rsidRPr="00A3138D" w:rsidRDefault="00E862D7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[4,4,5,20,14] (k = no. of items picked with replacement)</w:t>
            </w:r>
          </w:p>
          <w:p w14:paraId="52715FAF" w14:textId="77777777" w:rsidR="00E862D7" w:rsidRPr="00A3138D" w:rsidRDefault="00E2668A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[4,1,13,16,7] (without replacement)</w:t>
            </w:r>
          </w:p>
          <w:p w14:paraId="5EEC36C6" w14:textId="56CB5400" w:rsidR="00E2668A" w:rsidRPr="00A3138D" w:rsidRDefault="00E2668A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shuffle position of values in list</w:t>
            </w:r>
          </w:p>
          <w:p w14:paraId="516267BB" w14:textId="77777777" w:rsidR="00A3138D" w:rsidRPr="00A3138D" w:rsidRDefault="00A3138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4DBEC8D6" w14:textId="77777777" w:rsidR="00E2668A" w:rsidRPr="00A3138D" w:rsidRDefault="00E2668A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python debugger</w:t>
            </w:r>
          </w:p>
          <w:p w14:paraId="696EC776" w14:textId="77777777" w:rsidR="00E2668A" w:rsidRPr="00A3138D" w:rsidRDefault="00E2668A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find out value of variable at that pt of trace</w:t>
            </w:r>
          </w:p>
          <w:p w14:paraId="052ED22B" w14:textId="2FEEF598" w:rsidR="0010696F" w:rsidRPr="00A3138D" w:rsidRDefault="00E2668A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to quit trace</w:t>
            </w:r>
          </w:p>
        </w:tc>
      </w:tr>
      <w:tr w:rsidR="0010696F" w:rsidRPr="00A3138D" w14:paraId="593F61C3" w14:textId="77777777" w:rsidTr="004C7B51">
        <w:trPr>
          <w:trHeight w:val="882"/>
        </w:trPr>
        <w:tc>
          <w:tcPr>
            <w:tcW w:w="1129" w:type="dxa"/>
            <w:gridSpan w:val="2"/>
          </w:tcPr>
          <w:p w14:paraId="6B3F3D06" w14:textId="5FB3C962" w:rsidR="0010696F" w:rsidRPr="00A3138D" w:rsidRDefault="0010696F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Timing code</w:t>
            </w:r>
          </w:p>
        </w:tc>
        <w:tc>
          <w:tcPr>
            <w:tcW w:w="4536" w:type="dxa"/>
            <w:gridSpan w:val="17"/>
          </w:tcPr>
          <w:p w14:paraId="0169EE2A" w14:textId="77777777" w:rsidR="0010696F" w:rsidRPr="00A3138D" w:rsidRDefault="0010696F" w:rsidP="0010696F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import time, timeit</w:t>
            </w:r>
          </w:p>
          <w:p w14:paraId="57E284D8" w14:textId="77777777" w:rsidR="0010696F" w:rsidRPr="00A3138D" w:rsidRDefault="0010696F" w:rsidP="0010696F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start_time = time.time()</w:t>
            </w:r>
          </w:p>
          <w:p w14:paraId="280F262B" w14:textId="77777777" w:rsidR="0010696F" w:rsidRPr="00A3138D" w:rsidRDefault="0010696F" w:rsidP="0010696F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code here</w:t>
            </w:r>
          </w:p>
          <w:p w14:paraId="6837FA70" w14:textId="77777777" w:rsidR="0010696F" w:rsidRPr="00A3138D" w:rsidRDefault="0010696F" w:rsidP="0010696F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end_time = time.time()</w:t>
            </w:r>
          </w:p>
          <w:p w14:paraId="468F8B14" w14:textId="77777777" w:rsidR="0010696F" w:rsidRPr="00A3138D" w:rsidRDefault="0010696F" w:rsidP="0010696F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elapsed_time = end_time - start_time</w:t>
            </w:r>
          </w:p>
          <w:p w14:paraId="0BD769CB" w14:textId="77777777" w:rsidR="0010696F" w:rsidRPr="00A3138D" w:rsidRDefault="0010696F" w:rsidP="0010696F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7DB9F9F0" w14:textId="77777777" w:rsidR="0010696F" w:rsidRPr="00A3138D" w:rsidRDefault="0010696F" w:rsidP="0010696F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stmt = '''func_one(100)'''</w:t>
            </w:r>
          </w:p>
          <w:p w14:paraId="1401842A" w14:textId="77777777" w:rsidR="0010696F" w:rsidRPr="00A3138D" w:rsidRDefault="0010696F" w:rsidP="0010696F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setup = '''#code for func_one'''</w:t>
            </w:r>
          </w:p>
          <w:p w14:paraId="74150A95" w14:textId="204475CC" w:rsidR="0010696F" w:rsidRPr="00A3138D" w:rsidRDefault="0010696F" w:rsidP="0010696F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timeit.timeit(stmt, setup, number = 100000)</w:t>
            </w:r>
          </w:p>
        </w:tc>
        <w:tc>
          <w:tcPr>
            <w:tcW w:w="5246" w:type="dxa"/>
            <w:gridSpan w:val="22"/>
          </w:tcPr>
          <w:p w14:paraId="0C98B756" w14:textId="77777777" w:rsidR="0010696F" w:rsidRPr="00A3138D" w:rsidRDefault="0010696F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ED9AD8F" w14:textId="77777777" w:rsidR="0010696F" w:rsidRPr="00A3138D" w:rsidRDefault="0010696F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4426CA3" w14:textId="77777777" w:rsidR="0010696F" w:rsidRPr="00A3138D" w:rsidRDefault="0010696F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7B88E3A" w14:textId="77777777" w:rsidR="0010696F" w:rsidRPr="00A3138D" w:rsidRDefault="0010696F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BA6097E" w14:textId="77777777" w:rsidR="0010696F" w:rsidRPr="00A3138D" w:rsidRDefault="0010696F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B1F07D6" w14:textId="77777777" w:rsidR="0010696F" w:rsidRPr="00A3138D" w:rsidRDefault="0010696F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228CF6F" w14:textId="77777777" w:rsidR="0010696F" w:rsidRPr="00A3138D" w:rsidRDefault="0010696F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statement to be called</w:t>
            </w:r>
          </w:p>
          <w:p w14:paraId="23BC2D3B" w14:textId="77777777" w:rsidR="0010696F" w:rsidRPr="00A3138D" w:rsidRDefault="0010696F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643FCA0" w14:textId="5CAB572D" w:rsidR="0010696F" w:rsidRPr="00A3138D" w:rsidRDefault="0010696F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number: number of time func_one is called</w:t>
            </w:r>
          </w:p>
        </w:tc>
      </w:tr>
      <w:tr w:rsidR="00E2668A" w:rsidRPr="00A3138D" w14:paraId="0C3754E3" w14:textId="77777777" w:rsidTr="0013359A">
        <w:trPr>
          <w:trHeight w:val="882"/>
        </w:trPr>
        <w:tc>
          <w:tcPr>
            <w:tcW w:w="1696" w:type="dxa"/>
            <w:gridSpan w:val="6"/>
          </w:tcPr>
          <w:p w14:paraId="3CAB9A7C" w14:textId="77777777" w:rsidR="00E2668A" w:rsidRPr="00A3138D" w:rsidRDefault="00E2668A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Regex (regular expression)</w:t>
            </w:r>
          </w:p>
          <w:p w14:paraId="5163317D" w14:textId="77777777" w:rsidR="0013359A" w:rsidRPr="00A3138D" w:rsidRDefault="0013359A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6034AA8" w14:textId="0AF0212A" w:rsidR="0013359A" w:rsidRPr="00A3138D" w:rsidRDefault="0013359A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match = re.search(pattern, text)</w:t>
            </w:r>
          </w:p>
        </w:tc>
        <w:tc>
          <w:tcPr>
            <w:tcW w:w="3969" w:type="dxa"/>
            <w:gridSpan w:val="13"/>
          </w:tcPr>
          <w:p w14:paraId="0707CF1F" w14:textId="566001A5" w:rsidR="0013359A" w:rsidRPr="00A3138D" w:rsidRDefault="0013359A" w:rsidP="0013359A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import re</w:t>
            </w:r>
          </w:p>
          <w:p w14:paraId="2C15A10F" w14:textId="58F6FC14" w:rsidR="00E2668A" w:rsidRPr="00A3138D" w:rsidRDefault="00E2668A" w:rsidP="0013359A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r"</w:t>
            </w:r>
            <w:r w:rsidR="0013359A" w:rsidRPr="00A3138D">
              <w:rPr>
                <w:rFonts w:ascii="Calibri" w:hAnsi="Calibri" w:cs="Calibri"/>
                <w:sz w:val="20"/>
                <w:szCs w:val="20"/>
              </w:rPr>
              <w:t>(\d\d\d)-\d\d\d-\d\d\d\d"</w:t>
            </w:r>
          </w:p>
          <w:p w14:paraId="16317AB0" w14:textId="77777777" w:rsidR="00DD2CB3" w:rsidRPr="00A3138D" w:rsidRDefault="00DD2CB3" w:rsidP="0013359A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EA9A457" w14:textId="033C693D" w:rsidR="0013359A" w:rsidRPr="00A3138D" w:rsidRDefault="0013359A" w:rsidP="0013359A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r"(\d{3})-\d{3}-\d{4}"</w:t>
            </w:r>
          </w:p>
          <w:p w14:paraId="3F9DFE96" w14:textId="05608578" w:rsidR="00DD2CB3" w:rsidRPr="00A3138D" w:rsidRDefault="00DD2CB3" w:rsidP="0013359A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2ECFAD3" w14:textId="77777777" w:rsidR="004106C2" w:rsidRPr="00A3138D" w:rsidRDefault="004106C2" w:rsidP="0013359A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8BB7CAC" w14:textId="213F78BC" w:rsidR="0013359A" w:rsidRPr="00A3138D" w:rsidRDefault="0013359A" w:rsidP="0013359A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re.search(pattern, text)</w:t>
            </w:r>
          </w:p>
          <w:p w14:paraId="1B078197" w14:textId="52A0BFAD" w:rsidR="00194237" w:rsidRPr="00A3138D" w:rsidRDefault="00194237" w:rsidP="0013359A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BE6300D" w14:textId="48CE6B9E" w:rsidR="00194237" w:rsidRPr="00A3138D" w:rsidRDefault="00194237" w:rsidP="0013359A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20360D8" w14:textId="77777777" w:rsidR="00194237" w:rsidRPr="00A3138D" w:rsidRDefault="00194237" w:rsidP="0013359A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11A47ED" w14:textId="04DE2E3B" w:rsidR="0013359A" w:rsidRPr="00A3138D" w:rsidRDefault="0013359A" w:rsidP="0013359A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match.span()</w:t>
            </w:r>
          </w:p>
          <w:p w14:paraId="5AA04DA5" w14:textId="25ADA217" w:rsidR="0013359A" w:rsidRPr="00A3138D" w:rsidRDefault="0013359A" w:rsidP="0013359A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match.start()</w:t>
            </w:r>
          </w:p>
          <w:p w14:paraId="6D2DF232" w14:textId="77777777" w:rsidR="0013359A" w:rsidRPr="00A3138D" w:rsidRDefault="0013359A" w:rsidP="0013359A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match.end()</w:t>
            </w:r>
          </w:p>
          <w:p w14:paraId="1D9B464B" w14:textId="77777777" w:rsidR="0013359A" w:rsidRPr="00A3138D" w:rsidRDefault="0013359A" w:rsidP="0013359A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re.findall(pattern, text)</w:t>
            </w:r>
          </w:p>
          <w:p w14:paraId="3B23F0A9" w14:textId="77777777" w:rsidR="0013359A" w:rsidRPr="00A3138D" w:rsidRDefault="0013359A" w:rsidP="0013359A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match.group()</w:t>
            </w:r>
          </w:p>
          <w:p w14:paraId="77540C9C" w14:textId="57505384" w:rsidR="004106C2" w:rsidRPr="00A3138D" w:rsidRDefault="004106C2" w:rsidP="0013359A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re.compile(r'(\d{3})-(...)-(...)')</w:t>
            </w:r>
          </w:p>
        </w:tc>
        <w:tc>
          <w:tcPr>
            <w:tcW w:w="5246" w:type="dxa"/>
            <w:gridSpan w:val="22"/>
          </w:tcPr>
          <w:p w14:paraId="617081EC" w14:textId="03C1F6CF" w:rsidR="00E2668A" w:rsidRPr="00A3138D" w:rsidRDefault="0013359A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r (to inform python value inside string are identifiers)</w:t>
            </w:r>
          </w:p>
          <w:p w14:paraId="43260298" w14:textId="5731EE76" w:rsidR="00DD2CB3" w:rsidRPr="00A3138D" w:rsidRDefault="00DD2CB3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\d: digit || \w: alphanumeric || \s: white space || \D: non-digit || \W: non-alphanumeric || \S: non-whitespace</w:t>
            </w:r>
          </w:p>
          <w:p w14:paraId="2422F7F9" w14:textId="2B3C8787" w:rsidR="0013359A" w:rsidRPr="00A3138D" w:rsidRDefault="0013359A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() and - are exact identifiers that we are looking for</w:t>
            </w:r>
          </w:p>
          <w:p w14:paraId="3AE0F503" w14:textId="57FF7B01" w:rsidR="00194237" w:rsidRPr="00A3138D" w:rsidRDefault="00DD2CB3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+: &gt;=1</w:t>
            </w:r>
            <w:r w:rsidR="00194237" w:rsidRPr="00A3138D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4106C2" w:rsidRPr="00A3138D">
              <w:rPr>
                <w:rFonts w:ascii="Calibri" w:hAnsi="Calibri" w:cs="Calibri"/>
                <w:sz w:val="20"/>
                <w:szCs w:val="20"/>
              </w:rPr>
              <w:t xml:space="preserve"> || </w:t>
            </w:r>
            <w:r w:rsidR="00194237" w:rsidRPr="00A3138D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4106C2" w:rsidRPr="00A3138D">
              <w:rPr>
                <w:rFonts w:ascii="Calibri" w:hAnsi="Calibri" w:cs="Calibri"/>
                <w:sz w:val="20"/>
                <w:szCs w:val="20"/>
              </w:rPr>
              <w:t xml:space="preserve">{3}: exactly 3 times </w:t>
            </w:r>
            <w:r w:rsidR="00194237" w:rsidRPr="00A3138D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4106C2" w:rsidRPr="00A3138D">
              <w:rPr>
                <w:rFonts w:ascii="Calibri" w:hAnsi="Calibri" w:cs="Calibri"/>
                <w:sz w:val="20"/>
                <w:szCs w:val="20"/>
              </w:rPr>
              <w:t xml:space="preserve">|| </w:t>
            </w:r>
            <w:r w:rsidR="00194237" w:rsidRPr="00A3138D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4106C2" w:rsidRPr="00A3138D">
              <w:rPr>
                <w:rFonts w:ascii="Calibri" w:hAnsi="Calibri" w:cs="Calibri"/>
                <w:sz w:val="20"/>
                <w:szCs w:val="20"/>
              </w:rPr>
              <w:t xml:space="preserve">{2,4}: 2-4 times </w:t>
            </w:r>
            <w:r w:rsidR="00194237" w:rsidRPr="00A3138D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4106C2" w:rsidRPr="00A3138D">
              <w:rPr>
                <w:rFonts w:ascii="Calibri" w:hAnsi="Calibri" w:cs="Calibri"/>
                <w:sz w:val="20"/>
                <w:szCs w:val="20"/>
              </w:rPr>
              <w:t xml:space="preserve">|| </w:t>
            </w:r>
          </w:p>
          <w:p w14:paraId="4C281804" w14:textId="530B112A" w:rsidR="00DD2CB3" w:rsidRPr="00A3138D" w:rsidRDefault="0019423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106C2" w:rsidRPr="00A3138D">
              <w:rPr>
                <w:rFonts w:ascii="Calibri" w:hAnsi="Calibri" w:cs="Calibri"/>
                <w:sz w:val="20"/>
                <w:szCs w:val="20"/>
              </w:rPr>
              <w:t xml:space="preserve">(3,}: &gt;= 3 </w:t>
            </w: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4106C2" w:rsidRPr="00A3138D">
              <w:rPr>
                <w:rFonts w:ascii="Calibri" w:hAnsi="Calibri" w:cs="Calibri"/>
                <w:sz w:val="20"/>
                <w:szCs w:val="20"/>
              </w:rPr>
              <w:t>||</w:t>
            </w: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4106C2" w:rsidRPr="00A3138D">
              <w:rPr>
                <w:rFonts w:ascii="Calibri" w:hAnsi="Calibri" w:cs="Calibri"/>
                <w:sz w:val="20"/>
                <w:szCs w:val="20"/>
              </w:rPr>
              <w:t xml:space="preserve"> \* : &gt;= 0 </w:t>
            </w: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4106C2" w:rsidRPr="00A3138D">
              <w:rPr>
                <w:rFonts w:ascii="Calibri" w:hAnsi="Calibri" w:cs="Calibri"/>
                <w:sz w:val="20"/>
                <w:szCs w:val="20"/>
              </w:rPr>
              <w:t xml:space="preserve">|| </w:t>
            </w: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4106C2" w:rsidRPr="00A3138D">
              <w:rPr>
                <w:rFonts w:ascii="Calibri" w:hAnsi="Calibri" w:cs="Calibri"/>
                <w:sz w:val="20"/>
                <w:szCs w:val="20"/>
              </w:rPr>
              <w:t>? : 1 or 0</w:t>
            </w:r>
          </w:p>
          <w:p w14:paraId="66D348E7" w14:textId="77777777" w:rsidR="00194237" w:rsidRPr="00A3138D" w:rsidRDefault="0013359A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text: where to search</w:t>
            </w:r>
            <w:r w:rsidR="00194237" w:rsidRPr="00A3138D">
              <w:rPr>
                <w:rFonts w:ascii="Calibri" w:hAnsi="Calibri" w:cs="Calibri"/>
                <w:sz w:val="20"/>
                <w:szCs w:val="20"/>
              </w:rPr>
              <w:t xml:space="preserve"> , </w:t>
            </w:r>
          </w:p>
          <w:p w14:paraId="416360A6" w14:textId="1C7F9DBE" w:rsidR="00194237" w:rsidRPr="00A3138D" w:rsidRDefault="0019423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pattern|pattern2: search for pattern or pattern2 , </w:t>
            </w:r>
          </w:p>
          <w:p w14:paraId="74C04E6F" w14:textId="46A70D25" w:rsidR="0013359A" w:rsidRPr="00A3138D" w:rsidRDefault="0019423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.pattern: search for _pattern (e.g. .at: =&gt; cat, hat, sat)</w:t>
            </w:r>
          </w:p>
          <w:p w14:paraId="11B013A5" w14:textId="1D5D1960" w:rsidR="00194237" w:rsidRPr="00A3138D" w:rsidRDefault="0019423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^: start with, $: end with, [^]: exclude things in bracket</w:t>
            </w:r>
          </w:p>
          <w:p w14:paraId="7EDB4DC2" w14:textId="17A34AAC" w:rsidR="00194237" w:rsidRPr="00A3138D" w:rsidRDefault="00194237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[^]+ : exclude things and combine back to string</w:t>
            </w:r>
          </w:p>
          <w:p w14:paraId="21F282C8" w14:textId="77777777" w:rsidR="0013359A" w:rsidRPr="00A3138D" w:rsidRDefault="0013359A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(12,17) #index of matches (only return first match)</w:t>
            </w:r>
          </w:p>
          <w:p w14:paraId="46F0D301" w14:textId="77777777" w:rsidR="0013359A" w:rsidRPr="00A3138D" w:rsidRDefault="0013359A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12</w:t>
            </w:r>
          </w:p>
          <w:p w14:paraId="4A0C6E19" w14:textId="77777777" w:rsidR="0013359A" w:rsidRPr="00A3138D" w:rsidRDefault="0013359A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17</w:t>
            </w:r>
          </w:p>
          <w:p w14:paraId="4C43A870" w14:textId="77777777" w:rsidR="0013359A" w:rsidRPr="00A3138D" w:rsidRDefault="0013359A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7189BDA" w14:textId="77777777" w:rsidR="0013359A" w:rsidRPr="00A3138D" w:rsidRDefault="0013359A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return pattern that you are searching for</w:t>
            </w:r>
          </w:p>
          <w:p w14:paraId="6E74A6FE" w14:textId="4058511D" w:rsidR="004106C2" w:rsidRPr="00A3138D" w:rsidRDefault="004106C2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group the values and can call group(n)</w:t>
            </w:r>
          </w:p>
        </w:tc>
      </w:tr>
      <w:tr w:rsidR="00611896" w:rsidRPr="00A3138D" w14:paraId="09233CF8" w14:textId="77777777" w:rsidTr="00F53F88">
        <w:trPr>
          <w:trHeight w:val="882"/>
        </w:trPr>
        <w:tc>
          <w:tcPr>
            <w:tcW w:w="1271" w:type="dxa"/>
            <w:gridSpan w:val="3"/>
          </w:tcPr>
          <w:p w14:paraId="395632DB" w14:textId="2E97E49F" w:rsidR="00611896" w:rsidRPr="00A3138D" w:rsidRDefault="00611896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Web-Scrapping</w:t>
            </w:r>
          </w:p>
        </w:tc>
        <w:tc>
          <w:tcPr>
            <w:tcW w:w="3969" w:type="dxa"/>
            <w:gridSpan w:val="14"/>
          </w:tcPr>
          <w:p w14:paraId="0C499D70" w14:textId="77777777" w:rsidR="00611896" w:rsidRPr="00A3138D" w:rsidRDefault="00611896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Html</w:t>
            </w:r>
          </w:p>
          <w:p w14:paraId="79DF4CB5" w14:textId="77777777" w:rsidR="00611896" w:rsidRPr="00A3138D" w:rsidRDefault="00611896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CSS</w:t>
            </w:r>
          </w:p>
          <w:p w14:paraId="2379AD01" w14:textId="77777777" w:rsidR="00611896" w:rsidRPr="00A3138D" w:rsidRDefault="00611896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Javascript</w:t>
            </w:r>
          </w:p>
          <w:p w14:paraId="1E51BA1A" w14:textId="77777777" w:rsidR="0052393C" w:rsidRPr="00A3138D" w:rsidRDefault="0052393C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7298027" w14:textId="77777777" w:rsidR="0052393C" w:rsidRPr="00A3138D" w:rsidRDefault="0052393C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CSS syntax</w:t>
            </w:r>
          </w:p>
          <w:p w14:paraId="7202B44A" w14:textId="77777777" w:rsidR="00903144" w:rsidRPr="00A3138D" w:rsidRDefault="00903144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soup.select('div')</w:t>
            </w:r>
          </w:p>
          <w:p w14:paraId="55888960" w14:textId="77777777" w:rsidR="00903144" w:rsidRPr="00A3138D" w:rsidRDefault="00903144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soup.select('#some_id')</w:t>
            </w:r>
          </w:p>
          <w:p w14:paraId="2D7B4211" w14:textId="096EB2EB" w:rsidR="00903144" w:rsidRPr="00A3138D" w:rsidRDefault="00903144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soup.select('.notice')</w:t>
            </w:r>
          </w:p>
          <w:p w14:paraId="76D289FB" w14:textId="77777777" w:rsidR="001F4E81" w:rsidRPr="00A3138D" w:rsidRDefault="001F4E81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27650383" w14:textId="77777777" w:rsidR="00903144" w:rsidRPr="00A3138D" w:rsidRDefault="00903144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lastRenderedPageBreak/>
              <w:t>soup.select('div span')</w:t>
            </w:r>
          </w:p>
          <w:p w14:paraId="05B56304" w14:textId="01749C49" w:rsidR="00903144" w:rsidRPr="00A3138D" w:rsidRDefault="00903144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soup.select('div &gt; span')</w:t>
            </w:r>
          </w:p>
          <w:p w14:paraId="719C3FE2" w14:textId="124BB71E" w:rsidR="00903144" w:rsidRPr="00A3138D" w:rsidRDefault="00903144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7DBCBC35" w14:textId="534DFF5B" w:rsidR="00903144" w:rsidRPr="00A3138D" w:rsidRDefault="00903144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import requests</w:t>
            </w:r>
          </w:p>
          <w:p w14:paraId="724A2909" w14:textId="1E274084" w:rsidR="00903144" w:rsidRPr="00A3138D" w:rsidRDefault="00903144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res = requests.get('url')</w:t>
            </w:r>
          </w:p>
          <w:p w14:paraId="62E2CF36" w14:textId="32353B3B" w:rsidR="00903144" w:rsidRPr="00A3138D" w:rsidRDefault="00903144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import bs4</w:t>
            </w:r>
          </w:p>
          <w:p w14:paraId="3F2E04ED" w14:textId="536ECEFD" w:rsidR="00903144" w:rsidRPr="00A3138D" w:rsidRDefault="00353705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soup = bs4.BeautifulSoup(res.text, 'lxml')</w:t>
            </w:r>
          </w:p>
          <w:p w14:paraId="5D07AB81" w14:textId="3365C226" w:rsidR="00353705" w:rsidRPr="00A3138D" w:rsidRDefault="00353705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search = soup.select(...)</w:t>
            </w:r>
          </w:p>
          <w:p w14:paraId="61D5F41C" w14:textId="620C32DB" w:rsidR="00353705" w:rsidRPr="00A3138D" w:rsidRDefault="00353705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search.text</w:t>
            </w:r>
          </w:p>
          <w:p w14:paraId="5FBD5837" w14:textId="77777777" w:rsidR="00F53F88" w:rsidRPr="00A3138D" w:rsidRDefault="00F53F88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0907E9EF" w14:textId="7523E71D" w:rsidR="00F53F88" w:rsidRPr="00A3138D" w:rsidRDefault="00F53F88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url = search[0]['src']</w:t>
            </w:r>
          </w:p>
          <w:p w14:paraId="6596B634" w14:textId="414FE53D" w:rsidR="00F53F88" w:rsidRPr="00A3138D" w:rsidRDefault="00F53F88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link = requests.get('url')</w:t>
            </w:r>
          </w:p>
          <w:p w14:paraId="311A1A05" w14:textId="7A9FC41A" w:rsidR="00F53F88" w:rsidRPr="00A3138D" w:rsidRDefault="00F53F88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file.write(link.content)</w:t>
            </w:r>
          </w:p>
          <w:p w14:paraId="5E330F9B" w14:textId="67EA9861" w:rsidR="001F4E81" w:rsidRPr="00A3138D" w:rsidRDefault="001F4E81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2DE4B0BC" w14:textId="110494BE" w:rsidR="001F4E81" w:rsidRPr="00A3138D" w:rsidRDefault="001F4E81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base_url = 'http://abcde/page-{}.html'</w:t>
            </w:r>
          </w:p>
          <w:p w14:paraId="3AE9C2E4" w14:textId="63CC9261" w:rsidR="00903144" w:rsidRPr="00A3138D" w:rsidRDefault="001F4E81" w:rsidP="00353705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base_url.format('i')</w:t>
            </w:r>
          </w:p>
        </w:tc>
        <w:tc>
          <w:tcPr>
            <w:tcW w:w="5671" w:type="dxa"/>
            <w:gridSpan w:val="24"/>
          </w:tcPr>
          <w:p w14:paraId="5C9E40F0" w14:textId="77777777" w:rsidR="00611896" w:rsidRPr="00A3138D" w:rsidRDefault="00611896" w:rsidP="00F53F8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Basic structure and content </w:t>
            </w:r>
          </w:p>
          <w:p w14:paraId="472A240D" w14:textId="77777777" w:rsidR="00611896" w:rsidRPr="00A3138D" w:rsidRDefault="00611896" w:rsidP="00F53F8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Design and Style</w:t>
            </w:r>
          </w:p>
          <w:p w14:paraId="5C49F369" w14:textId="77777777" w:rsidR="00611896" w:rsidRPr="00A3138D" w:rsidRDefault="00611896" w:rsidP="00F53F8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Interactive elements of webpage</w:t>
            </w:r>
          </w:p>
          <w:p w14:paraId="0E014308" w14:textId="77777777" w:rsidR="00903144" w:rsidRPr="00A3138D" w:rsidRDefault="00903144" w:rsidP="00F53F8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C9509AE" w14:textId="77777777" w:rsidR="00903144" w:rsidRPr="00A3138D" w:rsidRDefault="00903144" w:rsidP="00F53F8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CA15545" w14:textId="7054BA90" w:rsidR="00903144" w:rsidRPr="00A3138D" w:rsidRDefault="00903144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All elements with the &lt;div&gt; tag</w:t>
            </w:r>
          </w:p>
          <w:p w14:paraId="19C91E05" w14:textId="0AB5F014" w:rsidR="00903144" w:rsidRPr="00A3138D" w:rsidRDefault="00903144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The HTML element containing the id attribute of some_id</w:t>
            </w:r>
          </w:p>
          <w:p w14:paraId="0F976198" w14:textId="15D4B959" w:rsidR="00903144" w:rsidRPr="00A3138D" w:rsidRDefault="00903144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All the HTML elements with the CSS class named notice</w:t>
            </w:r>
          </w:p>
          <w:p w14:paraId="1CD74494" w14:textId="296FD19A" w:rsidR="001F4E81" w:rsidRPr="00A3138D" w:rsidRDefault="001F4E81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if class = some class -&gt; soup.select('.some.class')</w:t>
            </w:r>
          </w:p>
          <w:p w14:paraId="1CFAA9AE" w14:textId="5CD5F5E7" w:rsidR="00903144" w:rsidRPr="00A3138D" w:rsidRDefault="00F53F88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lastRenderedPageBreak/>
              <w:t>E</w:t>
            </w:r>
            <w:r w:rsidR="00903144" w:rsidRPr="00A3138D">
              <w:rPr>
                <w:rFonts w:ascii="Calibri" w:hAnsi="Calibri" w:cs="Calibri"/>
                <w:sz w:val="20"/>
                <w:szCs w:val="20"/>
                <w:lang w:val="en-SG"/>
              </w:rPr>
              <w:t>lements named &lt;span&gt;  within an element named &lt;div&gt;</w:t>
            </w:r>
          </w:p>
          <w:p w14:paraId="18974437" w14:textId="77777777" w:rsidR="00903144" w:rsidRPr="00A3138D" w:rsidRDefault="00903144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Any elements named &lt;span&gt; that are directly within an element named &lt;div&gt;, with no other element in between</w:t>
            </w:r>
          </w:p>
          <w:p w14:paraId="24DDBAF1" w14:textId="6301CFD8" w:rsidR="00903144" w:rsidRPr="00A3138D" w:rsidRDefault="00353705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#General steps to getting text off website</w:t>
            </w:r>
          </w:p>
          <w:p w14:paraId="7D86070B" w14:textId="77777777" w:rsidR="00903144" w:rsidRPr="00A3138D" w:rsidRDefault="00903144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3034CB02" w14:textId="77777777" w:rsidR="00903144" w:rsidRPr="00A3138D" w:rsidRDefault="00903144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26173471" w14:textId="77777777" w:rsidR="00F53F88" w:rsidRPr="00A3138D" w:rsidRDefault="00F53F88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34DC890E" w14:textId="5D155117" w:rsidR="00F53F88" w:rsidRPr="00A3138D" w:rsidRDefault="00F53F88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2F55A21A" w14:textId="77777777" w:rsidR="00F53F88" w:rsidRPr="00A3138D" w:rsidRDefault="00F53F88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669C078F" w14:textId="77777777" w:rsidR="00F53F88" w:rsidRPr="00A3138D" w:rsidRDefault="00F53F88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To download image to computer</w:t>
            </w:r>
          </w:p>
          <w:p w14:paraId="58290573" w14:textId="3CE65A32" w:rsidR="00F53F88" w:rsidRPr="00A3138D" w:rsidRDefault="00F53F88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acts like a dict object. src: source url</w:t>
            </w:r>
          </w:p>
          <w:p w14:paraId="27E52F45" w14:textId="77777777" w:rsidR="00F53F88" w:rsidRPr="00A3138D" w:rsidRDefault="00F53F88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04378D28" w14:textId="77777777" w:rsidR="00F53F88" w:rsidRPr="00A3138D" w:rsidRDefault="00F53F88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link.content will be in binary form, so open file with 'wb'</w:t>
            </w:r>
          </w:p>
          <w:p w14:paraId="3FBABDB7" w14:textId="77777777" w:rsidR="001F4E81" w:rsidRPr="00A3138D" w:rsidRDefault="001F4E81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4BFC27F1" w14:textId="77777777" w:rsidR="001F4E81" w:rsidRPr="00A3138D" w:rsidRDefault="001F4E81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Going through different page of website</w:t>
            </w:r>
          </w:p>
          <w:p w14:paraId="34E67BAC" w14:textId="46233382" w:rsidR="001F4E81" w:rsidRPr="00A3138D" w:rsidRDefault="001F4E81" w:rsidP="00F53F88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http://abcde/page-i.html</w:t>
            </w:r>
          </w:p>
        </w:tc>
      </w:tr>
      <w:tr w:rsidR="00902A1D" w:rsidRPr="00A3138D" w14:paraId="7E2B09C3" w14:textId="77777777" w:rsidTr="00F53F88">
        <w:trPr>
          <w:trHeight w:val="882"/>
        </w:trPr>
        <w:tc>
          <w:tcPr>
            <w:tcW w:w="1271" w:type="dxa"/>
            <w:gridSpan w:val="3"/>
          </w:tcPr>
          <w:p w14:paraId="1CA0DFDE" w14:textId="322E967D" w:rsidR="00902A1D" w:rsidRPr="00A3138D" w:rsidRDefault="00902A1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Images</w:t>
            </w:r>
          </w:p>
        </w:tc>
        <w:tc>
          <w:tcPr>
            <w:tcW w:w="3969" w:type="dxa"/>
            <w:gridSpan w:val="14"/>
          </w:tcPr>
          <w:p w14:paraId="64E33264" w14:textId="77777777" w:rsidR="00902A1D" w:rsidRPr="00A3138D" w:rsidRDefault="007C14DF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PIL import Image</w:t>
            </w:r>
          </w:p>
          <w:p w14:paraId="039A54B8" w14:textId="705D42E8" w:rsidR="007C14DF" w:rsidRPr="00A3138D" w:rsidRDefault="007C14DF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img = Image.open('example.jpg')</w:t>
            </w:r>
          </w:p>
          <w:p w14:paraId="44DCAC93" w14:textId="43C1C763" w:rsidR="007C14DF" w:rsidRPr="00A3138D" w:rsidRDefault="007C14DF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img.show()</w:t>
            </w:r>
          </w:p>
          <w:p w14:paraId="2E729463" w14:textId="77777777" w:rsidR="007C14DF" w:rsidRPr="00A3138D" w:rsidRDefault="007C14DF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img.size</w:t>
            </w:r>
          </w:p>
          <w:p w14:paraId="5CA34490" w14:textId="77777777" w:rsidR="007C14DF" w:rsidRPr="00A3138D" w:rsidRDefault="007C14DF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img.filename</w:t>
            </w:r>
          </w:p>
          <w:p w14:paraId="46AC7183" w14:textId="77777777" w:rsidR="007C14DF" w:rsidRPr="00A3138D" w:rsidRDefault="007C14DF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img.format_description</w:t>
            </w:r>
          </w:p>
          <w:p w14:paraId="79BA3E59" w14:textId="745E7A53" w:rsidR="007C14DF" w:rsidRPr="00A3138D" w:rsidRDefault="007C14DF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i2 = img.crop(x,y,w,h)</w:t>
            </w:r>
          </w:p>
          <w:p w14:paraId="1E3C5B95" w14:textId="77777777" w:rsidR="007C14DF" w:rsidRPr="00A3138D" w:rsidRDefault="007C14DF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img.paste(im = i2, box = (x,y))</w:t>
            </w:r>
          </w:p>
          <w:p w14:paraId="7C31F384" w14:textId="77777777" w:rsidR="007C14DF" w:rsidRPr="00A3138D" w:rsidRDefault="007C14DF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img.resize(h,w)</w:t>
            </w:r>
          </w:p>
          <w:p w14:paraId="65E274DE" w14:textId="77777777" w:rsidR="007C14DF" w:rsidRPr="00A3138D" w:rsidRDefault="007C14DF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img.rotate(90, expand = True)</w:t>
            </w:r>
          </w:p>
          <w:p w14:paraId="109146E2" w14:textId="77777777" w:rsidR="007C14DF" w:rsidRPr="00A3138D" w:rsidRDefault="007C14DF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2B33287" w14:textId="77777777" w:rsidR="007C14DF" w:rsidRPr="00A3138D" w:rsidRDefault="007C14DF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983BFBC" w14:textId="77777777" w:rsidR="007C14DF" w:rsidRPr="00A3138D" w:rsidRDefault="007C14DF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img.putalpha(val)</w:t>
            </w:r>
          </w:p>
          <w:p w14:paraId="62B91B7E" w14:textId="46B85368" w:rsidR="007C14DF" w:rsidRPr="00A3138D" w:rsidRDefault="007C14DF" w:rsidP="00353705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img.save('new.jpg')</w:t>
            </w:r>
          </w:p>
        </w:tc>
        <w:tc>
          <w:tcPr>
            <w:tcW w:w="5671" w:type="dxa"/>
            <w:gridSpan w:val="24"/>
          </w:tcPr>
          <w:p w14:paraId="4512F92E" w14:textId="77777777" w:rsidR="00902A1D" w:rsidRPr="00A3138D" w:rsidRDefault="007C14DF" w:rsidP="00F53F8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pillow</w:t>
            </w:r>
          </w:p>
          <w:p w14:paraId="49816252" w14:textId="77777777" w:rsidR="007C14DF" w:rsidRPr="00A3138D" w:rsidRDefault="007C14DF" w:rsidP="00F53F8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8DDC8D5" w14:textId="6F750743" w:rsidR="007C14DF" w:rsidRPr="00A3138D" w:rsidRDefault="007C14DF" w:rsidP="00F53F8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No need .show() for jupyter notebook</w:t>
            </w:r>
          </w:p>
          <w:p w14:paraId="77A47B64" w14:textId="03DE57D9" w:rsidR="007C14DF" w:rsidRPr="00A3138D" w:rsidRDefault="007C14DF" w:rsidP="00F53F8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(1993,1257)</w:t>
            </w:r>
          </w:p>
          <w:p w14:paraId="3C31F9FC" w14:textId="1A5B5B60" w:rsidR="007C14DF" w:rsidRPr="00A3138D" w:rsidRDefault="007C14DF" w:rsidP="00F53F8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'example.jpg'</w:t>
            </w:r>
          </w:p>
          <w:p w14:paraId="3127D275" w14:textId="27A216DB" w:rsidR="007C14DF" w:rsidRPr="00A3138D" w:rsidRDefault="007C14DF" w:rsidP="007C14DF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'JPEG (ISO 10918)'</w:t>
            </w:r>
          </w:p>
          <w:p w14:paraId="1053983E" w14:textId="716709EC" w:rsidR="007C14DF" w:rsidRPr="00A3138D" w:rsidRDefault="007C14DF" w:rsidP="007C14DF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top left is (0,0) and (w,h) is coordinates of end pt</w:t>
            </w:r>
          </w:p>
          <w:p w14:paraId="7059A090" w14:textId="19D81445" w:rsidR="007C14DF" w:rsidRPr="00A3138D" w:rsidRDefault="007C14DF" w:rsidP="00F53F8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Paste i2 over img, box is top left coord of i2</w:t>
            </w:r>
          </w:p>
          <w:p w14:paraId="2734ACAC" w14:textId="77777777" w:rsidR="007C14DF" w:rsidRPr="00A3138D" w:rsidRDefault="007C14DF" w:rsidP="00F53F8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resize image</w:t>
            </w:r>
          </w:p>
          <w:p w14:paraId="15B5E445" w14:textId="77777777" w:rsidR="007C14DF" w:rsidRPr="00A3138D" w:rsidRDefault="007C14DF" w:rsidP="00F53F8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# first arg is degree to rotate, </w:t>
            </w:r>
          </w:p>
          <w:p w14:paraId="4DDB46B8" w14:textId="77777777" w:rsidR="007C14DF" w:rsidRPr="00A3138D" w:rsidRDefault="007C14DF" w:rsidP="00F53F8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# without expand, new img will have old dimensions and # empty space will be filled black </w:t>
            </w:r>
          </w:p>
          <w:p w14:paraId="349D12D3" w14:textId="77777777" w:rsidR="007C14DF" w:rsidRPr="00A3138D" w:rsidRDefault="007C14DF" w:rsidP="00F53F8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Make image transparent</w:t>
            </w:r>
          </w:p>
          <w:p w14:paraId="7260946D" w14:textId="02AF8FB9" w:rsidR="007C14DF" w:rsidRPr="00A3138D" w:rsidRDefault="007C14DF" w:rsidP="00F53F88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# Save image</w:t>
            </w:r>
          </w:p>
        </w:tc>
      </w:tr>
      <w:tr w:rsidR="000C45CD" w:rsidRPr="00A3138D" w14:paraId="763F0A93" w14:textId="77777777" w:rsidTr="00BF332E">
        <w:trPr>
          <w:trHeight w:val="346"/>
        </w:trPr>
        <w:tc>
          <w:tcPr>
            <w:tcW w:w="1831" w:type="dxa"/>
            <w:gridSpan w:val="7"/>
            <w:vMerge w:val="restart"/>
          </w:tcPr>
          <w:p w14:paraId="2AF3B448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Numpy</w:t>
            </w:r>
          </w:p>
          <w:p w14:paraId="673C5895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73C3E3F8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4D20074E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07146B21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090098E5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5DFE2F40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50179770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507E7AE3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0B169F21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19EBDABB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25D6DD4D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466674FC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73AE5DFB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719BF2DD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3552E1E3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5B1809F7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62B6BCFD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35D49346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49889EA5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07B55203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7B04A163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3778FEAD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1AB9A98C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1BCE4F3E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4EB38026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059CA075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5BDB7FEC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14FB1C43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35F36ABA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67E110F8" w14:textId="2D6230B8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 = np.array([[5,10,15],              [20,25,30],             [35,40,45]])</w:t>
            </w:r>
          </w:p>
        </w:tc>
        <w:tc>
          <w:tcPr>
            <w:tcW w:w="4401" w:type="dxa"/>
            <w:gridSpan w:val="16"/>
          </w:tcPr>
          <w:p w14:paraId="3FB3B970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import numpy as np</w:t>
            </w:r>
          </w:p>
          <w:p w14:paraId="6CDDE53C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my_list = [1,2,3]</w:t>
            </w:r>
          </w:p>
          <w:p w14:paraId="17B0300D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 = np.array(my_list)</w:t>
            </w:r>
          </w:p>
          <w:p w14:paraId="5D3022EF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A3138D">
              <w:rPr>
                <w:rFonts w:ascii="Calibri" w:hAnsi="Calibri" w:cs="Calibri"/>
                <w:noProof/>
                <w:sz w:val="20"/>
                <w:szCs w:val="20"/>
              </w:rPr>
              <w:t>arr</w:t>
            </w:r>
          </w:p>
          <w:p w14:paraId="1AB91E37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A3138D">
              <w:rPr>
                <w:rFonts w:ascii="Calibri" w:hAnsi="Calibri" w:cs="Calibri"/>
                <w:noProof/>
                <w:sz w:val="20"/>
                <w:szCs w:val="20"/>
              </w:rPr>
              <w:t>x = ([1,2,3]), [4,5,6])</w:t>
            </w:r>
          </w:p>
          <w:p w14:paraId="4054DAC0" w14:textId="4AC8F35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noProof/>
                <w:sz w:val="20"/>
                <w:szCs w:val="20"/>
              </w:rPr>
              <w:t>x</w:t>
            </w:r>
          </w:p>
        </w:tc>
        <w:tc>
          <w:tcPr>
            <w:tcW w:w="4679" w:type="dxa"/>
            <w:gridSpan w:val="18"/>
          </w:tcPr>
          <w:p w14:paraId="1C33F811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10C06451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3FD53D7C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72A49184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array([1,2,3])</w:t>
            </w:r>
          </w:p>
          <w:p w14:paraId="2E6F5C21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012E3C7A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array([[1,2,3],</w:t>
            </w:r>
          </w:p>
          <w:p w14:paraId="1258DDBB" w14:textId="65D2C9A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[4,5,6]])</w:t>
            </w:r>
          </w:p>
        </w:tc>
      </w:tr>
      <w:tr w:rsidR="000C45CD" w:rsidRPr="00A3138D" w14:paraId="4C59D21D" w14:textId="77777777" w:rsidTr="00BF332E">
        <w:trPr>
          <w:trHeight w:val="1052"/>
        </w:trPr>
        <w:tc>
          <w:tcPr>
            <w:tcW w:w="1831" w:type="dxa"/>
            <w:gridSpan w:val="7"/>
            <w:vMerge/>
          </w:tcPr>
          <w:p w14:paraId="1E22827B" w14:textId="628F8B8C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10B223DF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np.arange(0,10,2)</w:t>
            </w:r>
          </w:p>
          <w:p w14:paraId="1D16D1BE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np.zeros(3)</w:t>
            </w:r>
          </w:p>
          <w:p w14:paraId="0F79348D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np.ones(2)</w:t>
            </w:r>
          </w:p>
          <w:p w14:paraId="2CF462FB" w14:textId="37E1C67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np.zeros((2,3))</w:t>
            </w:r>
          </w:p>
        </w:tc>
        <w:tc>
          <w:tcPr>
            <w:tcW w:w="4679" w:type="dxa"/>
            <w:gridSpan w:val="18"/>
          </w:tcPr>
          <w:p w14:paraId="6A93D44C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array([0,2,4,6,8])</w:t>
            </w:r>
          </w:p>
          <w:p w14:paraId="4444547B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array([0,0,0])</w:t>
            </w:r>
          </w:p>
          <w:p w14:paraId="0C69C99B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array([1,1])</w:t>
            </w:r>
          </w:p>
          <w:p w14:paraId="5167E765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array([[0,0,0],</w:t>
            </w:r>
          </w:p>
          <w:p w14:paraId="3685F6CC" w14:textId="1A24EE5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[0,0,0]])</w:t>
            </w:r>
          </w:p>
        </w:tc>
      </w:tr>
      <w:tr w:rsidR="000C45CD" w:rsidRPr="00A3138D" w14:paraId="3018AC29" w14:textId="77777777" w:rsidTr="00BF332E">
        <w:trPr>
          <w:trHeight w:val="995"/>
        </w:trPr>
        <w:tc>
          <w:tcPr>
            <w:tcW w:w="1831" w:type="dxa"/>
            <w:gridSpan w:val="7"/>
            <w:vMerge/>
          </w:tcPr>
          <w:p w14:paraId="683EA661" w14:textId="13141A48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353D62B5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np.linspace(0,5,11)</w:t>
            </w:r>
          </w:p>
          <w:p w14:paraId="0F0083B6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--&gt;(start, stop, no. of values)</w:t>
            </w:r>
          </w:p>
          <w:p w14:paraId="21C99B4F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np.eye(3)</w:t>
            </w:r>
          </w:p>
          <w:p w14:paraId="4681BBA4" w14:textId="4E57F665" w:rsidR="000C45CD" w:rsidRPr="00A3138D" w:rsidRDefault="000C45CD" w:rsidP="000C45CD">
            <w:pPr>
              <w:spacing w:after="0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--&gt;identity matrix</w:t>
            </w:r>
          </w:p>
        </w:tc>
        <w:tc>
          <w:tcPr>
            <w:tcW w:w="4679" w:type="dxa"/>
            <w:gridSpan w:val="18"/>
          </w:tcPr>
          <w:p w14:paraId="21E8D08F" w14:textId="6882C0AC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array([0. , 0.5, 1. , 1.5, 2. , 2.5, 3. , 3.5, 4. , 4.5, 5. ])</w:t>
            </w:r>
          </w:p>
          <w:p w14:paraId="7B95D157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array([[1,0,0],</w:t>
            </w:r>
          </w:p>
          <w:p w14:paraId="3D8CFD2D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[0,1,0]</w:t>
            </w:r>
          </w:p>
          <w:p w14:paraId="7A086BB3" w14:textId="64D989E0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[0,0,1]])</w:t>
            </w:r>
          </w:p>
        </w:tc>
      </w:tr>
      <w:tr w:rsidR="000C45CD" w:rsidRPr="00A3138D" w14:paraId="1F0557FD" w14:textId="77777777" w:rsidTr="00BF332E">
        <w:trPr>
          <w:trHeight w:val="946"/>
        </w:trPr>
        <w:tc>
          <w:tcPr>
            <w:tcW w:w="1831" w:type="dxa"/>
            <w:gridSpan w:val="7"/>
            <w:vMerge/>
          </w:tcPr>
          <w:p w14:paraId="54178BDC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63B366E0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np.random.rand(1,2)</w:t>
            </w:r>
          </w:p>
          <w:p w14:paraId="747E990E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--&gt;(row, column)</w:t>
            </w:r>
          </w:p>
          <w:p w14:paraId="37C2ADB1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np.random.randn(1,2)</w:t>
            </w:r>
          </w:p>
          <w:p w14:paraId="428E1FAA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np.random.randint(1,100,10)</w:t>
            </w:r>
          </w:p>
          <w:p w14:paraId="265D5F26" w14:textId="616197B8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--&gt;(start inclusive, end exclusive, no. of values)</w:t>
            </w:r>
          </w:p>
        </w:tc>
        <w:tc>
          <w:tcPr>
            <w:tcW w:w="4679" w:type="dxa"/>
            <w:gridSpan w:val="18"/>
          </w:tcPr>
          <w:p w14:paraId="26E9F45D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--&gt;random no. in uniform dist.</w:t>
            </w:r>
          </w:p>
          <w:p w14:paraId="785067A0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3FA46F25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--&gt;random no. in normal dist.</w:t>
            </w:r>
          </w:p>
          <w:p w14:paraId="671801AE" w14:textId="2248A866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--&gt;random int. in range</w:t>
            </w:r>
          </w:p>
        </w:tc>
      </w:tr>
      <w:tr w:rsidR="000C45CD" w:rsidRPr="00A3138D" w14:paraId="2C1CE72C" w14:textId="77777777" w:rsidTr="00BF332E">
        <w:trPr>
          <w:trHeight w:val="1052"/>
        </w:trPr>
        <w:tc>
          <w:tcPr>
            <w:tcW w:w="1831" w:type="dxa"/>
            <w:gridSpan w:val="7"/>
            <w:vMerge/>
          </w:tcPr>
          <w:p w14:paraId="656D78F1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0462B497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arr.reshape(5,5)</w:t>
            </w:r>
          </w:p>
          <w:p w14:paraId="59B6AA05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arr.max()</w:t>
            </w:r>
          </w:p>
          <w:p w14:paraId="4FA55F40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arr.min()</w:t>
            </w:r>
          </w:p>
          <w:p w14:paraId="16440780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arr.argmax()</w:t>
            </w:r>
          </w:p>
          <w:p w14:paraId="4AE06688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arr.shape()</w:t>
            </w:r>
          </w:p>
          <w:p w14:paraId="1DCA4F9E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arr.dtype()</w:t>
            </w:r>
          </w:p>
          <w:p w14:paraId="33C5ABA4" w14:textId="755D1C90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arr_copy = arr.copy()</w:t>
            </w:r>
          </w:p>
        </w:tc>
        <w:tc>
          <w:tcPr>
            <w:tcW w:w="4679" w:type="dxa"/>
            <w:gridSpan w:val="18"/>
          </w:tcPr>
          <w:p w14:paraId="5F9D8337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--&gt;reshape array into type of matrix</w:t>
            </w:r>
          </w:p>
          <w:p w14:paraId="38BFB63D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--&gt;max value in array</w:t>
            </w:r>
          </w:p>
          <w:p w14:paraId="2DBF1329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--&gt;min value</w:t>
            </w:r>
          </w:p>
          <w:p w14:paraId="164ECCEF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--&gt;index of max value</w:t>
            </w:r>
          </w:p>
          <w:p w14:paraId="6818B9C6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--&gt;tells you shape/dimension of matrix</w:t>
            </w:r>
          </w:p>
          <w:p w14:paraId="179BCFAD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--&gt;tells you data type</w:t>
            </w:r>
          </w:p>
          <w:p w14:paraId="4156703F" w14:textId="4F7AE528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--&gt;when you dont want original data to be affected</w:t>
            </w:r>
          </w:p>
        </w:tc>
      </w:tr>
      <w:tr w:rsidR="000C45CD" w:rsidRPr="00A3138D" w14:paraId="09B4D7BD" w14:textId="77777777" w:rsidTr="00BF332E">
        <w:trPr>
          <w:trHeight w:val="1020"/>
        </w:trPr>
        <w:tc>
          <w:tcPr>
            <w:tcW w:w="1831" w:type="dxa"/>
            <w:gridSpan w:val="7"/>
            <w:vMerge/>
          </w:tcPr>
          <w:p w14:paraId="2F22433E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29BEC0A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arr[1,2] OR arr[1][2]</w:t>
            </w:r>
          </w:p>
          <w:p w14:paraId="15F1A00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arr[:2, 1:]</w:t>
            </w:r>
          </w:p>
          <w:p w14:paraId="71962DA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--&gt;[row, column]</w:t>
            </w:r>
          </w:p>
          <w:p w14:paraId="2963119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arr&gt;10</w:t>
            </w:r>
          </w:p>
          <w:p w14:paraId="58A70CF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BAA7A7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07A749E" w14:textId="7629DDCE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arr[arr&gt;10]</w:t>
            </w:r>
          </w:p>
        </w:tc>
        <w:tc>
          <w:tcPr>
            <w:tcW w:w="4679" w:type="dxa"/>
            <w:gridSpan w:val="18"/>
          </w:tcPr>
          <w:p w14:paraId="53251D0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30</w:t>
            </w:r>
          </w:p>
          <w:p w14:paraId="51D80A0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array([[10,15],</w:t>
            </w:r>
          </w:p>
          <w:p w14:paraId="6805C95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[25,30]])</w:t>
            </w:r>
          </w:p>
          <w:p w14:paraId="410A192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array([[False, False, True],</w:t>
            </w:r>
          </w:p>
          <w:p w14:paraId="3B739B0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[True, True, True],</w:t>
            </w:r>
          </w:p>
          <w:p w14:paraId="5D0F155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[True, True, True]])</w:t>
            </w:r>
          </w:p>
          <w:p w14:paraId="04D8BC1A" w14:textId="26B179A0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array([15,20,25,30,35,40,45])</w:t>
            </w:r>
          </w:p>
        </w:tc>
      </w:tr>
      <w:tr w:rsidR="000C45CD" w:rsidRPr="00A3138D" w14:paraId="26489D8A" w14:textId="77777777" w:rsidTr="00BF332E">
        <w:trPr>
          <w:trHeight w:val="1052"/>
        </w:trPr>
        <w:tc>
          <w:tcPr>
            <w:tcW w:w="1831" w:type="dxa"/>
            <w:gridSpan w:val="7"/>
            <w:vMerge/>
          </w:tcPr>
          <w:p w14:paraId="7A0CF64B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1D5DBFB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np.sqrt(arr)</w:t>
            </w:r>
          </w:p>
          <w:p w14:paraId="30913FC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np.exp(arr)</w:t>
            </w:r>
          </w:p>
          <w:p w14:paraId="4F48884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np.sin(arr)</w:t>
            </w:r>
          </w:p>
          <w:p w14:paraId="2CA0D8D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np.log(arr)</w:t>
            </w:r>
          </w:p>
          <w:p w14:paraId="31AC2F9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np.sum(arr)</w:t>
            </w:r>
          </w:p>
          <w:p w14:paraId="5E519DD8" w14:textId="35AB5CA6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np.isnan(var)</w:t>
            </w:r>
          </w:p>
        </w:tc>
        <w:tc>
          <w:tcPr>
            <w:tcW w:w="4679" w:type="dxa"/>
            <w:gridSpan w:val="18"/>
          </w:tcPr>
          <w:p w14:paraId="58DAADA4" w14:textId="6ADFA031" w:rsidR="000C45CD" w:rsidRPr="00A3138D" w:rsidRDefault="000C45CD" w:rsidP="000C45CD">
            <w:pPr>
              <w:spacing w:after="2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√</m:t>
              </m:r>
            </m:oMath>
          </w:p>
          <w:p w14:paraId="5844601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**</w:t>
            </w:r>
          </w:p>
          <w:p w14:paraId="52283C2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sine</w:t>
            </w:r>
          </w:p>
          <w:p w14:paraId="6C99B66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logarithm</w:t>
            </w:r>
          </w:p>
          <w:p w14:paraId="5FF6A93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sum array</w:t>
            </w:r>
          </w:p>
          <w:p w14:paraId="7C215862" w14:textId="14C768B2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return boolean of var is null</w:t>
            </w:r>
          </w:p>
        </w:tc>
      </w:tr>
      <w:tr w:rsidR="000C45CD" w:rsidRPr="00A3138D" w14:paraId="19747927" w14:textId="77777777" w:rsidTr="00BF332E">
        <w:trPr>
          <w:trHeight w:val="1052"/>
        </w:trPr>
        <w:tc>
          <w:tcPr>
            <w:tcW w:w="1831" w:type="dxa"/>
            <w:gridSpan w:val="7"/>
            <w:vMerge w:val="restart"/>
          </w:tcPr>
          <w:p w14:paraId="6B78DB20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Pandas</w:t>
            </w:r>
          </w:p>
          <w:p w14:paraId="0ADB7F1C" w14:textId="25127EC8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labels = ['a', 'b', 'c']</w:t>
            </w:r>
          </w:p>
          <w:p w14:paraId="06BB0206" w14:textId="5C8796D1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x = [10, 20, 30]</w:t>
            </w:r>
          </w:p>
          <w:p w14:paraId="58B1BF7E" w14:textId="360C305F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  <w:p w14:paraId="791D763E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  <w:p w14:paraId="486E8EBB" w14:textId="708940CB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d = {'a':10, 'b':20, 'c':30}</w:t>
            </w:r>
          </w:p>
        </w:tc>
        <w:tc>
          <w:tcPr>
            <w:tcW w:w="4401" w:type="dxa"/>
            <w:gridSpan w:val="16"/>
          </w:tcPr>
          <w:p w14:paraId="3C1A620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import pandas as pd</w:t>
            </w:r>
          </w:p>
          <w:p w14:paraId="5E15F31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pd.Series(np.array(x))</w:t>
            </w:r>
            <w:r w:rsidRPr="00A3138D">
              <w:rPr>
                <w:rFonts w:ascii="Calibri" w:hAnsi="Calibri" w:cs="Calibri"/>
                <w:sz w:val="20"/>
                <w:szCs w:val="20"/>
              </w:rPr>
              <w:br/>
              <w:t>OR</w:t>
            </w:r>
          </w:p>
          <w:p w14:paraId="016848A2" w14:textId="475BF89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pd.Series(x)</w:t>
            </w:r>
            <w:r w:rsidRPr="00A3138D">
              <w:rPr>
                <w:rFonts w:ascii="Calibri" w:hAnsi="Calibri" w:cs="Calibri"/>
                <w:sz w:val="20"/>
                <w:szCs w:val="20"/>
              </w:rPr>
              <w:br/>
            </w:r>
          </w:p>
          <w:p w14:paraId="79AF298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pd.Series(data = x, index = labels)</w:t>
            </w:r>
          </w:p>
          <w:p w14:paraId="47BB7C7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OR</w:t>
            </w:r>
          </w:p>
          <w:p w14:paraId="54667745" w14:textId="543AE30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pd.Series(d)</w:t>
            </w:r>
          </w:p>
        </w:tc>
        <w:tc>
          <w:tcPr>
            <w:tcW w:w="4679" w:type="dxa"/>
            <w:gridSpan w:val="18"/>
          </w:tcPr>
          <w:p w14:paraId="3354852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0  10</w:t>
            </w:r>
          </w:p>
          <w:p w14:paraId="72B3588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1  20</w:t>
            </w:r>
          </w:p>
          <w:p w14:paraId="42EC1D2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2  30</w:t>
            </w:r>
          </w:p>
          <w:p w14:paraId="766A53B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dtype: int64</w:t>
            </w:r>
          </w:p>
          <w:p w14:paraId="6121758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97327F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  10</w:t>
            </w:r>
          </w:p>
          <w:p w14:paraId="0E811DD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b  20</w:t>
            </w:r>
          </w:p>
          <w:p w14:paraId="4549DFF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  30</w:t>
            </w:r>
          </w:p>
          <w:p w14:paraId="79FA7C03" w14:textId="1872E7B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dtype:int64</w:t>
            </w:r>
          </w:p>
        </w:tc>
      </w:tr>
      <w:tr w:rsidR="000C45CD" w:rsidRPr="00A3138D" w14:paraId="7FA27038" w14:textId="77777777" w:rsidTr="00F74EBD">
        <w:trPr>
          <w:trHeight w:val="1052"/>
        </w:trPr>
        <w:tc>
          <w:tcPr>
            <w:tcW w:w="1831" w:type="dxa"/>
            <w:gridSpan w:val="7"/>
            <w:vMerge/>
          </w:tcPr>
          <w:p w14:paraId="424EBBF3" w14:textId="4F0278E5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685" w:type="dxa"/>
            <w:gridSpan w:val="19"/>
          </w:tcPr>
          <w:p w14:paraId="1F32CAA8" w14:textId="7B26702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ser1 = pd.Series([1,2,3], ['US', 'Germany', 'USSR']</w:t>
            </w:r>
          </w:p>
          <w:p w14:paraId="5CA80D3D" w14:textId="0CA8A68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ser2 =  pd.series([1,2,5], ['US', 'Germany', 'Italy']</w:t>
            </w:r>
          </w:p>
          <w:p w14:paraId="618D2A59" w14:textId="0FC239A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ser1 + ser2</w:t>
            </w:r>
          </w:p>
        </w:tc>
        <w:tc>
          <w:tcPr>
            <w:tcW w:w="4395" w:type="dxa"/>
            <w:gridSpan w:val="15"/>
          </w:tcPr>
          <w:p w14:paraId="3B5222C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Germany  4.0</w:t>
            </w:r>
          </w:p>
          <w:p w14:paraId="390788C5" w14:textId="39334F5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Italy           NaN</w:t>
            </w:r>
          </w:p>
          <w:p w14:paraId="50DEFE6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US             2.0</w:t>
            </w:r>
          </w:p>
          <w:p w14:paraId="7BBB64D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USSR        NaN</w:t>
            </w:r>
          </w:p>
          <w:p w14:paraId="7F9E86B3" w14:textId="36E4A72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dtype: int64</w:t>
            </w:r>
          </w:p>
        </w:tc>
      </w:tr>
      <w:tr w:rsidR="000C45CD" w:rsidRPr="00A3138D" w14:paraId="4225E9AF" w14:textId="77777777" w:rsidTr="00BF332E">
        <w:trPr>
          <w:trHeight w:val="1052"/>
        </w:trPr>
        <w:tc>
          <w:tcPr>
            <w:tcW w:w="1831" w:type="dxa"/>
            <w:gridSpan w:val="7"/>
            <w:vMerge w:val="restart"/>
          </w:tcPr>
          <w:p w14:paraId="1085FDFF" w14:textId="76C56918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DataFrame</w:t>
            </w:r>
          </w:p>
        </w:tc>
        <w:tc>
          <w:tcPr>
            <w:tcW w:w="4401" w:type="dxa"/>
            <w:gridSpan w:val="16"/>
          </w:tcPr>
          <w:p w14:paraId="63CF72A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 = pd.DataFrame(randn(3,2), ['A', 'B','C'], ['X', 'Y']</w:t>
            </w:r>
          </w:p>
          <w:p w14:paraId="7F6DE910" w14:textId="5EC29F6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--&gt;(data, index, column) </w:t>
            </w:r>
          </w:p>
        </w:tc>
        <w:tc>
          <w:tcPr>
            <w:tcW w:w="4679" w:type="dxa"/>
            <w:gridSpan w:val="18"/>
          </w:tcPr>
          <w:p w14:paraId="16412EC2" w14:textId="33900C2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X     Y</w:t>
            </w:r>
          </w:p>
          <w:p w14:paraId="5C201F44" w14:textId="5DAF3BC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  2.7    0.6</w:t>
            </w:r>
          </w:p>
          <w:p w14:paraId="5249827E" w14:textId="054A4F8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B. 0.7    1.9</w:t>
            </w:r>
          </w:p>
          <w:p w14:paraId="36930B51" w14:textId="2B09719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 -2.0    0.1</w:t>
            </w:r>
          </w:p>
        </w:tc>
      </w:tr>
      <w:tr w:rsidR="000C45CD" w:rsidRPr="00A3138D" w14:paraId="43FD9340" w14:textId="77777777" w:rsidTr="00F74EBD">
        <w:trPr>
          <w:trHeight w:val="1052"/>
        </w:trPr>
        <w:tc>
          <w:tcPr>
            <w:tcW w:w="1831" w:type="dxa"/>
            <w:gridSpan w:val="7"/>
            <w:vMerge/>
          </w:tcPr>
          <w:p w14:paraId="65748800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260" w:type="dxa"/>
            <w:gridSpan w:val="15"/>
          </w:tcPr>
          <w:p w14:paraId="2DF4F40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df['X']</w:t>
            </w:r>
          </w:p>
          <w:p w14:paraId="7376AC24" w14:textId="49258CE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df['X'] &gt; 0</w:t>
            </w:r>
          </w:p>
          <w:p w14:paraId="02E03AB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df[ df['X'] &gt; 0]</w:t>
            </w:r>
          </w:p>
          <w:p w14:paraId="5E77709A" w14:textId="56EE561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df['new'] = df['X'] + df['Y']</w:t>
            </w:r>
          </w:p>
          <w:p w14:paraId="6858B1F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df.reset_index()</w:t>
            </w:r>
          </w:p>
          <w:p w14:paraId="2DB0236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df.set_index('List')</w:t>
            </w:r>
          </w:p>
          <w:p w14:paraId="42924BBB" w14:textId="6DAAD79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df.idxmin()</w:t>
            </w:r>
          </w:p>
        </w:tc>
        <w:tc>
          <w:tcPr>
            <w:tcW w:w="4820" w:type="dxa"/>
            <w:gridSpan w:val="19"/>
          </w:tcPr>
          <w:p w14:paraId="1B0A8D24" w14:textId="040462B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get X column</w:t>
            </w:r>
          </w:p>
          <w:p w14:paraId="42C9907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get boolean for condition</w:t>
            </w:r>
          </w:p>
          <w:p w14:paraId="4C8AF82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get data which satisfy condition</w:t>
            </w:r>
          </w:p>
          <w:p w14:paraId="3BAE90BB" w14:textId="7BA5E0C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insert new column in dataframe</w:t>
            </w:r>
          </w:p>
          <w:p w14:paraId="67C3206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change index to 0,1,2 | default is not permanent</w:t>
            </w:r>
          </w:p>
          <w:p w14:paraId="43BED60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change index</w:t>
            </w:r>
          </w:p>
          <w:p w14:paraId="017015B6" w14:textId="4E1EEEB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gives index of min value for each column</w:t>
            </w:r>
          </w:p>
        </w:tc>
      </w:tr>
      <w:tr w:rsidR="000C45CD" w:rsidRPr="00A3138D" w14:paraId="5D908E18" w14:textId="77777777" w:rsidTr="00BF332E">
        <w:trPr>
          <w:trHeight w:val="1052"/>
        </w:trPr>
        <w:tc>
          <w:tcPr>
            <w:tcW w:w="1831" w:type="dxa"/>
            <w:gridSpan w:val="7"/>
          </w:tcPr>
          <w:p w14:paraId="4A70D9A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1"/>
                <w:szCs w:val="21"/>
              </w:rPr>
            </w:pPr>
            <w:r w:rsidRPr="00A3138D">
              <w:rPr>
                <w:rFonts w:ascii="Calibri" w:hAnsi="Calibri" w:cs="Calibri"/>
                <w:sz w:val="21"/>
                <w:szCs w:val="21"/>
              </w:rPr>
              <w:t xml:space="preserve">     X     Y</w:t>
            </w:r>
          </w:p>
          <w:p w14:paraId="665B1F8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1"/>
                <w:szCs w:val="21"/>
              </w:rPr>
            </w:pPr>
            <w:r w:rsidRPr="00A3138D">
              <w:rPr>
                <w:rFonts w:ascii="Calibri" w:hAnsi="Calibri" w:cs="Calibri"/>
                <w:sz w:val="21"/>
                <w:szCs w:val="21"/>
              </w:rPr>
              <w:t>A  2.7    0.6</w:t>
            </w:r>
          </w:p>
          <w:p w14:paraId="50D576E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1"/>
                <w:szCs w:val="21"/>
              </w:rPr>
            </w:pPr>
            <w:r w:rsidRPr="00A3138D">
              <w:rPr>
                <w:rFonts w:ascii="Calibri" w:hAnsi="Calibri" w:cs="Calibri"/>
                <w:sz w:val="21"/>
                <w:szCs w:val="21"/>
              </w:rPr>
              <w:t>B. 0.7    1.9</w:t>
            </w:r>
          </w:p>
          <w:p w14:paraId="691583E6" w14:textId="283F553C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C -2.0    0.1</w:t>
            </w:r>
          </w:p>
        </w:tc>
        <w:tc>
          <w:tcPr>
            <w:tcW w:w="4401" w:type="dxa"/>
            <w:gridSpan w:val="16"/>
          </w:tcPr>
          <w:p w14:paraId="4DD7C458" w14:textId="115BA71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df.loc['A']</w:t>
            </w:r>
          </w:p>
          <w:p w14:paraId="04267441" w14:textId="7881E8A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OR</w:t>
            </w:r>
          </w:p>
          <w:p w14:paraId="2FA4577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df.iloc[0]</w:t>
            </w:r>
          </w:p>
          <w:p w14:paraId="797205EA" w14:textId="7FD208A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df.loc['B', 'Y']</w:t>
            </w:r>
          </w:p>
        </w:tc>
        <w:tc>
          <w:tcPr>
            <w:tcW w:w="4679" w:type="dxa"/>
            <w:gridSpan w:val="18"/>
          </w:tcPr>
          <w:p w14:paraId="769A5450" w14:textId="742553F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  2.7</w:t>
            </w:r>
          </w:p>
          <w:p w14:paraId="50639D5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Y  0.6</w:t>
            </w:r>
          </w:p>
          <w:p w14:paraId="73FE92C3" w14:textId="787F2FE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index of row</w:t>
            </w:r>
          </w:p>
          <w:p w14:paraId="2659C969" w14:textId="5D754FB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1.9 --&gt; [row, column]</w:t>
            </w:r>
          </w:p>
        </w:tc>
      </w:tr>
      <w:tr w:rsidR="000C45CD" w:rsidRPr="00A3138D" w14:paraId="005EE333" w14:textId="77777777" w:rsidTr="00BF332E">
        <w:trPr>
          <w:trHeight w:val="511"/>
        </w:trPr>
        <w:tc>
          <w:tcPr>
            <w:tcW w:w="1831" w:type="dxa"/>
            <w:gridSpan w:val="7"/>
          </w:tcPr>
          <w:p w14:paraId="3B2D86F7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1B49FE2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df[ (df['X'] &gt; 0) &amp; (df['Y' &gt; 1)]</w:t>
            </w:r>
          </w:p>
          <w:p w14:paraId="5C9F8C78" w14:textId="13B9ABC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df[ (df['X'] &gt; 0) | (df['Y' &gt; 1)]</w:t>
            </w:r>
          </w:p>
        </w:tc>
        <w:tc>
          <w:tcPr>
            <w:tcW w:w="4679" w:type="dxa"/>
            <w:gridSpan w:val="18"/>
          </w:tcPr>
          <w:p w14:paraId="436FECC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--&gt; and condition</w:t>
            </w:r>
          </w:p>
          <w:p w14:paraId="6FDCB028" w14:textId="4C7ED86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--&gt; or condition</w:t>
            </w:r>
          </w:p>
        </w:tc>
      </w:tr>
      <w:tr w:rsidR="000C45CD" w:rsidRPr="00A3138D" w14:paraId="73B0E78A" w14:textId="77777777" w:rsidTr="00F74EBD">
        <w:trPr>
          <w:trHeight w:val="1052"/>
        </w:trPr>
        <w:tc>
          <w:tcPr>
            <w:tcW w:w="1831" w:type="dxa"/>
            <w:gridSpan w:val="7"/>
          </w:tcPr>
          <w:p w14:paraId="7E1582BA" w14:textId="1A06A543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lastRenderedPageBreak/>
              <w:t>Multilevel Index</w:t>
            </w:r>
          </w:p>
        </w:tc>
        <w:tc>
          <w:tcPr>
            <w:tcW w:w="4543" w:type="dxa"/>
            <w:gridSpan w:val="18"/>
          </w:tcPr>
          <w:p w14:paraId="5C4677DE" w14:textId="796440B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arr = [np.array(['G1', 'G1', 'G1', 'G2', 'G2', 'G2']),</w:t>
            </w:r>
          </w:p>
          <w:p w14:paraId="4EE6C15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np.array(['1', '2', '3', '1', '2', '3'])]</w:t>
            </w:r>
          </w:p>
          <w:p w14:paraId="74F4C5B1" w14:textId="05BA9FA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df=pd.DataFrame(np.random.randn(6,2), index=arr, columns=['A', 'B'])</w:t>
            </w:r>
          </w:p>
          <w:p w14:paraId="638A78D7" w14:textId="16DA6AD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df.index.names=['Groups', 'Num']</w:t>
            </w:r>
          </w:p>
          <w:p w14:paraId="7CB5AB3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</w:t>
            </w:r>
          </w:p>
          <w:p w14:paraId="559A6F9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CB89C2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0AECED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df.loc['G1'].loc['1']</w:t>
            </w:r>
          </w:p>
          <w:p w14:paraId="780146C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B1F7ED5" w14:textId="07AFBB6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BB4E40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A450BD7" w14:textId="3BBCBD7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df.xs('1', level='Num')</w:t>
            </w:r>
          </w:p>
        </w:tc>
        <w:tc>
          <w:tcPr>
            <w:tcW w:w="4537" w:type="dxa"/>
            <w:gridSpan w:val="16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1008"/>
              <w:gridCol w:w="1009"/>
              <w:gridCol w:w="1009"/>
            </w:tblGrid>
            <w:tr w:rsidR="000C45CD" w:rsidRPr="00A3138D" w14:paraId="7638BE95" w14:textId="77777777" w:rsidTr="00263255">
              <w:trPr>
                <w:trHeight w:val="510"/>
              </w:trPr>
              <w:tc>
                <w:tcPr>
                  <w:tcW w:w="1008" w:type="dxa"/>
                  <w:vAlign w:val="bottom"/>
                </w:tcPr>
                <w:p w14:paraId="5716398D" w14:textId="134E8793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Groups</w:t>
                  </w:r>
                </w:p>
              </w:tc>
              <w:tc>
                <w:tcPr>
                  <w:tcW w:w="1008" w:type="dxa"/>
                  <w:vAlign w:val="bottom"/>
                </w:tcPr>
                <w:p w14:paraId="0AAABCE1" w14:textId="64E07CC4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09" w:type="dxa"/>
                </w:tcPr>
                <w:p w14:paraId="531CB15E" w14:textId="1AE784A4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009" w:type="dxa"/>
                </w:tcPr>
                <w:p w14:paraId="0ECD54BE" w14:textId="3ED83A3B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B</w:t>
                  </w:r>
                </w:p>
              </w:tc>
            </w:tr>
            <w:tr w:rsidR="000C45CD" w:rsidRPr="00A3138D" w14:paraId="086D8837" w14:textId="77777777" w:rsidTr="00263255">
              <w:tc>
                <w:tcPr>
                  <w:tcW w:w="1008" w:type="dxa"/>
                  <w:vMerge w:val="restart"/>
                </w:tcPr>
                <w:p w14:paraId="79F457DB" w14:textId="699FB411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G1</w:t>
                  </w:r>
                </w:p>
              </w:tc>
              <w:tc>
                <w:tcPr>
                  <w:tcW w:w="1008" w:type="dxa"/>
                </w:tcPr>
                <w:p w14:paraId="2DDB64F8" w14:textId="07CC31AB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09" w:type="dxa"/>
                </w:tcPr>
                <w:p w14:paraId="54BD5409" w14:textId="2B74606A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0.30</w:t>
                  </w:r>
                </w:p>
              </w:tc>
              <w:tc>
                <w:tcPr>
                  <w:tcW w:w="1009" w:type="dxa"/>
                </w:tcPr>
                <w:p w14:paraId="7E4DC438" w14:textId="30F70BAE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1.69</w:t>
                  </w:r>
                </w:p>
              </w:tc>
            </w:tr>
            <w:tr w:rsidR="000C45CD" w:rsidRPr="00A3138D" w14:paraId="418CF35F" w14:textId="77777777" w:rsidTr="00263255">
              <w:tc>
                <w:tcPr>
                  <w:tcW w:w="1008" w:type="dxa"/>
                  <w:vMerge/>
                </w:tcPr>
                <w:p w14:paraId="6D0F60CC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08" w:type="dxa"/>
                </w:tcPr>
                <w:p w14:paraId="02016282" w14:textId="3F9A2E9C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09" w:type="dxa"/>
                </w:tcPr>
                <w:p w14:paraId="0A2CB407" w14:textId="0FD3F6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-1.70</w:t>
                  </w:r>
                </w:p>
              </w:tc>
              <w:tc>
                <w:tcPr>
                  <w:tcW w:w="1009" w:type="dxa"/>
                </w:tcPr>
                <w:p w14:paraId="700316C2" w14:textId="25C895D0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-1.15</w:t>
                  </w:r>
                </w:p>
              </w:tc>
            </w:tr>
            <w:tr w:rsidR="000C45CD" w:rsidRPr="00A3138D" w14:paraId="57009348" w14:textId="77777777" w:rsidTr="00263255">
              <w:tc>
                <w:tcPr>
                  <w:tcW w:w="1008" w:type="dxa"/>
                  <w:vMerge/>
                </w:tcPr>
                <w:p w14:paraId="57616B96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08" w:type="dxa"/>
                </w:tcPr>
                <w:p w14:paraId="4F693ECB" w14:textId="18FAE713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09" w:type="dxa"/>
                </w:tcPr>
                <w:p w14:paraId="139AE1C4" w14:textId="2A6E8CA9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-0.13</w:t>
                  </w:r>
                </w:p>
              </w:tc>
              <w:tc>
                <w:tcPr>
                  <w:tcW w:w="1009" w:type="dxa"/>
                </w:tcPr>
                <w:p w14:paraId="37D3E4E2" w14:textId="2573E41C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0.39</w:t>
                  </w:r>
                </w:p>
              </w:tc>
            </w:tr>
            <w:tr w:rsidR="000C45CD" w:rsidRPr="00A3138D" w14:paraId="55961BF3" w14:textId="77777777" w:rsidTr="00263255">
              <w:tc>
                <w:tcPr>
                  <w:tcW w:w="1008" w:type="dxa"/>
                  <w:vMerge w:val="restart"/>
                </w:tcPr>
                <w:p w14:paraId="4C1F218C" w14:textId="5E75E611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G2</w:t>
                  </w:r>
                </w:p>
              </w:tc>
              <w:tc>
                <w:tcPr>
                  <w:tcW w:w="1008" w:type="dxa"/>
                </w:tcPr>
                <w:p w14:paraId="6156E361" w14:textId="6C7F738E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09" w:type="dxa"/>
                </w:tcPr>
                <w:p w14:paraId="5D5DF32D" w14:textId="16CE1DF1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0.16</w:t>
                  </w:r>
                </w:p>
              </w:tc>
              <w:tc>
                <w:tcPr>
                  <w:tcW w:w="1009" w:type="dxa"/>
                </w:tcPr>
                <w:p w14:paraId="7846F79C" w14:textId="6296086C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-1.20</w:t>
                  </w:r>
                </w:p>
              </w:tc>
            </w:tr>
            <w:tr w:rsidR="000C45CD" w:rsidRPr="00A3138D" w14:paraId="4D0239F0" w14:textId="77777777" w:rsidTr="00263255">
              <w:tc>
                <w:tcPr>
                  <w:tcW w:w="1008" w:type="dxa"/>
                  <w:vMerge/>
                </w:tcPr>
                <w:p w14:paraId="7ABB11EA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08" w:type="dxa"/>
                </w:tcPr>
                <w:p w14:paraId="75AB39A3" w14:textId="7080FC81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09" w:type="dxa"/>
                </w:tcPr>
                <w:p w14:paraId="44CF1754" w14:textId="0765A10F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0.80</w:t>
                  </w:r>
                </w:p>
              </w:tc>
              <w:tc>
                <w:tcPr>
                  <w:tcW w:w="1009" w:type="dxa"/>
                </w:tcPr>
                <w:p w14:paraId="57BEC7C2" w14:textId="649709EE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1.10</w:t>
                  </w:r>
                </w:p>
              </w:tc>
            </w:tr>
            <w:tr w:rsidR="000C45CD" w:rsidRPr="00A3138D" w14:paraId="5911CCB8" w14:textId="77777777" w:rsidTr="00263255">
              <w:tc>
                <w:tcPr>
                  <w:tcW w:w="1008" w:type="dxa"/>
                  <w:vMerge/>
                </w:tcPr>
                <w:p w14:paraId="69758B92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08" w:type="dxa"/>
                </w:tcPr>
                <w:p w14:paraId="5D7842A5" w14:textId="1F63CCB0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09" w:type="dxa"/>
                </w:tcPr>
                <w:p w14:paraId="69A18F47" w14:textId="015603E1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0.63</w:t>
                  </w:r>
                </w:p>
              </w:tc>
              <w:tc>
                <w:tcPr>
                  <w:tcW w:w="1009" w:type="dxa"/>
                </w:tcPr>
                <w:p w14:paraId="760280BD" w14:textId="56F2CFBA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0.75</w:t>
                  </w:r>
                </w:p>
              </w:tc>
            </w:tr>
          </w:tbl>
          <w:p w14:paraId="6CF66583" w14:textId="4824AB6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A. 0.30</w:t>
            </w:r>
          </w:p>
          <w:p w14:paraId="455BC4F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B 1.69</w:t>
            </w:r>
          </w:p>
          <w:p w14:paraId="043F7AFD" w14:textId="60FD6FC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Name: 1, dtype:float64</w:t>
            </w:r>
          </w:p>
          <w:p w14:paraId="75B6FA5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4"/>
              <w:gridCol w:w="1345"/>
              <w:gridCol w:w="1345"/>
            </w:tblGrid>
            <w:tr w:rsidR="000C45CD" w:rsidRPr="00A3138D" w14:paraId="19B7DEE8" w14:textId="77777777" w:rsidTr="00263255">
              <w:trPr>
                <w:trHeight w:val="510"/>
              </w:trPr>
              <w:tc>
                <w:tcPr>
                  <w:tcW w:w="1344" w:type="dxa"/>
                  <w:vAlign w:val="bottom"/>
                </w:tcPr>
                <w:p w14:paraId="5680A7E9" w14:textId="5B11322C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Groups</w:t>
                  </w:r>
                </w:p>
              </w:tc>
              <w:tc>
                <w:tcPr>
                  <w:tcW w:w="1345" w:type="dxa"/>
                </w:tcPr>
                <w:p w14:paraId="20B66FB6" w14:textId="3DBEB4DA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345" w:type="dxa"/>
                </w:tcPr>
                <w:p w14:paraId="11E85955" w14:textId="151CC273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B</w:t>
                  </w:r>
                </w:p>
              </w:tc>
            </w:tr>
            <w:tr w:rsidR="000C45CD" w:rsidRPr="00A3138D" w14:paraId="3E83C3CA" w14:textId="77777777" w:rsidTr="00263255">
              <w:tc>
                <w:tcPr>
                  <w:tcW w:w="1344" w:type="dxa"/>
                </w:tcPr>
                <w:p w14:paraId="507D9D59" w14:textId="7FD1DA2D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G1</w:t>
                  </w:r>
                </w:p>
              </w:tc>
              <w:tc>
                <w:tcPr>
                  <w:tcW w:w="1345" w:type="dxa"/>
                </w:tcPr>
                <w:p w14:paraId="7E0A32CC" w14:textId="6B1750E5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0.30</w:t>
                  </w:r>
                </w:p>
              </w:tc>
              <w:tc>
                <w:tcPr>
                  <w:tcW w:w="1345" w:type="dxa"/>
                </w:tcPr>
                <w:p w14:paraId="684BC9A6" w14:textId="26166ED4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1.69</w:t>
                  </w:r>
                </w:p>
              </w:tc>
            </w:tr>
            <w:tr w:rsidR="000C45CD" w:rsidRPr="00A3138D" w14:paraId="35DF67C9" w14:textId="77777777" w:rsidTr="00263255">
              <w:tc>
                <w:tcPr>
                  <w:tcW w:w="1344" w:type="dxa"/>
                </w:tcPr>
                <w:p w14:paraId="5FFAF818" w14:textId="4E802B3F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G2</w:t>
                  </w:r>
                </w:p>
              </w:tc>
              <w:tc>
                <w:tcPr>
                  <w:tcW w:w="1345" w:type="dxa"/>
                </w:tcPr>
                <w:p w14:paraId="3A0C9725" w14:textId="40B4E2EF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0.16</w:t>
                  </w:r>
                </w:p>
              </w:tc>
              <w:tc>
                <w:tcPr>
                  <w:tcW w:w="1345" w:type="dxa"/>
                </w:tcPr>
                <w:p w14:paraId="100F4BE6" w14:textId="7072EE41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-1.20</w:t>
                  </w:r>
                </w:p>
              </w:tc>
            </w:tr>
          </w:tbl>
          <w:p w14:paraId="65E3EABB" w14:textId="52BDEA8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C45CD" w:rsidRPr="00A3138D" w14:paraId="623C12A2" w14:textId="77777777" w:rsidTr="00BF332E">
        <w:trPr>
          <w:trHeight w:val="488"/>
        </w:trPr>
        <w:tc>
          <w:tcPr>
            <w:tcW w:w="1831" w:type="dxa"/>
            <w:gridSpan w:val="7"/>
          </w:tcPr>
          <w:p w14:paraId="56FA7CA6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3976" w:type="dxa"/>
            <w:gridSpan w:val="13"/>
          </w:tcPr>
          <w:p w14:paraId="4027809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df.drop('R')</w:t>
            </w:r>
          </w:p>
          <w:p w14:paraId="467E031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df.drop('C', inplace=True, axis=1)</w:t>
            </w:r>
          </w:p>
          <w:p w14:paraId="6B4A67F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OR</w:t>
            </w:r>
          </w:p>
          <w:p w14:paraId="46849CC8" w14:textId="208284C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 = df.drop('C', axis=1)df.dropna()</w:t>
            </w:r>
          </w:p>
          <w:p w14:paraId="10D215C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df.dropna(axis=1)</w:t>
            </w:r>
          </w:p>
          <w:p w14:paraId="6F6DA5F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df.dropna(thresh=2)</w:t>
            </w:r>
          </w:p>
          <w:p w14:paraId="3B2233F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df.fillna(value='...')</w:t>
            </w:r>
          </w:p>
          <w:p w14:paraId="628CD14E" w14:textId="599AF48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df['A'].fillna(value=df['A'].mean())</w:t>
            </w:r>
          </w:p>
        </w:tc>
        <w:tc>
          <w:tcPr>
            <w:tcW w:w="5104" w:type="dxa"/>
            <w:gridSpan w:val="21"/>
          </w:tcPr>
          <w:p w14:paraId="0243A7A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--&gt; drop row E, default is row drop not permanent </w:t>
            </w:r>
          </w:p>
          <w:p w14:paraId="7882645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permanently drop column C</w:t>
            </w:r>
          </w:p>
          <w:p w14:paraId="3D51295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950F2B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17DD8F9" w14:textId="519697F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remove columns with null value</w:t>
            </w:r>
          </w:p>
          <w:p w14:paraId="553E30C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remove rows with &gt;=2 null values</w:t>
            </w:r>
          </w:p>
          <w:p w14:paraId="22A0F36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fill null values</w:t>
            </w:r>
          </w:p>
          <w:p w14:paraId="4F4697D8" w14:textId="5ED8EF9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for column A, fill null values with mean of column A</w:t>
            </w:r>
          </w:p>
        </w:tc>
      </w:tr>
      <w:tr w:rsidR="000C45CD" w:rsidRPr="00A3138D" w14:paraId="1DC60F95" w14:textId="77777777" w:rsidTr="00BF332E">
        <w:trPr>
          <w:trHeight w:val="1052"/>
        </w:trPr>
        <w:tc>
          <w:tcPr>
            <w:tcW w:w="1831" w:type="dxa"/>
            <w:gridSpan w:val="7"/>
          </w:tcPr>
          <w:p w14:paraId="3CDD48E0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6382885A" w14:textId="7C0BF45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df.groupby('Groups')</w:t>
            </w:r>
          </w:p>
          <w:p w14:paraId="3ED466DE" w14:textId="293844E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df.groupby(by=['List'])</w:t>
            </w:r>
          </w:p>
          <w:p w14:paraId="239FC2ED" w14:textId="1DC97E9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df['A'].mean() sum, std, count</w:t>
            </w:r>
          </w:p>
          <w:p w14:paraId="560A67E2" w14:textId="64E2634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df.describe()</w:t>
            </w:r>
          </w:p>
          <w:p w14:paraId="39EAE8B3" w14:textId="734A8AC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df.info()</w:t>
            </w:r>
          </w:p>
          <w:p w14:paraId="0DBB23DA" w14:textId="7153C66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df.head(5)</w:t>
            </w:r>
          </w:p>
          <w:p w14:paraId="10417EFD" w14:textId="1F23711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df.transpose()</w:t>
            </w:r>
          </w:p>
        </w:tc>
        <w:tc>
          <w:tcPr>
            <w:tcW w:w="4679" w:type="dxa"/>
            <w:gridSpan w:val="18"/>
          </w:tcPr>
          <w:p w14:paraId="4047DAF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compile into groups by column</w:t>
            </w:r>
          </w:p>
          <w:p w14:paraId="70CCFB7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compile into multiple groups by column</w:t>
            </w:r>
          </w:p>
          <w:p w14:paraId="550E39B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get average, sum, std deviation, count</w:t>
            </w:r>
          </w:p>
          <w:p w14:paraId="6EDDED2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get stats of df</w:t>
            </w:r>
          </w:p>
          <w:p w14:paraId="75A7F16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get data type and null values</w:t>
            </w:r>
          </w:p>
          <w:p w14:paraId="11CA3CE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get first 5 rows of df</w:t>
            </w:r>
          </w:p>
          <w:p w14:paraId="3BB15992" w14:textId="4548643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transpose df</w:t>
            </w:r>
          </w:p>
        </w:tc>
      </w:tr>
      <w:tr w:rsidR="000C45CD" w:rsidRPr="00A3138D" w14:paraId="3757362C" w14:textId="77777777" w:rsidTr="00BF332E">
        <w:trPr>
          <w:trHeight w:val="1052"/>
        </w:trPr>
        <w:tc>
          <w:tcPr>
            <w:tcW w:w="1831" w:type="dxa"/>
            <w:gridSpan w:val="7"/>
          </w:tcPr>
          <w:p w14:paraId="09876EEB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36EDD330" w14:textId="1DBD7A9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pd.concat([df1, df2, df3], axis = .., join = )</w:t>
            </w:r>
          </w:p>
          <w:p w14:paraId="0ACB7EC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137DD0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8FA826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422498B" w14:textId="417514C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3AAC34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FF17A3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pd.merge(df1, df2, how = 'left', on = 'col')</w:t>
            </w:r>
          </w:p>
          <w:p w14:paraId="3AA9B59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3C471B1" w14:textId="6558235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14F97F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3A51F4D" w14:textId="7194C3A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32260E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BB6D8AE" w14:textId="7A810B8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df1.join(df2, how = 'outer')</w:t>
            </w:r>
          </w:p>
        </w:tc>
        <w:tc>
          <w:tcPr>
            <w:tcW w:w="4679" w:type="dxa"/>
            <w:gridSpan w:val="18"/>
          </w:tcPr>
          <w:p w14:paraId="5FAD248C" w14:textId="4BF8BAF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concat to stack data</w:t>
            </w:r>
          </w:p>
          <w:p w14:paraId="692E4432" w14:textId="304845D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axis = 0: concat along rows (default)</w:t>
            </w:r>
          </w:p>
          <w:p w14:paraId="6E6FD290" w14:textId="78A2BE7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axis = 1: concat along columns</w:t>
            </w:r>
          </w:p>
          <w:p w14:paraId="1670DB2E" w14:textId="1FD01B9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join = outer: union (default)</w:t>
            </w:r>
          </w:p>
          <w:p w14:paraId="0DC067C6" w14:textId="35B1327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join = inner: intersection</w:t>
            </w:r>
          </w:p>
          <w:p w14:paraId="0B4A6E4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06DA4E7" w14:textId="195C06E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merge to combine dataframes according to column</w:t>
            </w:r>
          </w:p>
          <w:p w14:paraId="7CCD8F64" w14:textId="59348F6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how = inner (default), outer, left, right</w:t>
            </w:r>
          </w:p>
          <w:p w14:paraId="0622BD92" w14:textId="3AF9F02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on = column name: combine according to this column</w:t>
            </w:r>
          </w:p>
          <w:p w14:paraId="217E4183" w14:textId="03A40D6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FB58092" w14:textId="5A84AE4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join same as merge but column = index only</w:t>
            </w:r>
          </w:p>
          <w:p w14:paraId="20A3649A" w14:textId="2DB561A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--&gt; how = left (default), inner, outer, right </w:t>
            </w:r>
          </w:p>
        </w:tc>
      </w:tr>
      <w:tr w:rsidR="000C45CD" w:rsidRPr="00A3138D" w14:paraId="77B43703" w14:textId="77777777" w:rsidTr="00BF332E">
        <w:trPr>
          <w:trHeight w:val="1052"/>
        </w:trPr>
        <w:tc>
          <w:tcPr>
            <w:tcW w:w="1831" w:type="dxa"/>
            <w:gridSpan w:val="7"/>
          </w:tcPr>
          <w:p w14:paraId="5C467CAD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4AB6679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df['A'].unique()</w:t>
            </w:r>
          </w:p>
          <w:p w14:paraId="61DAC6A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len(df['A'].unique()])</w:t>
            </w:r>
          </w:p>
          <w:p w14:paraId="38F8C56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OR</w:t>
            </w:r>
          </w:p>
          <w:p w14:paraId="5F7892B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df['A'].nunique()</w:t>
            </w:r>
          </w:p>
          <w:p w14:paraId="4E5F5B4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sorted(df['A'].unique())</w:t>
            </w:r>
          </w:p>
          <w:p w14:paraId="01EB064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df['A'].value_counts()</w:t>
            </w:r>
          </w:p>
          <w:p w14:paraId="1880EC9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df['A'].apply(lambda x: x*2)</w:t>
            </w:r>
          </w:p>
          <w:p w14:paraId="3FA6AF6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df.columns()</w:t>
            </w:r>
          </w:p>
          <w:p w14:paraId="18B9C21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df.index()</w:t>
            </w:r>
          </w:p>
          <w:p w14:paraId="224F30B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df.sort_values('A')</w:t>
            </w:r>
          </w:p>
          <w:p w14:paraId="3E758AB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BBC2A3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df.isnull()</w:t>
            </w:r>
          </w:p>
          <w:p w14:paraId="1729D576" w14:textId="4D18092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df.pivot_table(values = ['..'], index = ['..'], columns = ['..']</w:t>
            </w:r>
          </w:p>
        </w:tc>
        <w:tc>
          <w:tcPr>
            <w:tcW w:w="4679" w:type="dxa"/>
            <w:gridSpan w:val="18"/>
          </w:tcPr>
          <w:p w14:paraId="1DE3015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--&gt; array of unique values in column A</w:t>
            </w:r>
          </w:p>
          <w:p w14:paraId="3B5DB37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no. of unique values in array</w:t>
            </w:r>
          </w:p>
          <w:p w14:paraId="0FE865C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215605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2D6DE8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sort unique value in array</w:t>
            </w:r>
          </w:p>
          <w:p w14:paraId="786FE04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--&gt; display no. of times value occurs</w:t>
            </w:r>
          </w:p>
          <w:p w14:paraId="17B9C76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map own function onto df['A']</w:t>
            </w:r>
          </w:p>
          <w:p w14:paraId="5A8E4B4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column names</w:t>
            </w:r>
          </w:p>
          <w:p w14:paraId="6B672E6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shows index</w:t>
            </w:r>
          </w:p>
          <w:p w14:paraId="5A31C9C3" w14:textId="2D39C30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sort df according to values in column A (index remain the same according to orginal)</w:t>
            </w:r>
          </w:p>
          <w:p w14:paraId="1BFC5DCE" w14:textId="20A8EB9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boolean of null values</w:t>
            </w:r>
          </w:p>
          <w:p w14:paraId="3AEED6D3" w14:textId="724A37E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pivot unstructured data into dataframe according to index and column specified</w:t>
            </w:r>
          </w:p>
        </w:tc>
      </w:tr>
      <w:tr w:rsidR="000C45CD" w:rsidRPr="00A3138D" w14:paraId="7372CE61" w14:textId="77777777" w:rsidTr="00BF332E">
        <w:trPr>
          <w:trHeight w:val="1052"/>
        </w:trPr>
        <w:tc>
          <w:tcPr>
            <w:tcW w:w="1831" w:type="dxa"/>
            <w:gridSpan w:val="7"/>
          </w:tcPr>
          <w:p w14:paraId="57CDCB0A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24B47DD9" w14:textId="2B08ABE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pd.read_csv('file_name.csv')</w:t>
            </w:r>
          </w:p>
          <w:p w14:paraId="06B6E448" w14:textId="43D58AC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df.to_csv('filename', index = False)</w:t>
            </w:r>
          </w:p>
          <w:p w14:paraId="2FD96DB7" w14:textId="4FE8FDC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pd.read_excel('..', sheetname = 'Sheet1')</w:t>
            </w:r>
          </w:p>
          <w:p w14:paraId="385B9B3F" w14:textId="7AE972E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df.to_excel('..', sheetname = '..')</w:t>
            </w:r>
          </w:p>
          <w:p w14:paraId="0CA72E0A" w14:textId="049DDFE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pd.read_html('..html')</w:t>
            </w:r>
          </w:p>
          <w:p w14:paraId="0CF31FAB" w14:textId="2385C06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pd.read_sql('..', con = ..)</w:t>
            </w:r>
          </w:p>
        </w:tc>
        <w:tc>
          <w:tcPr>
            <w:tcW w:w="4679" w:type="dxa"/>
            <w:gridSpan w:val="18"/>
          </w:tcPr>
          <w:p w14:paraId="68785C6D" w14:textId="723A1A4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read csv file</w:t>
            </w:r>
          </w:p>
          <w:p w14:paraId="3A0E3CA1" w14:textId="691E712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change df to csv file (default index not saved)</w:t>
            </w:r>
          </w:p>
          <w:p w14:paraId="5CCD2B53" w14:textId="68E9785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read excel file</w:t>
            </w:r>
          </w:p>
          <w:p w14:paraId="5FBBA72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04010D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read html file</w:t>
            </w:r>
          </w:p>
          <w:p w14:paraId="66129F36" w14:textId="49039F7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read sql file (con = connection)</w:t>
            </w:r>
          </w:p>
        </w:tc>
      </w:tr>
      <w:tr w:rsidR="000C45CD" w:rsidRPr="00A3138D" w14:paraId="57956865" w14:textId="77777777" w:rsidTr="001F5483">
        <w:trPr>
          <w:trHeight w:val="1052"/>
        </w:trPr>
        <w:tc>
          <w:tcPr>
            <w:tcW w:w="1831" w:type="dxa"/>
            <w:gridSpan w:val="7"/>
          </w:tcPr>
          <w:p w14:paraId="5E579432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6528" w:type="dxa"/>
            <w:gridSpan w:val="30"/>
          </w:tcPr>
          <w:p w14:paraId="03243D4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df.select_dtypes(int)</w:t>
            </w:r>
          </w:p>
          <w:p w14:paraId="402AAF8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8D6535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pd.to_datetime(df['A'])</w:t>
            </w:r>
          </w:p>
          <w:p w14:paraId="212AC70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df.corr()</w:t>
            </w:r>
          </w:p>
          <w:p w14:paraId="18AA032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df.corrwith(df2)</w:t>
            </w:r>
          </w:p>
          <w:p w14:paraId="60DD1EEC" w14:textId="10D284C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df.replace(inplace = '..', value = '..')</w:t>
            </w:r>
          </w:p>
        </w:tc>
        <w:tc>
          <w:tcPr>
            <w:tcW w:w="2552" w:type="dxa"/>
            <w:gridSpan w:val="4"/>
          </w:tcPr>
          <w:p w14:paraId="6117F7F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subset of df with datatype according to specified (int, float, obj, bool)</w:t>
            </w:r>
          </w:p>
          <w:p w14:paraId="7EC5F0E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convert str to datetime obj</w:t>
            </w:r>
          </w:p>
          <w:p w14:paraId="75777EA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correlation btw columns</w:t>
            </w:r>
          </w:p>
          <w:p w14:paraId="51E6990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correlation btw dataframes</w:t>
            </w:r>
          </w:p>
          <w:p w14:paraId="1DF83EFE" w14:textId="6F5C55E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--&gt; replace data in inplace (can be list) with data in value </w:t>
            </w:r>
          </w:p>
        </w:tc>
      </w:tr>
      <w:tr w:rsidR="000C45CD" w:rsidRPr="00A3138D" w14:paraId="26FCBFB5" w14:textId="77777777" w:rsidTr="00BF332E">
        <w:trPr>
          <w:trHeight w:val="771"/>
        </w:trPr>
        <w:tc>
          <w:tcPr>
            <w:tcW w:w="1831" w:type="dxa"/>
            <w:gridSpan w:val="7"/>
          </w:tcPr>
          <w:p w14:paraId="60D9DA5E" w14:textId="2E38A9F3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Matplotlib</w:t>
            </w:r>
          </w:p>
        </w:tc>
        <w:tc>
          <w:tcPr>
            <w:tcW w:w="4401" w:type="dxa"/>
            <w:gridSpan w:val="16"/>
          </w:tcPr>
          <w:p w14:paraId="0F9C84E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import matplotlib.pyplot as plt</w:t>
            </w:r>
          </w:p>
          <w:p w14:paraId="312FE6C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%matplotlib inline</w:t>
            </w:r>
          </w:p>
          <w:p w14:paraId="2AD47BC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plt.show()</w:t>
            </w:r>
          </w:p>
          <w:p w14:paraId="4373268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plt.plot(x,y)</w:t>
            </w:r>
          </w:p>
          <w:p w14:paraId="51D642C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plt.xlabel('X axis')</w:t>
            </w:r>
          </w:p>
          <w:p w14:paraId="133694A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plt.ylabel('Y axis')</w:t>
            </w:r>
          </w:p>
          <w:p w14:paraId="209B207E" w14:textId="2256E7C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plt.title('Title')</w:t>
            </w:r>
          </w:p>
        </w:tc>
        <w:tc>
          <w:tcPr>
            <w:tcW w:w="4679" w:type="dxa"/>
            <w:gridSpan w:val="18"/>
          </w:tcPr>
          <w:p w14:paraId="4418DD4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154884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for jupyter notebook</w:t>
            </w:r>
          </w:p>
          <w:p w14:paraId="2BD0686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last line if not jupyter notebook</w:t>
            </w:r>
          </w:p>
          <w:p w14:paraId="6F47015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C76846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label x axis</w:t>
            </w:r>
          </w:p>
          <w:p w14:paraId="571E317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label y axos</w:t>
            </w:r>
          </w:p>
          <w:p w14:paraId="7A3A3B2A" w14:textId="6536839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label title</w:t>
            </w:r>
          </w:p>
        </w:tc>
      </w:tr>
      <w:tr w:rsidR="000C45CD" w:rsidRPr="00A3138D" w14:paraId="2C93EBDC" w14:textId="77777777" w:rsidTr="00BF332E">
        <w:trPr>
          <w:trHeight w:val="1052"/>
        </w:trPr>
        <w:tc>
          <w:tcPr>
            <w:tcW w:w="1831" w:type="dxa"/>
            <w:gridSpan w:val="7"/>
            <w:vMerge w:val="restart"/>
          </w:tcPr>
          <w:p w14:paraId="53558CD5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Multiple graphs in 1 canvas</w:t>
            </w:r>
          </w:p>
          <w:p w14:paraId="10B53712" w14:textId="18D54088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noProof/>
                <w:sz w:val="21"/>
                <w:szCs w:val="21"/>
              </w:rPr>
              <w:drawing>
                <wp:inline distT="0" distB="0" distL="0" distR="0" wp14:anchorId="567A8D27" wp14:editId="32E2B8DF">
                  <wp:extent cx="1112869" cy="742013"/>
                  <wp:effectExtent l="0" t="0" r="5080" b="0"/>
                  <wp:docPr id="3" name="Picture 3" descr="/var/folders/8b/n4frqn8n3f927hpnmlxv1dlr0000gp/T/com.microsoft.Word/Content.MSO/B0E2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var/folders/8b/n4frqn8n3f927hpnmlxv1dlr0000gp/T/com.microsoft.Word/Content.MSO/B0E2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419" cy="7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dxa"/>
            <w:gridSpan w:val="16"/>
          </w:tcPr>
          <w:p w14:paraId="797C809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plt.subplot(1,2,1)</w:t>
            </w:r>
          </w:p>
          <w:p w14:paraId="6E37590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plt.plot(x,y,'r')</w:t>
            </w:r>
          </w:p>
          <w:p w14:paraId="380FA3E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plt.subplot(1,2,2)</w:t>
            </w:r>
          </w:p>
          <w:p w14:paraId="130E5F12" w14:textId="3D6D3F3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plt.plot(y,x,'b')</w:t>
            </w:r>
          </w:p>
        </w:tc>
        <w:tc>
          <w:tcPr>
            <w:tcW w:w="4679" w:type="dxa"/>
            <w:gridSpan w:val="18"/>
          </w:tcPr>
          <w:p w14:paraId="5C533128" w14:textId="32B6235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dimensions of graph (height, width, plot no.)</w:t>
            </w:r>
          </w:p>
          <w:p w14:paraId="5CBD658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(x,y, color(red))</w:t>
            </w:r>
          </w:p>
          <w:p w14:paraId="5A9C0CD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961EB7D" w14:textId="2B0BBE7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(x,y, color(bluez))</w:t>
            </w:r>
          </w:p>
        </w:tc>
      </w:tr>
      <w:tr w:rsidR="000C45CD" w:rsidRPr="00A3138D" w14:paraId="33974F45" w14:textId="77777777" w:rsidTr="00BF332E">
        <w:trPr>
          <w:trHeight w:val="843"/>
        </w:trPr>
        <w:tc>
          <w:tcPr>
            <w:tcW w:w="1831" w:type="dxa"/>
            <w:gridSpan w:val="7"/>
            <w:vMerge/>
          </w:tcPr>
          <w:p w14:paraId="4E063D9F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492DBD2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fig, axes = plt.subplots(nrows = 1, ncols = 2)</w:t>
            </w:r>
          </w:p>
          <w:p w14:paraId="63B39845" w14:textId="62E283C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axes[0].plot(x,y, label='..')</w:t>
            </w:r>
          </w:p>
          <w:p w14:paraId="6076CEBB" w14:textId="48E5BC9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axes[1].plot(y,x)</w:t>
            </w:r>
          </w:p>
        </w:tc>
        <w:tc>
          <w:tcPr>
            <w:tcW w:w="4679" w:type="dxa"/>
            <w:gridSpan w:val="18"/>
          </w:tcPr>
          <w:p w14:paraId="69A1FE8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(1 row by 2 columns of graph)</w:t>
            </w:r>
          </w:p>
          <w:p w14:paraId="48E5D132" w14:textId="073B031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can label graph</w:t>
            </w:r>
          </w:p>
        </w:tc>
      </w:tr>
      <w:tr w:rsidR="000C45CD" w:rsidRPr="00A3138D" w14:paraId="1887AFF5" w14:textId="77777777" w:rsidTr="00BF332E">
        <w:trPr>
          <w:trHeight w:val="1052"/>
        </w:trPr>
        <w:tc>
          <w:tcPr>
            <w:tcW w:w="1831" w:type="dxa"/>
            <w:gridSpan w:val="7"/>
          </w:tcPr>
          <w:p w14:paraId="1F32886D" w14:textId="4A5277AD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2 diagram overlay each other</w:t>
            </w:r>
          </w:p>
          <w:p w14:paraId="604A4D11" w14:textId="3CF56C9F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noProof/>
                <w:sz w:val="21"/>
                <w:szCs w:val="21"/>
              </w:rPr>
              <w:drawing>
                <wp:inline distT="0" distB="0" distL="0" distR="0" wp14:anchorId="2AA55C79" wp14:editId="67803DEF">
                  <wp:extent cx="1101777" cy="758654"/>
                  <wp:effectExtent l="0" t="0" r="3175" b="3810"/>
                  <wp:docPr id="2" name="Picture 2" descr="/var/folders/8b/n4frqn8n3f927hpnmlxv1dlr0000gp/T/com.microsoft.Word/Content.MSO/FDF1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8b/n4frqn8n3f927hpnmlxv1dlr0000gp/T/com.microsoft.Word/Content.MSO/FDF1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551" cy="78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dxa"/>
            <w:gridSpan w:val="16"/>
          </w:tcPr>
          <w:p w14:paraId="18DAAEF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fig = plt.figure()</w:t>
            </w:r>
          </w:p>
          <w:p w14:paraId="5F388125" w14:textId="5581B72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axes1 = fig.add_axes([0.1,0.2,0.8,0.8])</w:t>
            </w:r>
          </w:p>
          <w:p w14:paraId="1A5987D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axes2 = fig.add_axes([0.2,0.5,0.4,0.3])</w:t>
            </w:r>
          </w:p>
          <w:p w14:paraId="46F661B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axes1.plot(x,y, color = '..', linewidth = .., linestyle = '..', alpha = 0.5, marker = '..', markersize = .., markerfacecolor = 'yellow'</w:t>
            </w:r>
          </w:p>
          <w:p w14:paraId="6B241C87" w14:textId="64501C0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markeredgewidth = .., markeredgecolor = ..)</w:t>
            </w:r>
          </w:p>
          <w:p w14:paraId="1D7B611D" w14:textId="01C17A7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axes2.plot(y,x)</w:t>
            </w:r>
          </w:p>
        </w:tc>
        <w:tc>
          <w:tcPr>
            <w:tcW w:w="4679" w:type="dxa"/>
            <w:gridSpan w:val="18"/>
          </w:tcPr>
          <w:p w14:paraId="1E43B243" w14:textId="2CB1A2F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creating a canvass</w:t>
            </w:r>
          </w:p>
          <w:p w14:paraId="35C61023" w14:textId="6BFFB09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[10% from left, 20% from bot, 80% width, 80% height]</w:t>
            </w:r>
          </w:p>
          <w:p w14:paraId="25689CA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color (#RGB Hex code for more colors), linewidth: default 1, increase for thicker line</w:t>
            </w:r>
          </w:p>
          <w:p w14:paraId="7A2F02F2" w14:textId="7FEE0A1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linestyle: '- -' (dashed), '-' (solid), '-.' (dashed dot) ':' (dotted)</w:t>
            </w:r>
          </w:p>
          <w:p w14:paraId="75A8A36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alpha: transparency</w:t>
            </w:r>
          </w:p>
          <w:p w14:paraId="4B26003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marker: point marker. 'o', '+', '*', '1', 'x'</w:t>
            </w:r>
          </w:p>
          <w:p w14:paraId="161363A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markersize: size of marker</w:t>
            </w:r>
          </w:p>
          <w:p w14:paraId="2B031A2C" w14:textId="18A0080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markerfacecolor: color of markers</w:t>
            </w:r>
          </w:p>
          <w:p w14:paraId="4E610D9F" w14:textId="3D50620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markeredgewidth: width of marker edge</w:t>
            </w:r>
          </w:p>
          <w:p w14:paraId="21496A82" w14:textId="7936FA1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markeredgecolor: color of marker edge</w:t>
            </w:r>
          </w:p>
        </w:tc>
      </w:tr>
      <w:tr w:rsidR="000C45CD" w:rsidRPr="00A3138D" w14:paraId="5B83FFA1" w14:textId="77777777" w:rsidTr="00BF332E">
        <w:trPr>
          <w:trHeight w:val="1052"/>
        </w:trPr>
        <w:tc>
          <w:tcPr>
            <w:tcW w:w="1831" w:type="dxa"/>
            <w:gridSpan w:val="7"/>
          </w:tcPr>
          <w:p w14:paraId="0BE301C1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lastRenderedPageBreak/>
              <w:t>2 graph on 1 diagram</w:t>
            </w:r>
          </w:p>
          <w:p w14:paraId="34608579" w14:textId="3F946B21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noProof/>
                <w:sz w:val="21"/>
                <w:szCs w:val="21"/>
              </w:rPr>
              <w:drawing>
                <wp:inline distT="0" distB="0" distL="0" distR="0" wp14:anchorId="3BDEB6D1" wp14:editId="57CA9F9D">
                  <wp:extent cx="1146550" cy="652145"/>
                  <wp:effectExtent l="0" t="0" r="0" b="0"/>
                  <wp:docPr id="4" name="Picture 4" descr="/var/folders/8b/n4frqn8n3f927hpnmlxv1dlr0000gp/T/com.microsoft.Word/Content.MSO/D90A685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/var/folders/8b/n4frqn8n3f927hpnmlxv1dlr0000gp/T/com.microsoft.Word/Content.MSO/D90A685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945" cy="654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dxa"/>
            <w:gridSpan w:val="16"/>
          </w:tcPr>
          <w:p w14:paraId="133A62C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fig = plt.figure()</w:t>
            </w:r>
          </w:p>
          <w:p w14:paraId="06A55C0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ax = fig.add_axes([0,0,1,1])</w:t>
            </w:r>
          </w:p>
          <w:p w14:paraId="4EC4C94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ax.plot(x, x**2, label = 'X Squared')</w:t>
            </w:r>
          </w:p>
          <w:p w14:paraId="73E44C2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ax.plot(x, x**3, label = 'X Cubed')</w:t>
            </w:r>
          </w:p>
          <w:p w14:paraId="18B7AD4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ax.legend(loc=0)</w:t>
            </w:r>
          </w:p>
          <w:p w14:paraId="4D328F1D" w14:textId="4094708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ax.set_xlimit([0,2])</w:t>
            </w:r>
          </w:p>
          <w:p w14:paraId="75ED417B" w14:textId="49EA679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ax.set_ylimit([0,1])</w:t>
            </w:r>
          </w:p>
        </w:tc>
        <w:tc>
          <w:tcPr>
            <w:tcW w:w="4679" w:type="dxa"/>
            <w:gridSpan w:val="18"/>
          </w:tcPr>
          <w:p w14:paraId="3241773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loc=location</w:t>
            </w:r>
          </w:p>
          <w:p w14:paraId="2F5AAC0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0:best, 1:upper right, 2:upp left, 3:low left, </w:t>
            </w:r>
          </w:p>
          <w:p w14:paraId="3CBC812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4:low right, 5:right, 6:center left, 7:center right</w:t>
            </w:r>
          </w:p>
          <w:p w14:paraId="4D9AF7C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8:low center, 9: upp center, 10:center</w:t>
            </w:r>
          </w:p>
          <w:p w14:paraId="1BF062A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OR loc = (0.1,0.1) : 10% left, 10% bot</w:t>
            </w:r>
          </w:p>
          <w:p w14:paraId="29F5F350" w14:textId="50703A7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set x limit(lower limit, upper limit)</w:t>
            </w:r>
          </w:p>
        </w:tc>
      </w:tr>
      <w:tr w:rsidR="000C45CD" w:rsidRPr="00A3138D" w14:paraId="7BFC76F0" w14:textId="77777777" w:rsidTr="00BF332E">
        <w:trPr>
          <w:trHeight w:val="761"/>
        </w:trPr>
        <w:tc>
          <w:tcPr>
            <w:tcW w:w="1831" w:type="dxa"/>
            <w:gridSpan w:val="7"/>
            <w:vMerge w:val="restart"/>
          </w:tcPr>
          <w:p w14:paraId="4D6B93F6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6F6A1A6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plt.tight_layout()</w:t>
            </w:r>
          </w:p>
          <w:p w14:paraId="717EDC8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plt.figure(figsize=(12,5), dpi = 100)</w:t>
            </w:r>
          </w:p>
          <w:p w14:paraId="33181E95" w14:textId="3CE68A0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fig.savefig('file_name')</w:t>
            </w:r>
          </w:p>
        </w:tc>
        <w:tc>
          <w:tcPr>
            <w:tcW w:w="4679" w:type="dxa"/>
            <w:gridSpan w:val="18"/>
          </w:tcPr>
          <w:p w14:paraId="7A904AC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to spread out graph</w:t>
            </w:r>
          </w:p>
          <w:p w14:paraId="06A9F99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figsize in inches (width, height)</w:t>
            </w:r>
          </w:p>
          <w:p w14:paraId="3F5A0848" w14:textId="38569FA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save figure</w:t>
            </w:r>
          </w:p>
        </w:tc>
      </w:tr>
      <w:tr w:rsidR="000C45CD" w:rsidRPr="00A3138D" w14:paraId="2F8CCDD7" w14:textId="77777777" w:rsidTr="00BF332E">
        <w:trPr>
          <w:trHeight w:val="1052"/>
        </w:trPr>
        <w:tc>
          <w:tcPr>
            <w:tcW w:w="1831" w:type="dxa"/>
            <w:gridSpan w:val="7"/>
            <w:vMerge/>
          </w:tcPr>
          <w:p w14:paraId="04F03617" w14:textId="543C799A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06135F5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plt.scatter(x,y)</w:t>
            </w:r>
          </w:p>
          <w:p w14:paraId="6222C37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plt.hist()</w:t>
            </w:r>
          </w:p>
          <w:p w14:paraId="0E57B393" w14:textId="137B71F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plt.boxplot()</w:t>
            </w:r>
          </w:p>
        </w:tc>
        <w:tc>
          <w:tcPr>
            <w:tcW w:w="4679" w:type="dxa"/>
            <w:gridSpan w:val="18"/>
          </w:tcPr>
          <w:p w14:paraId="5590D01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C45CD" w:rsidRPr="00A3138D" w14:paraId="1CD61885" w14:textId="77777777" w:rsidTr="00BF332E">
        <w:trPr>
          <w:trHeight w:val="4556"/>
        </w:trPr>
        <w:tc>
          <w:tcPr>
            <w:tcW w:w="1831" w:type="dxa"/>
            <w:gridSpan w:val="7"/>
            <w:vMerge w:val="restart"/>
          </w:tcPr>
          <w:p w14:paraId="63DB6CA4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Seaborn</w:t>
            </w:r>
          </w:p>
          <w:p w14:paraId="06945688" w14:textId="6EAAFC8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1"/>
              </w:rPr>
              <w:t>S = x = 'A', y = 'B', data = df</w:t>
            </w:r>
          </w:p>
        </w:tc>
        <w:tc>
          <w:tcPr>
            <w:tcW w:w="4401" w:type="dxa"/>
            <w:gridSpan w:val="16"/>
          </w:tcPr>
          <w:p w14:paraId="4553C54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import seaborn as sns</w:t>
            </w:r>
          </w:p>
          <w:p w14:paraId="06CEB5A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sns.displot(df['A'])</w:t>
            </w:r>
          </w:p>
          <w:p w14:paraId="3B45BAD7" w14:textId="2ED4F68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sns.jointplot(S, kind = '..')</w:t>
            </w:r>
          </w:p>
          <w:p w14:paraId="315C13F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B1388FA" w14:textId="4CF6B80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sns.pairplot(df, hue = 'C', palette = 'coolwarm')</w:t>
            </w:r>
          </w:p>
          <w:p w14:paraId="59F70B6A" w14:textId="7FF9089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FCB9DB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08C7BB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sns.rugplot(df['A'])</w:t>
            </w:r>
          </w:p>
          <w:p w14:paraId="63033267" w14:textId="6E02D47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sns.barplot(S, estimator = np.std)</w:t>
            </w:r>
          </w:p>
          <w:p w14:paraId="3F348F9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sns.countplot(x = '..', data = df)</w:t>
            </w:r>
          </w:p>
          <w:p w14:paraId="7A14C8A4" w14:textId="1707F6C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sns.boxplot(S)</w:t>
            </w:r>
          </w:p>
          <w:p w14:paraId="524FAD07" w14:textId="46FFA7D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sns.violinplot(S, split = True)</w:t>
            </w:r>
          </w:p>
          <w:p w14:paraId="6881B84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F067AE4" w14:textId="764B693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sns.stripplot(S, jitter = True)</w:t>
            </w:r>
          </w:p>
          <w:p w14:paraId="460FAAB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F17B90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sns.swarmplot(S) </w:t>
            </w:r>
          </w:p>
          <w:p w14:paraId="50A1043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sns.factorplot(S, kind = 'bar')</w:t>
            </w:r>
          </w:p>
          <w:p w14:paraId="5518319A" w14:textId="23B8BF1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sns.lmplot(S, col = 'C', aspect = 0.6, size = 8)</w:t>
            </w:r>
          </w:p>
          <w:p w14:paraId="4EB58BC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64132F6" w14:textId="5618255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sns.heatmap(df, annot = True, cmap = 'coolwarm', linecolor = 'red', linewidth = 3 )</w:t>
            </w:r>
          </w:p>
          <w:p w14:paraId="03C86492" w14:textId="075CA2C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sns.clustermap(df, standard_scale = 1)</w:t>
            </w:r>
          </w:p>
        </w:tc>
        <w:tc>
          <w:tcPr>
            <w:tcW w:w="4679" w:type="dxa"/>
            <w:gridSpan w:val="18"/>
          </w:tcPr>
          <w:p w14:paraId="32139A6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9B72FCC" w14:textId="0AFFB56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default kind='hist', kind:type of plot</w:t>
            </w:r>
          </w:p>
          <w:p w14:paraId="3AB4BF2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scatterplot, kind = hex, reg: regression line, kde</w:t>
            </w:r>
          </w:p>
          <w:p w14:paraId="11BAA1A2" w14:textId="2C982C5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jointplot for all variables; hue: separate data using color; palette: type of color (matplotlib colormap)</w:t>
            </w:r>
          </w:p>
          <w:p w14:paraId="04E7D34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horizontal dash plot: shows density of data</w:t>
            </w:r>
          </w:p>
          <w:p w14:paraId="02938834" w14:textId="52A3CFA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default is bar plot with estimator mean</w:t>
            </w:r>
          </w:p>
          <w:p w14:paraId="0D7C0910" w14:textId="22597AB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bar plot with y = count</w:t>
            </w:r>
          </w:p>
          <w:p w14:paraId="5DC47AFE" w14:textId="43EBE15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box and whisker plot</w:t>
            </w:r>
          </w:p>
          <w:p w14:paraId="4B30D5B8" w14:textId="5CEA6D8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boxplot but for all data, split = True: split values according to category along center line</w:t>
            </w:r>
          </w:p>
          <w:p w14:paraId="743D7F5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scatterplot when one variable is categorical, jitter = True: used when point overlap</w:t>
            </w:r>
          </w:p>
          <w:p w14:paraId="35D27832" w14:textId="517E97E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combine strip &amp; violin plot(not for large data)</w:t>
            </w:r>
          </w:p>
          <w:p w14:paraId="43BB915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general plot</w:t>
            </w:r>
          </w:p>
          <w:p w14:paraId="5D5E0847" w14:textId="502482B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linear fit; col: split into 2 graphs unlike hue where both plots in 1 diagram; aspect: ratio of width to height; size: absolute size of diagram</w:t>
            </w:r>
          </w:p>
          <w:p w14:paraId="77322451" w14:textId="25BFEED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annot: annotate and label values; cmap: color</w:t>
            </w:r>
          </w:p>
          <w:p w14:paraId="39C6DB41" w14:textId="2556FA3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cluster rows &amp; columns according to similarity, standard_scale: normalise data</w:t>
            </w:r>
          </w:p>
        </w:tc>
      </w:tr>
      <w:tr w:rsidR="000C45CD" w:rsidRPr="00A3138D" w14:paraId="0341F0EE" w14:textId="77777777" w:rsidTr="00BF332E">
        <w:trPr>
          <w:trHeight w:val="1052"/>
        </w:trPr>
        <w:tc>
          <w:tcPr>
            <w:tcW w:w="1831" w:type="dxa"/>
            <w:gridSpan w:val="7"/>
            <w:vMerge/>
          </w:tcPr>
          <w:p w14:paraId="6BA63E05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0EA507E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g = sns.PairGrid(df)</w:t>
            </w:r>
          </w:p>
          <w:p w14:paraId="7D4E5713" w14:textId="08CF6DD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g.map(plt.scatter)</w:t>
            </w:r>
          </w:p>
          <w:p w14:paraId="18B569C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A028BB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g.map_diag(sns.displot)</w:t>
            </w:r>
          </w:p>
          <w:p w14:paraId="114E6D9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g.map_upper(plt.scatter)</w:t>
            </w:r>
          </w:p>
          <w:p w14:paraId="63A625B9" w14:textId="3A43B7B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g.map_lower(sns.kdeplot)</w:t>
            </w:r>
          </w:p>
        </w:tc>
        <w:tc>
          <w:tcPr>
            <w:tcW w:w="4679" w:type="dxa"/>
            <w:gridSpan w:val="18"/>
          </w:tcPr>
          <w:p w14:paraId="6707E0F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provides more control than pairplot</w:t>
            </w:r>
          </w:p>
          <w:p w14:paraId="47A3F45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BAFA38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449BA8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diagonal graphs shows dist plot</w:t>
            </w:r>
          </w:p>
          <w:p w14:paraId="23B302D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upper of diagonal shows scatter plot</w:t>
            </w:r>
          </w:p>
          <w:p w14:paraId="78021739" w14:textId="2AB8BC4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lower of diagonal shows kde plot</w:t>
            </w:r>
          </w:p>
        </w:tc>
      </w:tr>
      <w:tr w:rsidR="000C45CD" w:rsidRPr="00A3138D" w14:paraId="3CD702CE" w14:textId="77777777" w:rsidTr="00BF332E">
        <w:trPr>
          <w:trHeight w:val="781"/>
        </w:trPr>
        <w:tc>
          <w:tcPr>
            <w:tcW w:w="1831" w:type="dxa"/>
            <w:gridSpan w:val="7"/>
            <w:vMerge/>
          </w:tcPr>
          <w:p w14:paraId="2EA884DE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146CDBA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g = sns.Facetgrid(data = df, col = 'A', row = 'B')</w:t>
            </w:r>
          </w:p>
          <w:p w14:paraId="11FE0022" w14:textId="30B5C50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g.map(sns.displot, 'C', 'D')</w:t>
            </w:r>
          </w:p>
        </w:tc>
        <w:tc>
          <w:tcPr>
            <w:tcW w:w="4679" w:type="dxa"/>
            <w:gridSpan w:val="18"/>
          </w:tcPr>
          <w:p w14:paraId="67026F7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similar to Pairgrid but shows multiple graphs segregated according to rows and cols</w:t>
            </w:r>
          </w:p>
          <w:p w14:paraId="5857D6C4" w14:textId="6EBB195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'D' if graphs required for more variables</w:t>
            </w:r>
          </w:p>
        </w:tc>
      </w:tr>
      <w:tr w:rsidR="000C45CD" w:rsidRPr="00A3138D" w14:paraId="02383371" w14:textId="77777777" w:rsidTr="00BF332E">
        <w:trPr>
          <w:trHeight w:val="1052"/>
        </w:trPr>
        <w:tc>
          <w:tcPr>
            <w:tcW w:w="1831" w:type="dxa"/>
            <w:gridSpan w:val="7"/>
            <w:vMerge/>
          </w:tcPr>
          <w:p w14:paraId="48BD80AF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260" w:type="dxa"/>
            <w:gridSpan w:val="15"/>
          </w:tcPr>
          <w:p w14:paraId="72EBF4B5" w14:textId="3EAF51C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plt.figure(figsize=(12,3))</w:t>
            </w:r>
          </w:p>
          <w:p w14:paraId="7717FB76" w14:textId="2CD52CA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sns.set_style('white')</w:t>
            </w:r>
          </w:p>
          <w:p w14:paraId="423DC40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sns.despine(left = True, bottom = True)</w:t>
            </w:r>
          </w:p>
          <w:p w14:paraId="1479D43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sns.set_context('poster'), font_scale = 3</w:t>
            </w:r>
          </w:p>
          <w:p w14:paraId="28FEA65F" w14:textId="5797516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df.plot(x = '..', y = '..'kind = '..', figsize = (.,.), cmap = '..', color = '..')</w:t>
            </w:r>
          </w:p>
        </w:tc>
        <w:tc>
          <w:tcPr>
            <w:tcW w:w="4820" w:type="dxa"/>
            <w:gridSpan w:val="19"/>
          </w:tcPr>
          <w:p w14:paraId="0D534972" w14:textId="03F2B1B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will override seaborn</w:t>
            </w:r>
          </w:p>
          <w:p w14:paraId="7A03D39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style of background( ticks, blackgrid, whitegrid)</w:t>
            </w:r>
          </w:p>
          <w:p w14:paraId="648B68B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default remove top and right spine</w:t>
            </w:r>
          </w:p>
          <w:p w14:paraId="6F92DB3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sns has built in format(paper, notebook)</w:t>
            </w:r>
          </w:p>
          <w:p w14:paraId="4C415A76" w14:textId="118C255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use matplotlib to plot</w:t>
            </w:r>
          </w:p>
        </w:tc>
      </w:tr>
      <w:tr w:rsidR="000C45CD" w:rsidRPr="00A3138D" w14:paraId="2A6303E3" w14:textId="77777777" w:rsidTr="00BF332E">
        <w:trPr>
          <w:trHeight w:val="1052"/>
        </w:trPr>
        <w:tc>
          <w:tcPr>
            <w:tcW w:w="1831" w:type="dxa"/>
            <w:gridSpan w:val="7"/>
            <w:vMerge w:val="restart"/>
          </w:tcPr>
          <w:p w14:paraId="397BECF9" w14:textId="50800DA4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Plotly &amp; Cufflinks</w:t>
            </w:r>
          </w:p>
        </w:tc>
        <w:tc>
          <w:tcPr>
            <w:tcW w:w="4401" w:type="dxa"/>
            <w:gridSpan w:val="16"/>
          </w:tcPr>
          <w:p w14:paraId="6C917847" w14:textId="514C55E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import cufflinks as cf</w:t>
            </w:r>
          </w:p>
          <w:p w14:paraId="7889108E" w14:textId="18CD5B4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import chart_studio.plotly as py</w:t>
            </w:r>
          </w:p>
          <w:p w14:paraId="0F11D1B5" w14:textId="5CA8C2F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import plotly.graph_objs as go</w:t>
            </w:r>
          </w:p>
          <w:p w14:paraId="29F0C845" w14:textId="4928F49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plotly.offline import download_plotlyjs, init_notebook_mode, plot, iplot</w:t>
            </w:r>
          </w:p>
          <w:p w14:paraId="19A6F9E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init_notebook_mode(connected=True)</w:t>
            </w:r>
          </w:p>
          <w:p w14:paraId="623EDD27" w14:textId="713F360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cf.go_offline()</w:t>
            </w:r>
          </w:p>
        </w:tc>
        <w:tc>
          <w:tcPr>
            <w:tcW w:w="4679" w:type="dxa"/>
            <w:gridSpan w:val="18"/>
          </w:tcPr>
          <w:p w14:paraId="20B71310" w14:textId="496D654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interactive plot</w:t>
            </w:r>
          </w:p>
        </w:tc>
      </w:tr>
      <w:tr w:rsidR="000C45CD" w:rsidRPr="00A3138D" w14:paraId="731C3586" w14:textId="77777777" w:rsidTr="00BF332E">
        <w:trPr>
          <w:trHeight w:val="1052"/>
        </w:trPr>
        <w:tc>
          <w:tcPr>
            <w:tcW w:w="1831" w:type="dxa"/>
            <w:gridSpan w:val="7"/>
            <w:vMerge/>
          </w:tcPr>
          <w:p w14:paraId="6CADB2D2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17D82682" w14:textId="2D402BE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df.iplot(kind = 'scatter', x = 'A', y = 'B', mode = 'markers', size = 20, colorscale = 'rdylbu', bins = 50)</w:t>
            </w:r>
          </w:p>
          <w:p w14:paraId="2BCE8DB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21B408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631C3D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912FCF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EB21D05" w14:textId="5E09F92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df.scatter_matrix()</w:t>
            </w:r>
          </w:p>
        </w:tc>
        <w:tc>
          <w:tcPr>
            <w:tcW w:w="4679" w:type="dxa"/>
            <w:gridSpan w:val="18"/>
          </w:tcPr>
          <w:p w14:paraId="452FF40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kind: scatter, bar, box, surface, hist, spread, bubble</w:t>
            </w:r>
          </w:p>
          <w:p w14:paraId="2C52E86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 = markers: so that data pts are not connected by lines</w:t>
            </w:r>
          </w:p>
          <w:p w14:paraId="622A838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size: size of markers (can be another column so that plot has additional variable)</w:t>
            </w:r>
          </w:p>
          <w:p w14:paraId="4673B17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colorscale: redyellowblue</w:t>
            </w:r>
          </w:p>
          <w:p w14:paraId="72103708" w14:textId="48F73A8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similar to pairplot</w:t>
            </w:r>
          </w:p>
        </w:tc>
      </w:tr>
      <w:tr w:rsidR="000C45CD" w:rsidRPr="00A3138D" w14:paraId="4D1A3C4E" w14:textId="77777777" w:rsidTr="00BF332E">
        <w:trPr>
          <w:trHeight w:val="6711"/>
        </w:trPr>
        <w:tc>
          <w:tcPr>
            <w:tcW w:w="1831" w:type="dxa"/>
            <w:gridSpan w:val="7"/>
          </w:tcPr>
          <w:p w14:paraId="67758B62" w14:textId="3D9B49A8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Chororpleth Maps</w:t>
            </w:r>
          </w:p>
        </w:tc>
        <w:tc>
          <w:tcPr>
            <w:tcW w:w="4401" w:type="dxa"/>
            <w:gridSpan w:val="16"/>
          </w:tcPr>
          <w:p w14:paraId="4271E084" w14:textId="2B27C0C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data = dict(type = 'choropleth', locations = [..], locationmode = 'USA-states', colorscale = '..', reversescale = True, text = [..], z = [..], colorbar = {'title': 'Colorbar title goes here'}, marker = dict(line = dict(color = 'rgb(255,255,255), width = 1)</w:t>
            </w:r>
          </w:p>
          <w:p w14:paraId="267860D3" w14:textId="1D54349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)</w:t>
            </w:r>
          </w:p>
          <w:p w14:paraId="4909F689" w14:textId="5A51CB2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EEAF587" w14:textId="66DA008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45315A1" w14:textId="1271B27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517B2E5" w14:textId="2B26192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F9E981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5ECEE6F" w14:textId="6A9D2F2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layout = dict(geo = (scope': 'usa', showlakes = True, lakecolor = Ygbl(85,173,240))), </w:t>
            </w:r>
          </w:p>
          <w:p w14:paraId="654A95DC" w14:textId="2F1A8F9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choromap = go.Figure(data = [data], layout = layout)</w:t>
            </w:r>
          </w:p>
          <w:p w14:paraId="290482A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89DC0AD" w14:textId="091E4DD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iplot(choromap)</w:t>
            </w:r>
          </w:p>
          <w:p w14:paraId="3D9E8E1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OR</w:t>
            </w:r>
          </w:p>
          <w:p w14:paraId="2371139B" w14:textId="177C170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layout = dict(title = '..', geo = dict(showframe = False, projection = {'type': 'Mercator'}</w:t>
            </w:r>
          </w:p>
        </w:tc>
        <w:tc>
          <w:tcPr>
            <w:tcW w:w="4679" w:type="dxa"/>
            <w:gridSpan w:val="18"/>
          </w:tcPr>
          <w:p w14:paraId="60A5FC7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type: type of map</w:t>
            </w:r>
          </w:p>
          <w:p w14:paraId="17317D7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locations: name of countries/states</w:t>
            </w:r>
          </w:p>
          <w:p w14:paraId="2E64811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locationmode: ISO-3(for short form of country name in location), USA-states, country names</w:t>
            </w:r>
          </w:p>
          <w:p w14:paraId="78134031" w14:textId="3E6C862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colorscale: </w:t>
            </w: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Greys, YlGnBu, Greens, YlOrRd, Bluered, RdBu, Reds, Blues, Picnic, Rainbow, Portland, Jet, Hot, Blackbody, Earth, Electric, Viridis, Cividis</w:t>
            </w:r>
          </w:p>
          <w:p w14:paraId="64639F2B" w14:textId="5F4B645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reversescale = True: reverse colorscale</w:t>
            </w:r>
          </w:p>
          <w:p w14:paraId="2035D1BD" w14:textId="3A5F9D3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text: info displayed when hovering</w:t>
            </w:r>
          </w:p>
          <w:p w14:paraId="011FE549" w14:textId="4B11775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z = "y-values"</w:t>
            </w:r>
          </w:p>
          <w:p w14:paraId="781BE2E0" w14:textId="654D50A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colorbar: customise colorbar: title, len, lenmode</w:t>
            </w:r>
          </w:p>
          <w:p w14:paraId="6B506D97" w14:textId="5936DF4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geo: map layout: world | usa | europe | asia | africa | north america | south america</w:t>
            </w:r>
          </w:p>
          <w:p w14:paraId="292133DD" w14:textId="0CBB8E6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showlakes: whether lakes are shown</w:t>
            </w:r>
          </w:p>
          <w:p w14:paraId="1251DCC2" w14:textId="323CD44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lakecolor: customise color of lakes</w:t>
            </w:r>
          </w:p>
          <w:p w14:paraId="415B3383" w14:textId="6F22999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marker: customise markers</w:t>
            </w:r>
          </w:p>
          <w:p w14:paraId="503DA3A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1D947646" w14:textId="41E12C4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showframe: whether frame is drawn</w:t>
            </w:r>
          </w:p>
          <w:p w14:paraId="4409F574" w14:textId="01EAA68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projection: how map is displayed</w:t>
            </w:r>
            <w:r w:rsidRPr="00A3138D">
              <w:rPr>
                <w:rFonts w:ascii="Calibri" w:eastAsia="Times New Roman" w:hAnsi="Calibri" w:cs="Calibri"/>
                <w:color w:val="434F54"/>
                <w:sz w:val="21"/>
                <w:szCs w:val="21"/>
                <w:lang w:val="en-SG" w:eastAsia="zh-CN"/>
              </w:rPr>
              <w:t xml:space="preserve"> </w:t>
            </w: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equirectangular | mercator | orthographic | natural earth | kavrayskiy7 | miller | robinson | eckert4 | azimuthal equal area | azimuthal equidistant | conic equal area | conic conformal | conic equidistant | gnomonic | stereographic | mollweide | hammer | transverse mercator | albers usa | winkel tripel | aitoff | sinusoidal</w:t>
            </w:r>
          </w:p>
        </w:tc>
      </w:tr>
      <w:tr w:rsidR="000C45CD" w:rsidRPr="00A3138D" w14:paraId="475FBCF0" w14:textId="77777777" w:rsidTr="00BF332E">
        <w:trPr>
          <w:trHeight w:val="1052"/>
        </w:trPr>
        <w:tc>
          <w:tcPr>
            <w:tcW w:w="1413" w:type="dxa"/>
            <w:gridSpan w:val="5"/>
            <w:vMerge w:val="restart"/>
          </w:tcPr>
          <w:p w14:paraId="0A81994D" w14:textId="57B60BC0" w:rsidR="000C45CD" w:rsidRPr="00A3138D" w:rsidRDefault="000C45CD" w:rsidP="000C45CD">
            <w:pPr>
              <w:pStyle w:val="Heading1"/>
              <w:spacing w:after="20"/>
              <w:rPr>
                <w:rFonts w:ascii="Calibri" w:eastAsia="Malgun Gothic" w:hAnsi="Calibri" w:cs="Calibri"/>
                <w:b w:val="0"/>
                <w:sz w:val="21"/>
                <w:szCs w:val="21"/>
                <w:lang w:eastAsia="ko-KR"/>
              </w:rPr>
            </w:pPr>
            <w:r w:rsidRPr="00A3138D">
              <w:rPr>
                <w:rFonts w:ascii="Calibri" w:eastAsia="Malgun Gothic" w:hAnsi="Calibri" w:cs="Calibri"/>
                <w:b w:val="0"/>
                <w:sz w:val="21"/>
                <w:szCs w:val="21"/>
                <w:lang w:eastAsia="ko-KR"/>
              </w:rPr>
              <w:t>Machine Learning</w:t>
            </w:r>
          </w:p>
        </w:tc>
        <w:tc>
          <w:tcPr>
            <w:tcW w:w="4819" w:type="dxa"/>
            <w:gridSpan w:val="18"/>
          </w:tcPr>
          <w:p w14:paraId="7DF7790C" w14:textId="7A75CAB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Accurracy = correct predictions / total predictions</w:t>
            </w:r>
          </w:p>
          <w:p w14:paraId="05669DA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Recall = True +ve / (True +ve + False -ve)</w:t>
            </w:r>
          </w:p>
          <w:p w14:paraId="4CBA5C9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Precision = True +ve / (True +ve + False +ve)</w:t>
            </w:r>
          </w:p>
          <w:p w14:paraId="2A758B82" w14:textId="1E06E19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F1 score = 2 * </w:t>
            </w:r>
            <m:oMath>
              <m:f>
                <m:fPr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Precision * Recall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Precision + Recall</m:t>
                  </m:r>
                </m:den>
              </m:f>
            </m:oMath>
          </w:p>
          <w:p w14:paraId="2301DE20" w14:textId="3909D5E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F1 score best = 1</w:t>
            </w:r>
          </w:p>
        </w:tc>
        <w:tc>
          <w:tcPr>
            <w:tcW w:w="4679" w:type="dxa"/>
            <w:gridSpan w:val="18"/>
          </w:tcPr>
          <w:p w14:paraId="27BE50B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Confusion Matrix</w:t>
            </w:r>
          </w:p>
          <w:tbl>
            <w:tblPr>
              <w:tblStyle w:val="TableGrid"/>
              <w:tblpPr w:leftFromText="180" w:rightFromText="180" w:vertAnchor="text" w:horzAnchor="margin" w:tblpY="-13"/>
              <w:tblOverlap w:val="never"/>
              <w:tblW w:w="4606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708"/>
              <w:gridCol w:w="1418"/>
              <w:gridCol w:w="1492"/>
            </w:tblGrid>
            <w:tr w:rsidR="000C45CD" w:rsidRPr="00A3138D" w14:paraId="669EC002" w14:textId="77777777" w:rsidTr="00C77631">
              <w:trPr>
                <w:trHeight w:val="275"/>
              </w:trPr>
              <w:tc>
                <w:tcPr>
                  <w:tcW w:w="1696" w:type="dxa"/>
                  <w:gridSpan w:val="2"/>
                  <w:vMerge w:val="restart"/>
                  <w:vAlign w:val="center"/>
                </w:tcPr>
                <w:p w14:paraId="1899CE01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910" w:type="dxa"/>
                  <w:gridSpan w:val="2"/>
                </w:tcPr>
                <w:p w14:paraId="5F80ADF7" w14:textId="77777777" w:rsidR="000C45CD" w:rsidRPr="00A3138D" w:rsidRDefault="000C45CD" w:rsidP="000C45CD">
                  <w:pPr>
                    <w:spacing w:after="20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Predictions</w:t>
                  </w:r>
                </w:p>
              </w:tc>
            </w:tr>
            <w:tr w:rsidR="000C45CD" w:rsidRPr="00A3138D" w14:paraId="51C8FA55" w14:textId="77777777" w:rsidTr="00C77631">
              <w:trPr>
                <w:trHeight w:val="275"/>
              </w:trPr>
              <w:tc>
                <w:tcPr>
                  <w:tcW w:w="1696" w:type="dxa"/>
                  <w:gridSpan w:val="2"/>
                  <w:vMerge/>
                  <w:vAlign w:val="center"/>
                </w:tcPr>
                <w:p w14:paraId="7339006A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6CD1CDBA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1492" w:type="dxa"/>
                </w:tcPr>
                <w:p w14:paraId="47CE5613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-</w:t>
                  </w:r>
                </w:p>
              </w:tc>
            </w:tr>
            <w:tr w:rsidR="000C45CD" w:rsidRPr="00A3138D" w14:paraId="7122FE91" w14:textId="77777777" w:rsidTr="00C77631">
              <w:trPr>
                <w:trHeight w:val="288"/>
              </w:trPr>
              <w:tc>
                <w:tcPr>
                  <w:tcW w:w="988" w:type="dxa"/>
                  <w:vMerge w:val="restart"/>
                  <w:vAlign w:val="center"/>
                </w:tcPr>
                <w:p w14:paraId="26386A25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Actual</w:t>
                  </w:r>
                </w:p>
              </w:tc>
              <w:tc>
                <w:tcPr>
                  <w:tcW w:w="708" w:type="dxa"/>
                </w:tcPr>
                <w:p w14:paraId="5D4CCA0F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1418" w:type="dxa"/>
                </w:tcPr>
                <w:p w14:paraId="65F07943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True +ve</w:t>
                  </w:r>
                </w:p>
              </w:tc>
              <w:tc>
                <w:tcPr>
                  <w:tcW w:w="1492" w:type="dxa"/>
                </w:tcPr>
                <w:p w14:paraId="5568FB0C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False -ve</w:t>
                  </w:r>
                </w:p>
                <w:p w14:paraId="3773D0EE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Type II error</w:t>
                  </w:r>
                </w:p>
              </w:tc>
            </w:tr>
            <w:tr w:rsidR="000C45CD" w:rsidRPr="00A3138D" w14:paraId="333DE6FA" w14:textId="77777777" w:rsidTr="00C77631">
              <w:trPr>
                <w:trHeight w:val="537"/>
              </w:trPr>
              <w:tc>
                <w:tcPr>
                  <w:tcW w:w="988" w:type="dxa"/>
                  <w:vMerge/>
                </w:tcPr>
                <w:p w14:paraId="668D0526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08" w:type="dxa"/>
                </w:tcPr>
                <w:p w14:paraId="4B0B620A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418" w:type="dxa"/>
                </w:tcPr>
                <w:p w14:paraId="0EBCEE4E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False +ve</w:t>
                  </w:r>
                </w:p>
                <w:p w14:paraId="010EE38E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Type I error</w:t>
                  </w:r>
                </w:p>
              </w:tc>
              <w:tc>
                <w:tcPr>
                  <w:tcW w:w="1492" w:type="dxa"/>
                </w:tcPr>
                <w:p w14:paraId="333C816C" w14:textId="77777777" w:rsidR="000C45CD" w:rsidRPr="00A3138D" w:rsidRDefault="000C45CD" w:rsidP="000C45CD">
                  <w:pPr>
                    <w:spacing w:after="20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A3138D">
                    <w:rPr>
                      <w:rFonts w:ascii="Calibri" w:hAnsi="Calibri" w:cs="Calibri"/>
                      <w:sz w:val="20"/>
                      <w:szCs w:val="20"/>
                    </w:rPr>
                    <w:t>True -ve</w:t>
                  </w:r>
                </w:p>
              </w:tc>
            </w:tr>
          </w:tbl>
          <w:p w14:paraId="220C27CE" w14:textId="4F59166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C45CD" w:rsidRPr="00A3138D" w14:paraId="40E8045A" w14:textId="77777777" w:rsidTr="00BF332E">
        <w:trPr>
          <w:trHeight w:val="1052"/>
        </w:trPr>
        <w:tc>
          <w:tcPr>
            <w:tcW w:w="1413" w:type="dxa"/>
            <w:gridSpan w:val="5"/>
            <w:vMerge/>
          </w:tcPr>
          <w:p w14:paraId="1B84D82B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5245" w:type="dxa"/>
            <w:gridSpan w:val="22"/>
          </w:tcPr>
          <w:p w14:paraId="3FEA0FCC" w14:textId="4D4BFBC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Mean Absolute Error(MAE) = </w:t>
            </w:r>
            <m:oMath>
              <m:f>
                <m:fPr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i = 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 xml:space="preserve"> - </m:t>
                  </m:r>
                  <m:acc>
                    <m:accPr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|</m:t>
                  </m:r>
                </m:e>
              </m:nary>
            </m:oMath>
          </w:p>
          <w:p w14:paraId="44304219" w14:textId="3837287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Mean Squared Error(MSE) = </w:t>
            </w:r>
            <m:oMath>
              <m:f>
                <m:fPr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i = 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 xml:space="preserve"> - </m:t>
                      </m:r>
                      <m:acc>
                        <m:accPr>
                          <m:ctrl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oMath>
          </w:p>
          <w:p w14:paraId="5265A989" w14:textId="4F43C13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Root Mean Squared Error(RMSE)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i = 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 xml:space="preserve"> - 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Calibri"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</w:p>
        </w:tc>
        <w:tc>
          <w:tcPr>
            <w:tcW w:w="4253" w:type="dxa"/>
            <w:gridSpan w:val="14"/>
          </w:tcPr>
          <w:p w14:paraId="2125C44A" w14:textId="6AFADF5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Bias Variance Trade-Off : by constantly adding complexity to model / model overfit, could lead to training data accuracy to increase, while test data accuracy to decrease</w:t>
            </w:r>
          </w:p>
        </w:tc>
      </w:tr>
      <w:tr w:rsidR="000C45CD" w:rsidRPr="00A3138D" w14:paraId="235C78CE" w14:textId="77777777" w:rsidTr="00BF332E">
        <w:trPr>
          <w:trHeight w:val="1052"/>
        </w:trPr>
        <w:tc>
          <w:tcPr>
            <w:tcW w:w="1413" w:type="dxa"/>
            <w:gridSpan w:val="5"/>
            <w:vMerge/>
          </w:tcPr>
          <w:p w14:paraId="20D54954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819" w:type="dxa"/>
            <w:gridSpan w:val="18"/>
          </w:tcPr>
          <w:p w14:paraId="688E138A" w14:textId="0AB448F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General: Supervised Estimator</w:t>
            </w:r>
          </w:p>
          <w:p w14:paraId="0370E14B" w14:textId="2D90862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sklearn.family import model</w:t>
            </w:r>
          </w:p>
          <w:p w14:paraId="1C76502B" w14:textId="4E93670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model.fit()</w:t>
            </w:r>
          </w:p>
          <w:p w14:paraId="07E44027" w14:textId="585B52C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model.predict()</w:t>
            </w:r>
          </w:p>
          <w:p w14:paraId="42846BBF" w14:textId="528ECA7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model.predict_proba()</w:t>
            </w:r>
          </w:p>
          <w:p w14:paraId="316AE8B1" w14:textId="787815A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model.score()</w:t>
            </w:r>
          </w:p>
        </w:tc>
        <w:tc>
          <w:tcPr>
            <w:tcW w:w="4679" w:type="dxa"/>
            <w:gridSpan w:val="18"/>
          </w:tcPr>
          <w:p w14:paraId="7DDFC52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General: Unsupervised Estimator</w:t>
            </w:r>
          </w:p>
          <w:p w14:paraId="70E96E2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sklearn.family import model</w:t>
            </w:r>
          </w:p>
          <w:p w14:paraId="360021F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model.fit()</w:t>
            </w:r>
          </w:p>
          <w:p w14:paraId="0AEBF66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model.transform()</w:t>
            </w:r>
          </w:p>
          <w:p w14:paraId="68C1740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model.fit_transform()</w:t>
            </w:r>
          </w:p>
          <w:p w14:paraId="0F6A580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model.predict()</w:t>
            </w:r>
          </w:p>
          <w:p w14:paraId="6D6DAB96" w14:textId="5AFE44F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model.score()</w:t>
            </w:r>
          </w:p>
        </w:tc>
      </w:tr>
      <w:tr w:rsidR="000C45CD" w:rsidRPr="00A3138D" w14:paraId="35862A33" w14:textId="77777777" w:rsidTr="00DB0BA5">
        <w:trPr>
          <w:trHeight w:val="1052"/>
        </w:trPr>
        <w:tc>
          <w:tcPr>
            <w:tcW w:w="1406" w:type="dxa"/>
            <w:gridSpan w:val="4"/>
          </w:tcPr>
          <w:p w14:paraId="22331409" w14:textId="466B550F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Linear Regression</w:t>
            </w:r>
          </w:p>
        </w:tc>
        <w:tc>
          <w:tcPr>
            <w:tcW w:w="6244" w:type="dxa"/>
            <w:gridSpan w:val="29"/>
          </w:tcPr>
          <w:p w14:paraId="6670C17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 = df[['A', 'B', 'C',...]]</w:t>
            </w:r>
          </w:p>
          <w:p w14:paraId="467E930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y = df['Y']</w:t>
            </w:r>
          </w:p>
          <w:p w14:paraId="5D1A7A9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sklearn.model_selection import train_test_split</w:t>
            </w:r>
          </w:p>
          <w:p w14:paraId="4D0C2ED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X_train, X_test, y_train, y_test = train_test_split(X, y, test size = 0.3)</w:t>
            </w:r>
          </w:p>
          <w:p w14:paraId="34F1EB9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sklearn.linear_model import LinearRegression</w:t>
            </w:r>
          </w:p>
          <w:p w14:paraId="4702AA1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lm = LinearRegression()</w:t>
            </w:r>
          </w:p>
          <w:p w14:paraId="08EC505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lm.fit(X_train, y_train)</w:t>
            </w:r>
          </w:p>
          <w:p w14:paraId="0D19877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coeff_df = pd.DataFrame(lm.coef_, X.columns, columns = [''Coefficient']</w:t>
            </w:r>
          </w:p>
          <w:p w14:paraId="69503FD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predictions = lm.predict(X_test)</w:t>
            </w:r>
          </w:p>
          <w:p w14:paraId="7D4F34D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plt.scatter(y_test, predictions)</w:t>
            </w:r>
          </w:p>
          <w:p w14:paraId="6C5B39D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sns.displot((y_test - predicitions), bins = 50)</w:t>
            </w:r>
          </w:p>
          <w:p w14:paraId="0697E2C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 import metrics</w:t>
            </w:r>
          </w:p>
          <w:p w14:paraId="400F3EE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metrics.mean_absolute_error(y_test, predictions)</w:t>
            </w:r>
          </w:p>
          <w:p w14:paraId="08CD655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metrics.mean_squared_error(y_test, predictions)</w:t>
            </w:r>
          </w:p>
          <w:p w14:paraId="1C9451DF" w14:textId="05DE32D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np.sqrt(metrics.mean_squared_error(y_test, predictions))</w:t>
            </w:r>
          </w:p>
        </w:tc>
        <w:tc>
          <w:tcPr>
            <w:tcW w:w="3261" w:type="dxa"/>
            <w:gridSpan w:val="8"/>
          </w:tcPr>
          <w:p w14:paraId="37772B8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3A231E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0DEF62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9416DC6" w14:textId="01B0F1C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test size: how much data to set aside for test</w:t>
            </w:r>
          </w:p>
          <w:p w14:paraId="4288543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create instance of model</w:t>
            </w:r>
          </w:p>
          <w:p w14:paraId="4562CCE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fit data to model</w:t>
            </w:r>
          </w:p>
          <w:p w14:paraId="195F613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produce dataframe of coefficient for each x value</w:t>
            </w:r>
          </w:p>
          <w:p w14:paraId="2AF02CE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use test data to predict y value</w:t>
            </w:r>
          </w:p>
          <w:p w14:paraId="12E393F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ideally a straight line</w:t>
            </w:r>
          </w:p>
          <w:p w14:paraId="51D3EEF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ideally normal distribution</w:t>
            </w:r>
          </w:p>
          <w:p w14:paraId="04FC916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1159F1F" w14:textId="4A8254D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C45CD" w:rsidRPr="00A3138D" w14:paraId="268FF920" w14:textId="77777777" w:rsidTr="0068019F">
        <w:trPr>
          <w:trHeight w:val="1052"/>
        </w:trPr>
        <w:tc>
          <w:tcPr>
            <w:tcW w:w="1406" w:type="dxa"/>
            <w:gridSpan w:val="4"/>
          </w:tcPr>
          <w:p w14:paraId="5DA89879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Logistics Regression</w:t>
            </w:r>
          </w:p>
          <w:p w14:paraId="3D74865B" w14:textId="7613FA1D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0"/>
              </w:rPr>
              <w:t>uses logistic function to classify binary variable</w:t>
            </w:r>
          </w:p>
        </w:tc>
        <w:tc>
          <w:tcPr>
            <w:tcW w:w="4960" w:type="dxa"/>
            <w:gridSpan w:val="20"/>
          </w:tcPr>
          <w:p w14:paraId="13B7C261" w14:textId="56B97AE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aa = pd.get_dummies(df['A'], drop_first = True)</w:t>
            </w:r>
          </w:p>
          <w:p w14:paraId="3B02AFE0" w14:textId="5EF4099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 = df.drop(['A'], axis = 1)</w:t>
            </w:r>
          </w:p>
          <w:p w14:paraId="6786D265" w14:textId="1CEA4E5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 = pd.concat([df, aa], axis = 1)</w:t>
            </w:r>
          </w:p>
          <w:p w14:paraId="052780E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14FA0F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B0516C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3CBCC46" w14:textId="56E003F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OR</w:t>
            </w:r>
          </w:p>
          <w:p w14:paraId="23025238" w14:textId="67D15AF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nameofcol = ['A']</w:t>
            </w:r>
          </w:p>
          <w:p w14:paraId="46B14578" w14:textId="20DC9F2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 = pd.get_dummies(df, columns = nameofcol, drop_first = True)</w:t>
            </w:r>
          </w:p>
          <w:p w14:paraId="0CF40E6F" w14:textId="484C1F2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sklearn.linear_model import LogisticRegression</w:t>
            </w:r>
          </w:p>
          <w:p w14:paraId="717C83B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logmodel = LogisticRegression()</w:t>
            </w:r>
          </w:p>
          <w:p w14:paraId="4CB15F9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train test split...fit...predict...</w:t>
            </w:r>
          </w:p>
          <w:p w14:paraId="78184402" w14:textId="34F15BE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sklearn.metrics import classification_report, confusion_matrix</w:t>
            </w:r>
          </w:p>
          <w:p w14:paraId="7153DB5E" w14:textId="146183D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print(classification_report(y_test, predictions))</w:t>
            </w:r>
          </w:p>
          <w:p w14:paraId="3A5338D6" w14:textId="7DBD83D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print(confusion_matrix(y_test, predictions))</w:t>
            </w:r>
          </w:p>
        </w:tc>
        <w:tc>
          <w:tcPr>
            <w:tcW w:w="4545" w:type="dxa"/>
            <w:gridSpan w:val="17"/>
          </w:tcPr>
          <w:p w14:paraId="70D02110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dtype 'object' and 'category' will be converted to binary values</w:t>
            </w:r>
          </w:p>
          <w:p w14:paraId="5117D128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drop_first: remove 1 column as the other column can tell result (if female = 0.0, male confirm = 1.0), so no need for 2 columns</w:t>
            </w:r>
          </w:p>
          <w:p w14:paraId="252223CB" w14:textId="654EF923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drop column with classes and combine column with binary value with df</w:t>
            </w:r>
          </w:p>
          <w:p w14:paraId="21B8AF20" w14:textId="45231852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148D638B" w14:textId="0F30815F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to create list of the column</w:t>
            </w:r>
          </w:p>
          <w:p w14:paraId="4B2CE6F0" w14:textId="6DA9E8C0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columns only accept list objects; change column A to dummies and drop column A</w:t>
            </w:r>
          </w:p>
          <w:p w14:paraId="00F28050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33E9659E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4C6D996A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76055F3F" w14:textId="77777777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14:paraId="223024A7" w14:textId="6E8817C9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Precision, Recall, F1 score, Support</w:t>
            </w:r>
          </w:p>
          <w:p w14:paraId="25B8332D" w14:textId="172E4763" w:rsidR="000C45CD" w:rsidRPr="00A3138D" w:rsidRDefault="000C45CD" w:rsidP="000C45CD">
            <w:pPr>
              <w:spacing w:after="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support is the number of occurence of the given class in your dataset </w:t>
            </w:r>
          </w:p>
        </w:tc>
      </w:tr>
      <w:tr w:rsidR="000C45CD" w:rsidRPr="00A3138D" w14:paraId="58EB1EA5" w14:textId="77777777" w:rsidTr="0068019F">
        <w:trPr>
          <w:trHeight w:val="1052"/>
        </w:trPr>
        <w:tc>
          <w:tcPr>
            <w:tcW w:w="1406" w:type="dxa"/>
            <w:gridSpan w:val="4"/>
          </w:tcPr>
          <w:p w14:paraId="1E528261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lastRenderedPageBreak/>
              <w:t>K Nearest Neighbour</w:t>
            </w:r>
          </w:p>
          <w:p w14:paraId="1E78AF9E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0"/>
              </w:rPr>
              <w:t>classify variable according to data around it</w:t>
            </w:r>
          </w:p>
          <w:p w14:paraId="6F61954E" w14:textId="58E0477B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0"/>
              </w:rPr>
              <w:t>K = no. of nearest neighbour you want to take into account</w:t>
            </w:r>
          </w:p>
        </w:tc>
        <w:tc>
          <w:tcPr>
            <w:tcW w:w="4960" w:type="dxa"/>
            <w:gridSpan w:val="20"/>
          </w:tcPr>
          <w:p w14:paraId="3C01755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sklearn.preprocessing import StandardScaler</w:t>
            </w:r>
          </w:p>
          <w:p w14:paraId="6CC082EF" w14:textId="57C277C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scaler = StandardScaler()</w:t>
            </w:r>
          </w:p>
          <w:p w14:paraId="4B7DF48A" w14:textId="5A7B2C5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scaled_features = scaler.fit_transform(df.drop('Target Class', axis = 1)</w:t>
            </w:r>
          </w:p>
          <w:p w14:paraId="426023C0" w14:textId="592E545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df_feat = pd.DataFrame(scaled_features, columns = df.columns[:-1])</w:t>
            </w:r>
          </w:p>
          <w:p w14:paraId="6165F10E" w14:textId="7A9758F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train test split with (X = df_feat, y = df['Target Class'])</w:t>
            </w:r>
          </w:p>
          <w:p w14:paraId="703CFA94" w14:textId="6FB5FE5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sklearn.neighbors import KNeighborsClassifier</w:t>
            </w:r>
          </w:p>
          <w:p w14:paraId="33EC41AD" w14:textId="3E12F86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error_rate = []</w:t>
            </w:r>
          </w:p>
          <w:p w14:paraId="78CF7A8D" w14:textId="7B4D03C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for i in range(1,40):</w:t>
            </w:r>
          </w:p>
          <w:p w14:paraId="184EB08D" w14:textId="617FCBC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knn = KNeighborsClassifier(n_neighbors = i)</w:t>
            </w:r>
          </w:p>
          <w:p w14:paraId="7EBA355C" w14:textId="1D41D9D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knn.fit(X_train, y_train)</w:t>
            </w:r>
          </w:p>
          <w:p w14:paraId="024EA59C" w14:textId="6537C87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pred_i = knn.predict(X_test)</w:t>
            </w:r>
          </w:p>
          <w:p w14:paraId="2812C25E" w14:textId="4581791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error_rate.append(np.mean(pred_i != y_test))</w:t>
            </w:r>
          </w:p>
          <w:p w14:paraId="6C44B975" w14:textId="1E82BA4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plt.plot(range(1,40), error_rate)</w:t>
            </w:r>
          </w:p>
          <w:p w14:paraId="4721C7B9" w14:textId="78FDC5D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knn = KNeighborsClassifier(N_neighbors = ...)</w:t>
            </w:r>
          </w:p>
          <w:p w14:paraId="0DA9B9DD" w14:textId="0B1FADD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fit...predict...error report...</w:t>
            </w:r>
          </w:p>
        </w:tc>
        <w:tc>
          <w:tcPr>
            <w:tcW w:w="4545" w:type="dxa"/>
            <w:gridSpan w:val="17"/>
          </w:tcPr>
          <w:p w14:paraId="3BCA13E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14A4D0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07E47C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fit and standardise data (less "y" column)</w:t>
            </w:r>
          </w:p>
          <w:p w14:paraId="794B9B3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AC1C30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dataframe of "X" value less "y" column</w:t>
            </w:r>
          </w:p>
          <w:p w14:paraId="256936E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5B3615A" w14:textId="789DEB4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D58EB3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2F30E4B" w14:textId="20C53AB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to find the best K value</w:t>
            </w:r>
          </w:p>
          <w:p w14:paraId="334808A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51506C6" w14:textId="25104CE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get mean of False (0) and True (1), where</w:t>
            </w:r>
          </w:p>
          <w:p w14:paraId="3E3AD92C" w14:textId="30DAB19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predictions != y_test (higher value = higher  </w:t>
            </w:r>
          </w:p>
          <w:p w14:paraId="1BE90C60" w14:textId="3924A8C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error rate)</w:t>
            </w:r>
          </w:p>
          <w:p w14:paraId="4280DFEF" w14:textId="2D899CE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choose value near min &amp; surroundings don't fluctuate much</w:t>
            </w:r>
          </w:p>
          <w:p w14:paraId="082CBAAB" w14:textId="595DE13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sub best K value in</w:t>
            </w:r>
          </w:p>
          <w:p w14:paraId="434C15BF" w14:textId="6B99333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can compare report with K=1</w:t>
            </w:r>
          </w:p>
        </w:tc>
      </w:tr>
      <w:tr w:rsidR="000C45CD" w:rsidRPr="00A3138D" w14:paraId="65EE14A0" w14:textId="77777777" w:rsidTr="00C76103">
        <w:trPr>
          <w:trHeight w:val="2897"/>
        </w:trPr>
        <w:tc>
          <w:tcPr>
            <w:tcW w:w="2405" w:type="dxa"/>
            <w:gridSpan w:val="9"/>
          </w:tcPr>
          <w:p w14:paraId="0E347BA6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Decision Trees &amp; Random Forests</w:t>
            </w:r>
          </w:p>
          <w:p w14:paraId="1869E3B3" w14:textId="6204EFB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Root = 1st Condition</w:t>
            </w:r>
          </w:p>
          <w:p w14:paraId="3150F91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Edge = Different outcome</w:t>
            </w:r>
          </w:p>
          <w:p w14:paraId="0A70772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Node = Condition</w:t>
            </w:r>
          </w:p>
          <w:p w14:paraId="17986C9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Leaf = Final Outcome</w:t>
            </w:r>
          </w:p>
          <w:p w14:paraId="2B23B0D2" w14:textId="5E74888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Random Forest combine output of multiple decision tree to generate final output</w:t>
            </w:r>
          </w:p>
        </w:tc>
        <w:tc>
          <w:tcPr>
            <w:tcW w:w="4111" w:type="dxa"/>
            <w:gridSpan w:val="17"/>
          </w:tcPr>
          <w:p w14:paraId="52DF550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C47726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train test split...</w:t>
            </w:r>
          </w:p>
          <w:p w14:paraId="5BFDDFB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sklearn.tree import DecisionTreeClassifier</w:t>
            </w:r>
          </w:p>
          <w:p w14:paraId="357C762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dtree = DecisionTreeClassifier</w:t>
            </w:r>
          </w:p>
          <w:p w14:paraId="02CC932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fit...predict...error report...</w:t>
            </w:r>
          </w:p>
          <w:p w14:paraId="7D3502D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sklearn.ensemble import RandomForestClassifier</w:t>
            </w:r>
          </w:p>
          <w:p w14:paraId="75BC137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rfe = RandomForestClassifier(n_estimators = 200)</w:t>
            </w:r>
          </w:p>
          <w:p w14:paraId="1343402F" w14:textId="7155B03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fit...predict...error report...</w:t>
            </w:r>
          </w:p>
        </w:tc>
        <w:tc>
          <w:tcPr>
            <w:tcW w:w="4395" w:type="dxa"/>
            <w:gridSpan w:val="15"/>
          </w:tcPr>
          <w:p w14:paraId="16020107" w14:textId="04A29B3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6D2A7442" wp14:editId="11E25445">
                  <wp:extent cx="2837815" cy="1655445"/>
                  <wp:effectExtent l="0" t="0" r="0" b="8255"/>
                  <wp:docPr id="5" name="Diagram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</w:tc>
      </w:tr>
      <w:tr w:rsidR="000C45CD" w:rsidRPr="00A3138D" w14:paraId="03C3CAB6" w14:textId="77777777" w:rsidTr="00F74EBD">
        <w:trPr>
          <w:trHeight w:val="727"/>
        </w:trPr>
        <w:tc>
          <w:tcPr>
            <w:tcW w:w="1831" w:type="dxa"/>
            <w:gridSpan w:val="7"/>
            <w:vMerge w:val="restart"/>
          </w:tcPr>
          <w:p w14:paraId="6CAD1909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Support Vector Machines</w:t>
            </w:r>
          </w:p>
          <w:p w14:paraId="4354A7D3" w14:textId="0ACC1F81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1"/>
              </w:rPr>
              <w:t>- non-probabilistic binary linear classifier</w:t>
            </w:r>
          </w:p>
          <w:p w14:paraId="28236657" w14:textId="03313002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1"/>
              </w:rPr>
              <w:t>recognise pattern, - used for classification &amp; regression analysis</w:t>
            </w:r>
          </w:p>
        </w:tc>
        <w:tc>
          <w:tcPr>
            <w:tcW w:w="4543" w:type="dxa"/>
            <w:gridSpan w:val="18"/>
          </w:tcPr>
          <w:p w14:paraId="6A32A7A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Support vector = vector pts that margin line touches </w:t>
            </w:r>
          </w:p>
          <w:p w14:paraId="7119D68B" w14:textId="42D36A0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can expand to non linear data using 'kernel trick'</w:t>
            </w:r>
          </w:p>
        </w:tc>
        <w:tc>
          <w:tcPr>
            <w:tcW w:w="4537" w:type="dxa"/>
            <w:gridSpan w:val="16"/>
          </w:tcPr>
          <w:p w14:paraId="07488285" w14:textId="75E7BB0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choose best line to categorise data (if data on left side of line: class A; if data on right side of line: class B)</w:t>
            </w:r>
          </w:p>
        </w:tc>
      </w:tr>
      <w:tr w:rsidR="000C45CD" w:rsidRPr="00A3138D" w14:paraId="285EE5FB" w14:textId="77777777" w:rsidTr="00C76103">
        <w:trPr>
          <w:trHeight w:val="1052"/>
        </w:trPr>
        <w:tc>
          <w:tcPr>
            <w:tcW w:w="1831" w:type="dxa"/>
            <w:gridSpan w:val="7"/>
            <w:vMerge/>
          </w:tcPr>
          <w:p w14:paraId="00499C4D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6244" w:type="dxa"/>
            <w:gridSpan w:val="28"/>
          </w:tcPr>
          <w:p w14:paraId="64288F3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train test split...</w:t>
            </w:r>
          </w:p>
          <w:p w14:paraId="0D47944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sklearn.svm import SVC</w:t>
            </w:r>
          </w:p>
          <w:p w14:paraId="11C41CD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 = SVC()</w:t>
            </w:r>
          </w:p>
          <w:p w14:paraId="290DDDD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fit...predict...error report</w:t>
            </w:r>
          </w:p>
          <w:p w14:paraId="35F6BE0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sklearn.model_selection import GridSearchCV</w:t>
            </w:r>
          </w:p>
          <w:p w14:paraId="6EE85123" w14:textId="4EA4B0D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param_grid = {'C': [0.1, 1, 10, 100, 1000], 'gamma': [1, 0.1, 0.01, 0.001, 0.0001], 'kernel': ['rbf']}</w:t>
            </w:r>
          </w:p>
          <w:p w14:paraId="7637D959" w14:textId="70AD62B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grid = GridSearchCV(SVC(), param_grid, refit = True, verbose = 3)</w:t>
            </w:r>
          </w:p>
          <w:p w14:paraId="5761862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grid.fit(X_train, y_train)</w:t>
            </w:r>
          </w:p>
          <w:p w14:paraId="5B6147D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grid.best_params_</w:t>
            </w:r>
          </w:p>
          <w:p w14:paraId="22FDED46" w14:textId="2C064E2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predict...error report...</w:t>
            </w:r>
          </w:p>
        </w:tc>
        <w:tc>
          <w:tcPr>
            <w:tcW w:w="2836" w:type="dxa"/>
            <w:gridSpan w:val="6"/>
          </w:tcPr>
          <w:p w14:paraId="6BE4BD2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62AD2C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D9BDF9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775202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79E84C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62D482F" w14:textId="0D5C26A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dict of paramters to try</w:t>
            </w:r>
          </w:p>
          <w:p w14:paraId="2343501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2844BDC" w14:textId="467BD66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refit: use the best paramter found; verbose: messages to see what it is doing</w:t>
            </w:r>
          </w:p>
        </w:tc>
      </w:tr>
      <w:tr w:rsidR="000C45CD" w:rsidRPr="00A3138D" w14:paraId="06866007" w14:textId="77777777" w:rsidTr="0068019F">
        <w:trPr>
          <w:trHeight w:val="1052"/>
        </w:trPr>
        <w:tc>
          <w:tcPr>
            <w:tcW w:w="4808" w:type="dxa"/>
            <w:gridSpan w:val="16"/>
          </w:tcPr>
          <w:p w14:paraId="161BF593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K Means Clustering</w:t>
            </w:r>
          </w:p>
          <w:p w14:paraId="33D880C4" w14:textId="4B619E9F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1"/>
              </w:rPr>
              <w:t>- unsupervised learning;</w:t>
            </w:r>
          </w:p>
          <w:p w14:paraId="3B879D90" w14:textId="25B928DE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1"/>
              </w:rPr>
              <w:t>- divide data into distinct grps such that observations within each grp is similar;</w:t>
            </w:r>
          </w:p>
          <w:p w14:paraId="7F100A3C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1"/>
              </w:rPr>
              <w:t>- assign data to cluster for which centroid is closest</w:t>
            </w:r>
          </w:p>
          <w:p w14:paraId="163EE319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1"/>
              </w:rPr>
              <w:t>- K = no. of clusters</w:t>
            </w:r>
          </w:p>
          <w:p w14:paraId="17F90DEE" w14:textId="4AD3F16D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1"/>
              </w:rPr>
            </w:pPr>
            <w:r w:rsidRPr="00A3138D">
              <w:rPr>
                <w:rFonts w:ascii="Calibri" w:hAnsi="Calibri" w:cs="Calibri"/>
                <w:b w:val="0"/>
                <w:noProof/>
                <w:sz w:val="2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278AC6F" wp14:editId="748E62E1">
                      <wp:simplePos x="0" y="0"/>
                      <wp:positionH relativeFrom="column">
                        <wp:posOffset>2187076</wp:posOffset>
                      </wp:positionH>
                      <wp:positionV relativeFrom="paragraph">
                        <wp:posOffset>286375</wp:posOffset>
                      </wp:positionV>
                      <wp:extent cx="7496" cy="149902"/>
                      <wp:effectExtent l="63500" t="0" r="43815" b="4064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96" cy="1499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91FA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72.2pt;margin-top:22.55pt;width:.6pt;height:11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3138D">
              <w:rPr>
                <w:rFonts w:ascii="Calibri" w:hAnsi="Calibri" w:cs="Calibri"/>
                <w:b w:val="0"/>
                <w:sz w:val="20"/>
                <w:szCs w:val="21"/>
              </w:rPr>
              <w:t>- sum of squared error(SSE) = sum of squared dist. btw data in cluster &amp; centroid</w:t>
            </w:r>
          </w:p>
          <w:p w14:paraId="0D400FA3" w14:textId="3FE1CFFE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1"/>
              </w:rPr>
              <w:t>- 'elbow method': k value = when SSE    drastically</w:t>
            </w:r>
          </w:p>
        </w:tc>
        <w:tc>
          <w:tcPr>
            <w:tcW w:w="3402" w:type="dxa"/>
            <w:gridSpan w:val="20"/>
          </w:tcPr>
          <w:p w14:paraId="60AFED2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sklearn.cluster import KMeans</w:t>
            </w:r>
          </w:p>
          <w:p w14:paraId="6E680C5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kmeans = KMeans(n_clusters = ..)</w:t>
            </w:r>
          </w:p>
          <w:p w14:paraId="3EEE93E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kmeans.fit(df)</w:t>
            </w:r>
          </w:p>
          <w:p w14:paraId="2903054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kmeans.cluster_centers_</w:t>
            </w:r>
          </w:p>
          <w:p w14:paraId="6DA4A034" w14:textId="1FC019A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kmeans.labels_</w:t>
            </w:r>
          </w:p>
        </w:tc>
        <w:tc>
          <w:tcPr>
            <w:tcW w:w="2701" w:type="dxa"/>
            <w:gridSpan w:val="5"/>
          </w:tcPr>
          <w:p w14:paraId="0AF33D9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F07396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38661F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3A1564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coordinates of centroid</w:t>
            </w:r>
          </w:p>
          <w:p w14:paraId="5FA2E05E" w14:textId="36B7EEA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predicted "y" values</w:t>
            </w:r>
          </w:p>
        </w:tc>
      </w:tr>
      <w:tr w:rsidR="000C45CD" w:rsidRPr="00A3138D" w14:paraId="1071EF2B" w14:textId="77777777" w:rsidTr="007B4826">
        <w:trPr>
          <w:trHeight w:val="204"/>
        </w:trPr>
        <w:tc>
          <w:tcPr>
            <w:tcW w:w="3107" w:type="dxa"/>
            <w:gridSpan w:val="10"/>
          </w:tcPr>
          <w:p w14:paraId="23709DE2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Principal Component Analysis</w:t>
            </w:r>
          </w:p>
          <w:p w14:paraId="737EF1B7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1"/>
              </w:rPr>
              <w:lastRenderedPageBreak/>
              <w:t>- aka "general factor analysis"</w:t>
            </w:r>
          </w:p>
          <w:p w14:paraId="6179273A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1"/>
              </w:rPr>
              <w:t>- determines several orthogonal(right-angled) lines of best fit to data set</w:t>
            </w:r>
          </w:p>
          <w:p w14:paraId="52B05F6C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1"/>
              </w:rPr>
              <w:t>- transform higher dimensions of variables to lower dimension that still contain most info</w:t>
            </w:r>
          </w:p>
          <w:p w14:paraId="04C2B290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1"/>
              </w:rPr>
              <w:t>- principal component =. new variable that contain info in desc. order</w:t>
            </w:r>
          </w:p>
          <w:p w14:paraId="3ED55B96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1"/>
              </w:rPr>
              <w:t>- find out which feature explains the most variance in data</w:t>
            </w:r>
          </w:p>
          <w:p w14:paraId="3EC15029" w14:textId="708F2FFF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1"/>
              </w:rPr>
              <w:t>- can use new df for analysis</w:t>
            </w:r>
          </w:p>
        </w:tc>
        <w:tc>
          <w:tcPr>
            <w:tcW w:w="4256" w:type="dxa"/>
            <w:gridSpan w:val="22"/>
          </w:tcPr>
          <w:p w14:paraId="6678146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scaler...fit_transform...</w:t>
            </w:r>
          </w:p>
          <w:p w14:paraId="61DFCFB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>from sklearn.decomposition import PCA</w:t>
            </w:r>
            <w:r w:rsidRPr="00A3138D">
              <w:rPr>
                <w:rFonts w:ascii="Calibri" w:hAnsi="Calibri" w:cs="Calibri"/>
                <w:sz w:val="20"/>
                <w:szCs w:val="20"/>
              </w:rPr>
              <w:br/>
              <w:t>pca = PCA(n_components = 2)</w:t>
            </w:r>
          </w:p>
          <w:p w14:paraId="089E0A1D" w14:textId="5FA15E0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x_pca = pca.fit_transform(scaled_data)</w:t>
            </w:r>
          </w:p>
          <w:p w14:paraId="0F87AC7A" w14:textId="0221881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x_pca.shape</w:t>
            </w:r>
          </w:p>
          <w:p w14:paraId="4013890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781317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plt.scatter(x_pca[:,0], x_pca[:,1], c = df['Target'])</w:t>
            </w:r>
          </w:p>
          <w:p w14:paraId="27A490E9" w14:textId="52A8717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plt.xlabel('First PC')</w:t>
            </w:r>
          </w:p>
          <w:p w14:paraId="2314EB2C" w14:textId="492DBED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plt.ylabel('Second PC')</w:t>
            </w:r>
          </w:p>
          <w:p w14:paraId="3640CDBC" w14:textId="0FDA8AF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pca.components_</w:t>
            </w:r>
          </w:p>
          <w:p w14:paraId="484609D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83FD57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df_comp = pd.DataFrame(pca_components, columns = df.columns[:-1])</w:t>
            </w:r>
          </w:p>
          <w:p w14:paraId="192D060B" w14:textId="1C89783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sns.heatmap(df_comp, cmap = 'Plasma')</w:t>
            </w:r>
          </w:p>
        </w:tc>
        <w:tc>
          <w:tcPr>
            <w:tcW w:w="3548" w:type="dxa"/>
            <w:gridSpan w:val="9"/>
          </w:tcPr>
          <w:p w14:paraId="3590505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D0755B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E26326D" w14:textId="6B03326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how many variables you want</w:t>
            </w:r>
          </w:p>
          <w:p w14:paraId="2737084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FBD1C8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see that shape of matrix reduced to 2 principal component</w:t>
            </w:r>
          </w:p>
          <w:p w14:paraId="2FD5439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1st PC, 2nd PC, target class</w:t>
            </w:r>
          </w:p>
          <w:p w14:paraId="2507520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DB17A5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AEC8DB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DE7678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does not corresponds to a single feature but a combination of all</w:t>
            </w:r>
          </w:p>
          <w:p w14:paraId="4462739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--&gt; new df </w:t>
            </w:r>
          </w:p>
          <w:p w14:paraId="7F4D92F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F4DA2F8" w14:textId="54B3B51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shows rs btw feature and PC</w:t>
            </w:r>
          </w:p>
        </w:tc>
      </w:tr>
      <w:tr w:rsidR="000C45CD" w:rsidRPr="00A3138D" w14:paraId="0044C6FD" w14:textId="77777777" w:rsidTr="00C76103">
        <w:trPr>
          <w:trHeight w:val="487"/>
        </w:trPr>
        <w:tc>
          <w:tcPr>
            <w:tcW w:w="1831" w:type="dxa"/>
            <w:gridSpan w:val="7"/>
          </w:tcPr>
          <w:p w14:paraId="561AB68C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lastRenderedPageBreak/>
              <w:t>Recommenders Systems</w:t>
            </w:r>
          </w:p>
          <w:p w14:paraId="6C45E4C4" w14:textId="12948AA4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1"/>
              </w:rPr>
            </w:pPr>
          </w:p>
        </w:tc>
        <w:tc>
          <w:tcPr>
            <w:tcW w:w="9080" w:type="dxa"/>
            <w:gridSpan w:val="34"/>
          </w:tcPr>
          <w:p w14:paraId="77F5276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content-based: focus on attibutes of items &amp; give recommendations based on similarity btw them</w:t>
            </w:r>
          </w:p>
          <w:p w14:paraId="4640AC9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collaborative filtering: based on knowledge of users' attitude to items to recommend items(based on others buying habits)</w:t>
            </w:r>
          </w:p>
          <w:p w14:paraId="16FEC3C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CF 1)memory based CF by computing cosine similarity</w:t>
            </w:r>
          </w:p>
          <w:p w14:paraId="43E41B3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CF 2) model based CF by using singular value decomposition(SVD)</w:t>
            </w:r>
          </w:p>
          <w:p w14:paraId="37F053F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CF 1)a) user-item filtering = users who are similar to u also liked...</w:t>
            </w:r>
          </w:p>
          <w:p w14:paraId="792E4CC9" w14:textId="2CEF281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CF 1)b) item-item filtering = users who liked this item also liked...</w:t>
            </w:r>
          </w:p>
        </w:tc>
      </w:tr>
      <w:tr w:rsidR="000C45CD" w:rsidRPr="00A3138D" w14:paraId="7EF72B80" w14:textId="77777777" w:rsidTr="00984B4A">
        <w:trPr>
          <w:trHeight w:val="1052"/>
        </w:trPr>
        <w:tc>
          <w:tcPr>
            <w:tcW w:w="1413" w:type="dxa"/>
            <w:gridSpan w:val="5"/>
          </w:tcPr>
          <w:p w14:paraId="1D2A3190" w14:textId="0005D3C0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Natural Language Processing</w:t>
            </w:r>
          </w:p>
        </w:tc>
        <w:tc>
          <w:tcPr>
            <w:tcW w:w="9498" w:type="dxa"/>
            <w:gridSpan w:val="36"/>
          </w:tcPr>
          <w:p w14:paraId="2346FC1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bag of words = words that  you are finding</w:t>
            </w:r>
          </w:p>
          <w:p w14:paraId="093747D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convert words to vector: 'Red house' -&gt; (red, blue, house) -&gt; (1,0,1) | 'Blue house' -&gt; (0,1,1)</w:t>
            </w:r>
          </w:p>
          <w:p w14:paraId="0EC219EA" w14:textId="7B38C77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- cosine similarity: sin(A,B) = cos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θ</m:t>
              </m:r>
            </m:oMath>
            <w:r w:rsidRPr="00A3138D">
              <w:rPr>
                <w:rFonts w:ascii="Calibri" w:hAnsi="Calibri" w:cs="Calibri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A ∙ 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||A||B||</m:t>
                  </m:r>
                </m:den>
              </m:f>
            </m:oMath>
          </w:p>
          <w:p w14:paraId="13E49F1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TF - IDF : Term Frequency - Inverse Document Frequency</w:t>
            </w:r>
          </w:p>
          <w:p w14:paraId="241CD25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TF(d,t) = no. of occurrence of term t in document d (importance of term within document)</w:t>
            </w:r>
          </w:p>
          <w:p w14:paraId="08890F63" w14:textId="2638C1E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IDF(</w:t>
            </w:r>
            <m:oMath>
              <m:sSub>
                <m:sSubPr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df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t</m:t>
                  </m:r>
                </m:sub>
              </m:sSub>
            </m:oMath>
            <w:r w:rsidRPr="00A3138D">
              <w:rPr>
                <w:rFonts w:ascii="Calibri" w:hAnsi="Calibri" w:cs="Calibri"/>
                <w:sz w:val="20"/>
                <w:szCs w:val="20"/>
              </w:rPr>
              <w:t xml:space="preserve">) = log(N, </w:t>
            </w:r>
            <m:oMath>
              <m:sSub>
                <m:sSubPr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df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t</m:t>
                  </m:r>
                </m:sub>
              </m:sSub>
            </m:oMath>
            <w:r w:rsidRPr="00A3138D">
              <w:rPr>
                <w:rFonts w:ascii="Calibri" w:hAnsi="Calibri" w:cs="Calibri"/>
                <w:sz w:val="20"/>
                <w:szCs w:val="20"/>
              </w:rPr>
              <w:t xml:space="preserve">) where N = total no. of documents, </w:t>
            </w:r>
            <m:oMath>
              <m:sSub>
                <m:sSubPr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df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t</m:t>
                  </m:r>
                </m:sub>
              </m:sSub>
            </m:oMath>
            <w:r w:rsidRPr="00A3138D">
              <w:rPr>
                <w:rFonts w:ascii="Calibri" w:hAnsi="Calibri" w:cs="Calibri"/>
                <w:sz w:val="20"/>
                <w:szCs w:val="20"/>
              </w:rPr>
              <w:t xml:space="preserve"> = no. of documents with term t</w:t>
            </w:r>
          </w:p>
          <w:p w14:paraId="6751CCB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(importance of term in corpus(grp of all documents))</w:t>
            </w:r>
          </w:p>
          <w:p w14:paraId="291753D0" w14:textId="43918AC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m:oMath>
              <m:sSub>
                <m:sSubPr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t,  d</m:t>
                  </m:r>
                </m:sub>
              </m:sSub>
            </m:oMath>
            <w:r w:rsidRPr="00A3138D">
              <w:rPr>
                <w:rFonts w:ascii="Calibri" w:hAnsi="Calibri" w:cs="Calibri"/>
                <w:sz w:val="20"/>
                <w:szCs w:val="20"/>
              </w:rPr>
              <w:t xml:space="preserve"> = TF(d,t) * log(</w:t>
            </w:r>
            <m:oMath>
              <m:f>
                <m:fPr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df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)</m:t>
              </m:r>
            </m:oMath>
          </w:p>
        </w:tc>
      </w:tr>
      <w:tr w:rsidR="000C45CD" w:rsidRPr="00A3138D" w14:paraId="53682D29" w14:textId="77777777" w:rsidTr="001F5483">
        <w:trPr>
          <w:trHeight w:val="1052"/>
        </w:trPr>
        <w:tc>
          <w:tcPr>
            <w:tcW w:w="1413" w:type="dxa"/>
            <w:gridSpan w:val="5"/>
          </w:tcPr>
          <w:p w14:paraId="30629B17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6946" w:type="dxa"/>
            <w:gridSpan w:val="32"/>
          </w:tcPr>
          <w:p w14:paraId="0E21082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import nltk</w:t>
            </w:r>
          </w:p>
          <w:p w14:paraId="54A85FDA" w14:textId="20C8651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nltk.download()</w:t>
            </w:r>
          </w:p>
          <w:p w14:paraId="1B72C85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messages = [line.rstrip() for line in open('sms/SMS')]</w:t>
            </w:r>
          </w:p>
          <w:p w14:paraId="04A3DFA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for mess_no, message in enumerate(messages[:10]):</w:t>
            </w:r>
          </w:p>
          <w:p w14:paraId="1AE867B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print(mess_no, message)</w:t>
            </w:r>
          </w:p>
          <w:p w14:paraId="1668140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print('\n')</w:t>
            </w:r>
          </w:p>
          <w:p w14:paraId="7D1B6D2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messages = pd.read_csv('sms/SMS', sep = '\t', names =</w:t>
            </w:r>
          </w:p>
          <w:p w14:paraId="05B868F0" w14:textId="461688F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           ['label', 'message']</w:t>
            </w:r>
          </w:p>
          <w:p w14:paraId="2C9DA45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import string</w:t>
            </w:r>
          </w:p>
          <w:p w14:paraId="697BA70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string.punctuation</w:t>
            </w:r>
          </w:p>
          <w:p w14:paraId="2664194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nltk.corpus import stopwords</w:t>
            </w:r>
          </w:p>
          <w:p w14:paraId="6AFE154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def text_process(mess)</w:t>
            </w:r>
          </w:p>
          <w:p w14:paraId="57B1994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nopunc = [char for char in mess if char not in</w:t>
            </w:r>
          </w:p>
          <w:p w14:paraId="4F1FB16B" w14:textId="224C16C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            string.punctuation]</w:t>
            </w:r>
          </w:p>
          <w:p w14:paraId="61BAB5F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nopunc = ' '.join(nopunc)</w:t>
            </w:r>
          </w:p>
          <w:p w14:paraId="0F8C945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05CD58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return [word for word in nopunc.split() if word.lower() not </w:t>
            </w:r>
          </w:p>
          <w:p w14:paraId="71FDE39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      stopwords.words('english')</w:t>
            </w:r>
          </w:p>
          <w:p w14:paraId="38F9DB2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messages['message'].head(5).apply(text_process)</w:t>
            </w:r>
          </w:p>
          <w:p w14:paraId="51E47BA6" w14:textId="0FC0328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sklearn.feature_extraction.text import CountVectorizer, TfidfTransformer</w:t>
            </w:r>
          </w:p>
        </w:tc>
        <w:tc>
          <w:tcPr>
            <w:tcW w:w="2552" w:type="dxa"/>
            <w:gridSpan w:val="4"/>
          </w:tcPr>
          <w:p w14:paraId="43245D1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318C0EF" w14:textId="680B9E6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to download dataset</w:t>
            </w:r>
          </w:p>
          <w:p w14:paraId="557ED93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no. the items in data</w:t>
            </w:r>
          </w:p>
          <w:p w14:paraId="212BDEA9" w14:textId="316A4AC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to see the file and how data is stored</w:t>
            </w:r>
          </w:p>
          <w:p w14:paraId="2EAC880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5AD3E1D" w14:textId="55C3B93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0A555A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A5E7A6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77D2FA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15F7F1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F5CE50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C83AD00" w14:textId="0F690DA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remove punctuation &amp; change list to indv letters</w:t>
            </w:r>
          </w:p>
          <w:p w14:paraId="1F6B4837" w14:textId="33E02E2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--&gt; join indv letter according to </w:t>
            </w:r>
          </w:p>
          <w:p w14:paraId="53FD7DA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' ' (nothing in this case)</w:t>
            </w:r>
          </w:p>
          <w:p w14:paraId="727AED0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remove stopwords</w:t>
            </w:r>
          </w:p>
          <w:p w14:paraId="5EAA8E8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2B5C67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test if function works</w:t>
            </w:r>
          </w:p>
          <w:p w14:paraId="7077B6D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5687548" w14:textId="44E9E34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C45CD" w:rsidRPr="00A3138D" w14:paraId="211567D1" w14:textId="77777777" w:rsidTr="0068019F">
        <w:trPr>
          <w:trHeight w:val="1052"/>
        </w:trPr>
        <w:tc>
          <w:tcPr>
            <w:tcW w:w="1831" w:type="dxa"/>
            <w:gridSpan w:val="7"/>
          </w:tcPr>
          <w:p w14:paraId="7918CF19" w14:textId="70D22874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lastRenderedPageBreak/>
              <w:t>1)</w:t>
            </w:r>
          </w:p>
        </w:tc>
        <w:tc>
          <w:tcPr>
            <w:tcW w:w="6102" w:type="dxa"/>
            <w:gridSpan w:val="27"/>
          </w:tcPr>
          <w:p w14:paraId="59AC3156" w14:textId="3179A80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bow  = CountVectorizer(analyzer = text_process)</w:t>
            </w:r>
          </w:p>
          <w:p w14:paraId="3DED9912" w14:textId="7925ECE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print(len(bow.vocabulary_))</w:t>
            </w:r>
          </w:p>
          <w:p w14:paraId="5F161670" w14:textId="76BAEB1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X2 = bow.fit_transform(messages['message'])</w:t>
            </w:r>
          </w:p>
          <w:p w14:paraId="6D67AACA" w14:textId="372B0AB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X2.nnz</w:t>
            </w:r>
          </w:p>
          <w:p w14:paraId="3D0FFAFF" w14:textId="73E7682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tfidf  = TfidfTransformer()</w:t>
            </w:r>
          </w:p>
          <w:p w14:paraId="291CECF8" w14:textId="12B96E0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 = tfidf.fit_transform(X2)</w:t>
            </w:r>
          </w:p>
          <w:p w14:paraId="6EBF759C" w14:textId="420FC4C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train test split...</w:t>
            </w:r>
          </w:p>
          <w:p w14:paraId="55BBA1E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sklearn.naive_bayes import MultinomialNB</w:t>
            </w:r>
          </w:p>
          <w:p w14:paraId="1A3E595C" w14:textId="3EA9AC1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 = MultinomialNB().fit(X_train, messages['label'])</w:t>
            </w:r>
          </w:p>
          <w:p w14:paraId="47CDF5E1" w14:textId="312C7CB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pred...error report...</w:t>
            </w:r>
            <w:r w:rsidRPr="00A3138D">
              <w:rPr>
                <w:rFonts w:ascii="Calibri" w:hAnsi="Calibri" w:cs="Calibri"/>
                <w:sz w:val="20"/>
                <w:szCs w:val="20"/>
              </w:rPr>
              <w:tab/>
            </w:r>
          </w:p>
        </w:tc>
        <w:tc>
          <w:tcPr>
            <w:tcW w:w="2978" w:type="dxa"/>
            <w:gridSpan w:val="7"/>
          </w:tcPr>
          <w:p w14:paraId="4933BBA5" w14:textId="1A7ED5B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default analyzer = 'word'</w:t>
            </w:r>
          </w:p>
          <w:p w14:paraId="4C58A023" w14:textId="7DA8DD6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to see no. of unique words</w:t>
            </w:r>
          </w:p>
          <w:p w14:paraId="082E51EC" w14:textId="77E5DF4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fit &amp; transform</w:t>
            </w:r>
          </w:p>
          <w:p w14:paraId="7409785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no. of non-zero occurrence</w:t>
            </w:r>
          </w:p>
          <w:p w14:paraId="76DF4C3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24C3FCE" w14:textId="524331E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fit &amp; transform</w:t>
            </w:r>
          </w:p>
          <w:p w14:paraId="3261124C" w14:textId="0EEEE3E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train test split</w:t>
            </w:r>
          </w:p>
          <w:p w14:paraId="435EA60F" w14:textId="22A51C6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fit</w:t>
            </w:r>
          </w:p>
        </w:tc>
      </w:tr>
      <w:tr w:rsidR="000C45CD" w:rsidRPr="00A3138D" w14:paraId="380216CF" w14:textId="77777777" w:rsidTr="00113B01">
        <w:trPr>
          <w:trHeight w:val="488"/>
        </w:trPr>
        <w:tc>
          <w:tcPr>
            <w:tcW w:w="1831" w:type="dxa"/>
            <w:gridSpan w:val="7"/>
          </w:tcPr>
          <w:p w14:paraId="6C024BB1" w14:textId="02A1CC5C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OR 2)</w:t>
            </w:r>
          </w:p>
        </w:tc>
        <w:tc>
          <w:tcPr>
            <w:tcW w:w="6102" w:type="dxa"/>
            <w:gridSpan w:val="27"/>
          </w:tcPr>
          <w:p w14:paraId="55532C6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train test split...</w:t>
            </w:r>
          </w:p>
          <w:p w14:paraId="486B9A48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sklearn.pipeline import Pipeline</w:t>
            </w:r>
          </w:p>
          <w:p w14:paraId="1C8D974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pipeline = Pipeline([</w:t>
            </w:r>
          </w:p>
          <w:p w14:paraId="7A5513A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      ('bow', CountVectorizer(analyser = text_process)),</w:t>
            </w:r>
          </w:p>
          <w:p w14:paraId="08A17AD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      ('tfidf', TfidfTransformer()),</w:t>
            </w:r>
          </w:p>
          <w:p w14:paraId="22F2B90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      ('classifier', MultinomialNB())]</w:t>
            </w:r>
          </w:p>
          <w:p w14:paraId="5CDF450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pipeline.fit(X_train, y_train)</w:t>
            </w:r>
          </w:p>
          <w:p w14:paraId="2F1EC0DC" w14:textId="1A92408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pred...error report...</w:t>
            </w:r>
          </w:p>
        </w:tc>
        <w:tc>
          <w:tcPr>
            <w:tcW w:w="2978" w:type="dxa"/>
            <w:gridSpan w:val="7"/>
          </w:tcPr>
          <w:p w14:paraId="49D97FA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C45CD" w:rsidRPr="00A3138D" w14:paraId="38220D44" w14:textId="77777777" w:rsidTr="00BF332E">
        <w:trPr>
          <w:trHeight w:val="1052"/>
        </w:trPr>
        <w:tc>
          <w:tcPr>
            <w:tcW w:w="1831" w:type="dxa"/>
            <w:gridSpan w:val="7"/>
          </w:tcPr>
          <w:p w14:paraId="27B1DB40" w14:textId="26AA92E6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Neural Network &amp; Deep Learning</w:t>
            </w:r>
          </w:p>
        </w:tc>
        <w:tc>
          <w:tcPr>
            <w:tcW w:w="4401" w:type="dxa"/>
            <w:gridSpan w:val="16"/>
          </w:tcPr>
          <w:p w14:paraId="7159226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1. Perceptron Model</w:t>
            </w:r>
          </w:p>
          <w:p w14:paraId="78D06BE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Input -&gt; f(x) -&gt; Output</w:t>
            </w:r>
          </w:p>
          <w:p w14:paraId="03E780A0" w14:textId="64DA7AE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D5F9970" wp14:editId="10057890">
                      <wp:simplePos x="0" y="0"/>
                      <wp:positionH relativeFrom="column">
                        <wp:posOffset>341973</wp:posOffset>
                      </wp:positionH>
                      <wp:positionV relativeFrom="paragraph">
                        <wp:posOffset>21080</wp:posOffset>
                      </wp:positionV>
                      <wp:extent cx="134912" cy="74951"/>
                      <wp:effectExtent l="12700" t="0" r="30480" b="77470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912" cy="74951"/>
                              </a:xfrm>
                              <a:prstGeom prst="bentConnector3">
                                <a:avLst>
                                  <a:gd name="adj1" fmla="val -1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160DE" id="Elbow Connector 6" o:spid="_x0000_s1026" type="#_x0000_t34" style="position:absolute;margin-left:26.95pt;margin-top:1.65pt;width:10.6pt;height: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" adj="-3" strokecolor="#4472c4 [3204]" strokeweight=".5pt">
                      <v:stroke endarrow="block"/>
                    </v:shape>
                  </w:pict>
                </mc:Fallback>
              </mc:AlternateContent>
            </w: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    insert 'weights' to affect inputs = w</w:t>
            </w:r>
          </w:p>
          <w:p w14:paraId="6D34EEC7" w14:textId="7C06581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D81B9C9" wp14:editId="7AF94932">
                      <wp:simplePos x="0" y="0"/>
                      <wp:positionH relativeFrom="column">
                        <wp:posOffset>329783</wp:posOffset>
                      </wp:positionH>
                      <wp:positionV relativeFrom="paragraph">
                        <wp:posOffset>4445</wp:posOffset>
                      </wp:positionV>
                      <wp:extent cx="134912" cy="74951"/>
                      <wp:effectExtent l="12700" t="0" r="30480" b="7747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912" cy="74951"/>
                              </a:xfrm>
                              <a:prstGeom prst="bentConnector3">
                                <a:avLst>
                                  <a:gd name="adj1" fmla="val -1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EA010" id="Elbow Connector 7" o:spid="_x0000_s1026" type="#_x0000_t34" style="position:absolute;margin-left:25.95pt;margin-top:.35pt;width:10.6pt;height:5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" adj="-3" strokecolor="#4472c4 [3204]" strokeweight=".5pt">
                      <v:stroke endarrow="block"/>
                    </v:shape>
                  </w:pict>
                </mc:Fallback>
              </mc:AlternateContent>
            </w: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    'bias' as offset value / threshold = b</w:t>
            </w:r>
          </w:p>
        </w:tc>
        <w:tc>
          <w:tcPr>
            <w:tcW w:w="4679" w:type="dxa"/>
            <w:gridSpan w:val="18"/>
          </w:tcPr>
          <w:p w14:paraId="485D660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If f(x) is sum</w:t>
            </w:r>
          </w:p>
          <w:p w14:paraId="22B941E7" w14:textId="29E9EF29" w:rsidR="000C45CD" w:rsidRPr="00A3138D" w:rsidRDefault="00E22142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i = 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</w:tr>
      <w:tr w:rsidR="000C45CD" w:rsidRPr="00A3138D" w14:paraId="084A9D0E" w14:textId="77777777" w:rsidTr="00163088">
        <w:trPr>
          <w:trHeight w:val="1052"/>
        </w:trPr>
        <w:tc>
          <w:tcPr>
            <w:tcW w:w="1831" w:type="dxa"/>
            <w:gridSpan w:val="7"/>
          </w:tcPr>
          <w:p w14:paraId="3CED2E2E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9080" w:type="dxa"/>
            <w:gridSpan w:val="34"/>
          </w:tcPr>
          <w:p w14:paraId="38E1392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2. Neural Networks</w:t>
            </w:r>
          </w:p>
          <w:p w14:paraId="335BA47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Multilayer perceptron model</w:t>
            </w:r>
          </w:p>
          <w:p w14:paraId="0C1C39C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output of 1 perceptron become input to another perceptron</w:t>
            </w:r>
          </w:p>
          <w:p w14:paraId="60F508B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Hidden layers are grp of perceptron btw input and output layers</w:t>
            </w:r>
          </w:p>
          <w:p w14:paraId="24B67F9E" w14:textId="6818E50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When &gt;= 2 layers, neural network -&gt; deep neural network</w:t>
            </w:r>
          </w:p>
        </w:tc>
      </w:tr>
      <w:tr w:rsidR="000C45CD" w:rsidRPr="00A3138D" w14:paraId="5B57D4AF" w14:textId="77777777" w:rsidTr="001F5483">
        <w:trPr>
          <w:trHeight w:val="1052"/>
        </w:trPr>
        <w:tc>
          <w:tcPr>
            <w:tcW w:w="1831" w:type="dxa"/>
            <w:gridSpan w:val="7"/>
          </w:tcPr>
          <w:p w14:paraId="7F53C48D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3551" w:type="dxa"/>
            <w:gridSpan w:val="11"/>
          </w:tcPr>
          <w:p w14:paraId="1329300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3. Activation Function</w:t>
            </w:r>
          </w:p>
          <w:p w14:paraId="4BA85BF1" w14:textId="60FAF14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limit output value</w:t>
            </w:r>
          </w:p>
        </w:tc>
        <w:tc>
          <w:tcPr>
            <w:tcW w:w="5529" w:type="dxa"/>
            <w:gridSpan w:val="23"/>
          </w:tcPr>
          <w:p w14:paraId="7A93EF5F" w14:textId="45BF04B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a. step-up function (for classification problem)                                   output 0 or 1</w:t>
            </w:r>
          </w:p>
          <w:p w14:paraId="0EDFA787" w14:textId="02A7C94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b. sigmoid function :                                                                      output btw 0 &amp; 1</w:t>
            </w:r>
          </w:p>
          <w:p w14:paraId="7DFD3667" w14:textId="6C593CC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c. hyperbolic tangent [tanh(z)] :                                                   output btw -1 &amp; 1</w:t>
            </w:r>
          </w:p>
          <w:p w14:paraId="14DC1D2C" w14:textId="060A982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d. rectified linear unit (ReLU) :           if f(z) &lt; 0, output = 0, if f(z) &gt; 0, output = f(z)</w:t>
            </w:r>
          </w:p>
        </w:tc>
      </w:tr>
      <w:tr w:rsidR="000C45CD" w:rsidRPr="00A3138D" w14:paraId="219E520D" w14:textId="77777777" w:rsidTr="00163088">
        <w:trPr>
          <w:trHeight w:val="1052"/>
        </w:trPr>
        <w:tc>
          <w:tcPr>
            <w:tcW w:w="1831" w:type="dxa"/>
            <w:gridSpan w:val="7"/>
          </w:tcPr>
          <w:p w14:paraId="7726C324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9080" w:type="dxa"/>
            <w:gridSpan w:val="34"/>
          </w:tcPr>
          <w:p w14:paraId="467493C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4. Multi-Class Classification Considerations</w:t>
            </w:r>
          </w:p>
          <w:p w14:paraId="30D3A70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Non-exclusive classes: data can have multiple classes assigned to it (e.g. photo with multiple tags)</w:t>
            </w:r>
          </w:p>
          <w:p w14:paraId="388A713E" w14:textId="50E27AA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Mutually exclusive classes: 1 class per data pt (1 output node per class)</w:t>
            </w:r>
          </w:p>
          <w:p w14:paraId="1B888442" w14:textId="239F646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one-hot encoding / dummy variable -&gt; use matrix to represent diff. class | (1,0,0), (0,1,0)</w:t>
            </w:r>
          </w:p>
          <w:p w14:paraId="742CD925" w14:textId="64EA973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B999D1E" wp14:editId="0292922D">
                      <wp:simplePos x="0" y="0"/>
                      <wp:positionH relativeFrom="column">
                        <wp:posOffset>89941</wp:posOffset>
                      </wp:positionH>
                      <wp:positionV relativeFrom="paragraph">
                        <wp:posOffset>177165</wp:posOffset>
                      </wp:positionV>
                      <wp:extent cx="134912" cy="74951"/>
                      <wp:effectExtent l="12700" t="0" r="30480" b="77470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912" cy="74951"/>
                              </a:xfrm>
                              <a:prstGeom prst="bentConnector3">
                                <a:avLst>
                                  <a:gd name="adj1" fmla="val -1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8D091" id="Elbow Connector 8" o:spid="_x0000_s1026" type="#_x0000_t34" style="position:absolute;margin-left:7.1pt;margin-top:13.95pt;width:10.6pt;height:5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" adj="-3" strokecolor="#4472c4 [3204]" strokeweight=".5pt">
                      <v:stroke endarrow="block"/>
                    </v:shape>
                  </w:pict>
                </mc:Fallback>
              </mc:AlternateContent>
            </w:r>
            <w:r w:rsidRPr="00A3138D">
              <w:rPr>
                <w:rFonts w:ascii="Calibri" w:hAnsi="Calibri" w:cs="Calibri"/>
                <w:sz w:val="20"/>
                <w:szCs w:val="20"/>
              </w:rPr>
              <w:t>- sigmoid function for non-exclusive classes (have cutoff values to determine which class) | (1,0,1)</w:t>
            </w:r>
          </w:p>
          <w:p w14:paraId="77EE0F0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classes independent of one another = can have multiple classes</w:t>
            </w:r>
          </w:p>
          <w:p w14:paraId="52084079" w14:textId="573F247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softmax function for mutually-exclusive classes</w:t>
            </w:r>
          </w:p>
        </w:tc>
      </w:tr>
      <w:tr w:rsidR="000C45CD" w:rsidRPr="00A3138D" w14:paraId="7F03B566" w14:textId="77777777" w:rsidTr="00163088">
        <w:trPr>
          <w:trHeight w:val="1052"/>
        </w:trPr>
        <w:tc>
          <w:tcPr>
            <w:tcW w:w="1831" w:type="dxa"/>
            <w:gridSpan w:val="7"/>
          </w:tcPr>
          <w:p w14:paraId="5AB9EDF6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9080" w:type="dxa"/>
            <w:gridSpan w:val="34"/>
          </w:tcPr>
          <w:p w14:paraId="25F07E1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5. Cost Function &amp; Gradient Descent</w:t>
            </w:r>
          </w:p>
          <w:p w14:paraId="5F7FF7E0" w14:textId="1B27BAC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566B96F" wp14:editId="1E686553">
                      <wp:simplePos x="0" y="0"/>
                      <wp:positionH relativeFrom="column">
                        <wp:posOffset>119922</wp:posOffset>
                      </wp:positionH>
                      <wp:positionV relativeFrom="paragraph">
                        <wp:posOffset>156459</wp:posOffset>
                      </wp:positionV>
                      <wp:extent cx="134912" cy="74951"/>
                      <wp:effectExtent l="12700" t="0" r="30480" b="77470"/>
                      <wp:wrapNone/>
                      <wp:docPr id="9" name="Elb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912" cy="74951"/>
                              </a:xfrm>
                              <a:prstGeom prst="bentConnector3">
                                <a:avLst>
                                  <a:gd name="adj1" fmla="val -1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BBDE9" id="Elbow Connector 9" o:spid="_x0000_s1026" type="#_x0000_t34" style="position:absolute;margin-left:9.45pt;margin-top:12.3pt;width:10.6pt;height:5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" adj="-3" strokecolor="#4472c4 [3204]" strokeweight=".5pt">
                      <v:stroke endarrow="block"/>
                    </v:shape>
                  </w:pict>
                </mc:Fallback>
              </mc:AlternateContent>
            </w:r>
            <w:r w:rsidRPr="00A3138D">
              <w:rPr>
                <w:rFonts w:ascii="Calibri" w:hAnsi="Calibri" w:cs="Calibri"/>
                <w:sz w:val="20"/>
                <w:szCs w:val="20"/>
              </w:rPr>
              <w:t>- cost / loss function is avg. of how far off predictions is from true value</w:t>
            </w:r>
          </w:p>
          <w:p w14:paraId="3376811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quadratic cost function -&gt; to find minimum cost/value in function</w:t>
            </w:r>
          </w:p>
          <w:p w14:paraId="71DAAEC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-&gt; step-size to find min. cost = (grad = 0) / aka learning rate</w:t>
            </w:r>
          </w:p>
          <w:p w14:paraId="5A91F126" w14:textId="30369E3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- adaptive gradient descent -&gt; larger steps initially, smaller steps as approach grad = 0,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∇</m:t>
              </m:r>
            </m:oMath>
            <w:r w:rsidRPr="00A3138D">
              <w:rPr>
                <w:rFonts w:ascii="Calibri" w:hAnsi="Calibri" w:cs="Calibri"/>
                <w:sz w:val="20"/>
                <w:szCs w:val="20"/>
              </w:rPr>
              <w:t xml:space="preserve"> (symbol for grad) [e.g. Adam optimizer]</w:t>
            </w:r>
          </w:p>
          <w:p w14:paraId="3286F8CE" w14:textId="7584C85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cross-entropy loss function for classification problems (assume model predict prob. dist.)</w:t>
            </w:r>
          </w:p>
        </w:tc>
      </w:tr>
      <w:tr w:rsidR="000C45CD" w:rsidRPr="00A3138D" w14:paraId="54A85466" w14:textId="77777777" w:rsidTr="00FD65CC">
        <w:trPr>
          <w:trHeight w:val="190"/>
        </w:trPr>
        <w:tc>
          <w:tcPr>
            <w:tcW w:w="1831" w:type="dxa"/>
            <w:gridSpan w:val="7"/>
          </w:tcPr>
          <w:p w14:paraId="6F61E067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401" w:type="dxa"/>
            <w:gridSpan w:val="16"/>
          </w:tcPr>
          <w:p w14:paraId="374FC3F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6. BackPropagation</w:t>
            </w:r>
          </w:p>
          <w:p w14:paraId="62B78EAC" w14:textId="10258C20" w:rsidR="000C45CD" w:rsidRPr="00A3138D" w:rsidRDefault="00E22142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L-1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L</m:t>
                    </m:r>
                  </m:sup>
                </m:sSup>
              </m:oMath>
            </m:oMathPara>
          </w:p>
          <w:p w14:paraId="731C31C8" w14:textId="56CD3413" w:rsidR="000C45CD" w:rsidRPr="00A3138D" w:rsidRDefault="00E22142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 xml:space="preserve">L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= σ(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)</m:t>
                </m:r>
              </m:oMath>
            </m:oMathPara>
          </w:p>
          <w:p w14:paraId="30BFEDE6" w14:textId="21B49E6F" w:rsidR="000C45CD" w:rsidRPr="00A3138D" w:rsidRDefault="00E22142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 xml:space="preserve">(...) = 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L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 xml:space="preserve"> - y)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682A938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partial derivative for weight</w:t>
            </w:r>
          </w:p>
          <w:p w14:paraId="3454C3F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(can do for bias also)</w:t>
            </w:r>
          </w:p>
          <w:p w14:paraId="10FEC51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use grad to adjust w and b to minimise output of error vector</w:t>
            </w:r>
          </w:p>
          <w:p w14:paraId="7D10D04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Hadamard Pdt</w:t>
            </w:r>
          </w:p>
          <w:p w14:paraId="209321F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9E36DA9" w14:textId="71660FE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 error vector</w:t>
            </w:r>
          </w:p>
          <w:p w14:paraId="737CB8C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8EAAFA1" w14:textId="3B0DEBF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-backpropagate the error </w:t>
            </w:r>
          </w:p>
        </w:tc>
        <w:tc>
          <w:tcPr>
            <w:tcW w:w="4679" w:type="dxa"/>
            <w:gridSpan w:val="18"/>
          </w:tcPr>
          <w:p w14:paraId="20AEB38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where L = last layer | w = weight | b = bias | </w:t>
            </w:r>
          </w:p>
          <w:p w14:paraId="17DEAEC1" w14:textId="408A1A2B" w:rsidR="000C45CD" w:rsidRPr="00A3138D" w:rsidRDefault="00A3138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σ</m:t>
              </m:r>
            </m:oMath>
            <w:r w:rsidR="000C45CD" w:rsidRPr="00A3138D">
              <w:rPr>
                <w:rFonts w:ascii="Calibri" w:hAnsi="Calibri" w:cs="Calibri"/>
                <w:sz w:val="20"/>
                <w:szCs w:val="20"/>
              </w:rPr>
              <w:t xml:space="preserve"> = activation function | C = cost function | x = 1st input (</w:t>
            </w:r>
            <m:oMath>
              <m:sSup>
                <m:sSupPr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 xml:space="preserve"> = x)</m:t>
              </m:r>
            </m:oMath>
          </w:p>
          <w:p w14:paraId="1DDB0B8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5324681" w14:textId="627EDFDE" w:rsidR="000C45CD" w:rsidRPr="00A3138D" w:rsidRDefault="00E22142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L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L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L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L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L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L</m:t>
                        </m:r>
                      </m:sup>
                    </m:sSup>
                  </m:den>
                </m:f>
              </m:oMath>
            </m:oMathPara>
          </w:p>
          <w:p w14:paraId="67CB02F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96F187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3E346227" w14:textId="66901DD2" w:rsidR="000C45CD" w:rsidRPr="00A3138D" w:rsidRDefault="00E22142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2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 xml:space="preserve"> ⊙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4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 xml:space="preserve"> 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1 * 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2 * 4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 xml:space="preserve"> 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8</m:t>
                        </m:r>
                      </m:e>
                    </m:eqArr>
                  </m:e>
                </m:d>
              </m:oMath>
            </m:oMathPara>
          </w:p>
          <w:p w14:paraId="44F53F23" w14:textId="27EF3DB4" w:rsidR="000C45CD" w:rsidRPr="00A3138D" w:rsidRDefault="00E22142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 xml:space="preserve">a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C ⊙ σ'(</m:t>
              </m:r>
              <m:sSup>
                <m:sSupPr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)</m:t>
              </m:r>
            </m:oMath>
            <w:r w:rsidR="000C45CD" w:rsidRPr="00A3138D">
              <w:rPr>
                <w:rFonts w:ascii="Calibri" w:hAnsi="Calibri" w:cs="Calibri"/>
                <w:sz w:val="20"/>
                <w:szCs w:val="20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 xml:space="preserve">a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C = (</m:t>
              </m:r>
              <m:sSup>
                <m:sSupPr>
                  <m:ctrlPr>
                    <w:rPr>
                      <w:rFonts w:ascii="Cambria Math" w:hAnsi="Cambria Math" w:cs="Calibr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 xml:space="preserve"> - y)</m:t>
              </m:r>
            </m:oMath>
            <w:r w:rsidR="000C45CD" w:rsidRPr="00A3138D">
              <w:rPr>
                <w:rFonts w:ascii="Calibri" w:hAnsi="Calibri" w:cs="Calibri"/>
                <w:sz w:val="20"/>
                <w:szCs w:val="20"/>
              </w:rPr>
              <w:t xml:space="preserve"> : rate of change of C wrt output activation</w:t>
            </w:r>
          </w:p>
          <w:p w14:paraId="7E606FA7" w14:textId="2DB80107" w:rsidR="000C45CD" w:rsidRPr="00A3138D" w:rsidRDefault="00E22142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l+1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l+1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 xml:space="preserve"> ⊙ σ'(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0C45CD" w:rsidRPr="00A3138D" w14:paraId="74AC8EC5" w14:textId="77777777" w:rsidTr="00DB0BA5">
        <w:trPr>
          <w:trHeight w:val="1052"/>
        </w:trPr>
        <w:tc>
          <w:tcPr>
            <w:tcW w:w="1831" w:type="dxa"/>
            <w:gridSpan w:val="7"/>
          </w:tcPr>
          <w:p w14:paraId="30099D3A" w14:textId="718BEC62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Tensorflow</w:t>
            </w:r>
          </w:p>
        </w:tc>
        <w:tc>
          <w:tcPr>
            <w:tcW w:w="5819" w:type="dxa"/>
            <w:gridSpan w:val="26"/>
          </w:tcPr>
          <w:p w14:paraId="7D9A5D8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X = df[['feature 1', 'feature 2']].values</w:t>
            </w:r>
          </w:p>
          <w:p w14:paraId="7FE323C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y = df['price'].values</w:t>
            </w:r>
          </w:p>
          <w:p w14:paraId="445CEE8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sklearn.preprocessing import MinMaxScaler</w:t>
            </w:r>
          </w:p>
          <w:p w14:paraId="7D43F25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fit...transform...train test split...</w:t>
            </w:r>
          </w:p>
          <w:p w14:paraId="43433A0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tensorflow.keras.models import Sequential</w:t>
            </w:r>
          </w:p>
          <w:p w14:paraId="7BE18705" w14:textId="20F5782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tensorflow.keras.layers import Dense, Activation</w:t>
            </w:r>
          </w:p>
        </w:tc>
        <w:tc>
          <w:tcPr>
            <w:tcW w:w="3261" w:type="dxa"/>
            <w:gridSpan w:val="8"/>
          </w:tcPr>
          <w:p w14:paraId="4981B81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tensorflow need numpy array</w:t>
            </w:r>
          </w:p>
          <w:p w14:paraId="31C26B7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CAB42E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605B990" w14:textId="5B18E4F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fit only for train data | transform &amp; train test split for both train &amp; test data</w:t>
            </w:r>
          </w:p>
        </w:tc>
      </w:tr>
      <w:tr w:rsidR="000C45CD" w:rsidRPr="00A3138D" w14:paraId="55176355" w14:textId="77777777" w:rsidTr="00113B01">
        <w:trPr>
          <w:trHeight w:val="487"/>
        </w:trPr>
        <w:tc>
          <w:tcPr>
            <w:tcW w:w="1831" w:type="dxa"/>
            <w:gridSpan w:val="7"/>
          </w:tcPr>
          <w:p w14:paraId="48F231F4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827" w:type="dxa"/>
            <w:gridSpan w:val="20"/>
          </w:tcPr>
          <w:p w14:paraId="0091B65B" w14:textId="348F575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model = Sequential([Dense(4, activation = 'relu'), </w:t>
            </w:r>
          </w:p>
          <w:p w14:paraId="7A16B0A5" w14:textId="4204B2F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                                 Dense(2, activation = 'relu')</w:t>
            </w:r>
          </w:p>
          <w:p w14:paraId="3B270229" w14:textId="67FDB94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OR                            Dense(1)])</w:t>
            </w:r>
          </w:p>
          <w:p w14:paraId="02A523EC" w14:textId="4EEA956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 = Sequential()</w:t>
            </w:r>
          </w:p>
          <w:p w14:paraId="18726564" w14:textId="07939AD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model.add(Dense(4, activation = 'relu'))</w:t>
            </w:r>
          </w:p>
          <w:p w14:paraId="44A91E6D" w14:textId="5B6717F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model.add(Dense(2, activation = 'relu'))</w:t>
            </w:r>
          </w:p>
          <w:p w14:paraId="0E732DF8" w14:textId="744AE97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model.add(Dense(1))</w:t>
            </w:r>
          </w:p>
        </w:tc>
        <w:tc>
          <w:tcPr>
            <w:tcW w:w="4253" w:type="dxa"/>
            <w:gridSpan w:val="14"/>
          </w:tcPr>
          <w:p w14:paraId="779012A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(no. of neurons/unit, activation function)</w:t>
            </w:r>
          </w:p>
          <w:p w14:paraId="57DF9F41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--&gt; next layer</w:t>
            </w:r>
          </w:p>
          <w:p w14:paraId="5DAAF763" w14:textId="068BDB1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 xml:space="preserve">--&gt; </w:t>
            </w: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model: units usually decrease by half until last layer = 1</w:t>
            </w:r>
          </w:p>
          <w:p w14:paraId="1CB4338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3BE02E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3B72BC7" w14:textId="3E6178F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C45CD" w:rsidRPr="00A3138D" w14:paraId="403B40CA" w14:textId="77777777" w:rsidTr="00984B4A">
        <w:trPr>
          <w:trHeight w:val="4921"/>
        </w:trPr>
        <w:tc>
          <w:tcPr>
            <w:tcW w:w="1831" w:type="dxa"/>
            <w:gridSpan w:val="7"/>
          </w:tcPr>
          <w:p w14:paraId="72BD1DE1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1"/>
              </w:rPr>
              <w:t xml:space="preserve">from tensorflow.keras.optimizers import </w:t>
            </w:r>
            <w:r w:rsidRPr="00A3138D">
              <w:rPr>
                <w:rFonts w:ascii="Calibri" w:hAnsi="Calibri" w:cs="Calibri"/>
                <w:b w:val="0"/>
                <w:sz w:val="20"/>
                <w:szCs w:val="20"/>
              </w:rPr>
              <w:t>Adam</w:t>
            </w:r>
          </w:p>
          <w:p w14:paraId="00616FCB" w14:textId="4269DC03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0"/>
              </w:rPr>
              <w:t>- can use optimizer = 'Adam', loss = 'mse'</w:t>
            </w:r>
          </w:p>
        </w:tc>
        <w:tc>
          <w:tcPr>
            <w:tcW w:w="4401" w:type="dxa"/>
            <w:gridSpan w:val="16"/>
          </w:tcPr>
          <w:p w14:paraId="76957AA2" w14:textId="087F6C8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model.compile(...)</w:t>
            </w:r>
          </w:p>
          <w:p w14:paraId="1B72253F" w14:textId="050BA4F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AC3C78F" w14:textId="33CB852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21BFF898" w14:textId="5CB0A76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0011E4A5" w14:textId="497D4E7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6737A10A" w14:textId="5C29EF7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FD5C66F" w14:textId="572A6E5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1D897B1" w14:textId="3D4013B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E41A9C6" w14:textId="181AFDA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E81B8A6" w14:textId="31958EFF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19BAC8B" w14:textId="5C373D8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4E3FD5CE" w14:textId="01FA2C6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7586732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B90FE0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model.fit(X_train, y_train, epochs = 250, validation_data = (X_test, y_test), batch_size = 128)</w:t>
            </w:r>
          </w:p>
          <w:p w14:paraId="5B9BFB4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1079C9A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losses = pd.DataFrame(model.history.history)</w:t>
            </w:r>
          </w:p>
          <w:p w14:paraId="350A68C8" w14:textId="777ABBC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losses.plot()</w:t>
            </w:r>
          </w:p>
        </w:tc>
        <w:tc>
          <w:tcPr>
            <w:tcW w:w="4679" w:type="dxa"/>
            <w:gridSpan w:val="18"/>
          </w:tcPr>
          <w:p w14:paraId="4B9D3EA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For a multi-class classification problem</w:t>
            </w:r>
          </w:p>
          <w:p w14:paraId="6A7AA95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model.compile(optimizer='rmsprop',</w:t>
            </w:r>
          </w:p>
          <w:p w14:paraId="7EC08DA1" w14:textId="1AF485F8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                         loss='categorical_crossentropy',</w:t>
            </w:r>
          </w:p>
          <w:p w14:paraId="3C065DD0" w14:textId="4586E71D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                         metrics=['accuracy'])</w:t>
            </w:r>
          </w:p>
          <w:p w14:paraId="5B49C60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383E259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For a binary classification problem</w:t>
            </w:r>
          </w:p>
          <w:p w14:paraId="433452F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model.compile(optimizer='rmsprop',</w:t>
            </w:r>
          </w:p>
          <w:p w14:paraId="4960A4E7" w14:textId="5EA09A9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                         loss='binary_crossentropy',</w:t>
            </w:r>
          </w:p>
          <w:p w14:paraId="1BA30876" w14:textId="06F0401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                         metrics=['accuracy'])</w:t>
            </w:r>
          </w:p>
          <w:p w14:paraId="588868D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042ACF0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# For a mean squared error regression problem</w:t>
            </w:r>
          </w:p>
          <w:p w14:paraId="79543D7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model.compile(optimizer='rmsprop',</w:t>
            </w:r>
          </w:p>
          <w:p w14:paraId="2FC6F1D9" w14:textId="5B03385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                         loss='mse')</w:t>
            </w:r>
          </w:p>
          <w:p w14:paraId="6D1E628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epochs: how many time model go through data</w:t>
            </w:r>
          </w:p>
          <w:p w14:paraId="5C92E08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validation data: evaluate data btw train &amp; test; check for overfitting</w:t>
            </w:r>
          </w:p>
          <w:p w14:paraId="6B6296AC" w14:textId="439FBCC1" w:rsidR="000C45CD" w:rsidRPr="00A3138D" w:rsidRDefault="000C45CD" w:rsidP="000C45CD">
            <w:pPr>
              <w:spacing w:after="20"/>
              <w:rPr>
                <w:rFonts w:ascii="Calibri" w:hAnsi="Calibri" w:cs="Calibri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 xml:space="preserve">batch size: </w:t>
            </w:r>
            <w:r w:rsidRPr="00A3138D">
              <w:rPr>
                <w:rFonts w:ascii="Calibri" w:hAnsi="Calibri" w:cs="Calibri"/>
                <w:sz w:val="20"/>
                <w:lang w:val="en-SG"/>
              </w:rPr>
              <w:t>Number of samples per gradient update</w:t>
            </w:r>
          </w:p>
        </w:tc>
      </w:tr>
      <w:tr w:rsidR="000C45CD" w:rsidRPr="00A3138D" w14:paraId="75714A29" w14:textId="77777777" w:rsidTr="001F5483">
        <w:trPr>
          <w:trHeight w:val="1052"/>
        </w:trPr>
        <w:tc>
          <w:tcPr>
            <w:tcW w:w="2405" w:type="dxa"/>
            <w:gridSpan w:val="9"/>
          </w:tcPr>
          <w:p w14:paraId="49A48E87" w14:textId="1C8FFA8B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0"/>
                <w:szCs w:val="21"/>
              </w:rPr>
              <w:lastRenderedPageBreak/>
              <w:t>(model.predict(X_test) &gt; 0.5).astype("int32") for binary classification</w:t>
            </w:r>
          </w:p>
        </w:tc>
        <w:tc>
          <w:tcPr>
            <w:tcW w:w="5954" w:type="dxa"/>
            <w:gridSpan w:val="28"/>
          </w:tcPr>
          <w:p w14:paraId="6B2F636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pred = model.predict(X_test)</w:t>
            </w:r>
          </w:p>
          <w:p w14:paraId="3C330370" w14:textId="2DBF999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pred = pd.Series(pred.reshape(..,1))</w:t>
            </w:r>
          </w:p>
          <w:p w14:paraId="781C6180" w14:textId="331725F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true_y = pd.DataFrame(y_test, columns = ['True Y'])</w:t>
            </w:r>
          </w:p>
          <w:p w14:paraId="6D3BDA1B" w14:textId="58513B2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pred_df = pd.concat([true_y, pred], axis = 1)</w:t>
            </w:r>
          </w:p>
          <w:p w14:paraId="19C53156" w14:textId="0F2D5515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pred_df.columns = ['True Y', 'Predictions']</w:t>
            </w:r>
          </w:p>
          <w:p w14:paraId="5925CB3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  <w:p w14:paraId="54C25452" w14:textId="5EA21C6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sns.scatterplot(x='True Y',y='Predictions',data=pred_df)</w:t>
            </w:r>
          </w:p>
          <w:p w14:paraId="593ED714" w14:textId="2B853E9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pred_df['Error'] = pred_df['True Y'] - pred_df['Predictions']</w:t>
            </w:r>
          </w:p>
          <w:p w14:paraId="6A37F1C3" w14:textId="1EEF313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sns.distplot(pred_df['Error'],bins=50)</w:t>
            </w:r>
          </w:p>
          <w:p w14:paraId="1C7AE092" w14:textId="0F4CC4F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sklearn.metrics import mean_squared_error, mean_absolute_error, explained_variance_score</w:t>
            </w:r>
          </w:p>
          <w:p w14:paraId="48FCADBB" w14:textId="27852B06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explained_variance_score(y_test,predictions)</w:t>
            </w:r>
          </w:p>
        </w:tc>
        <w:tc>
          <w:tcPr>
            <w:tcW w:w="2552" w:type="dxa"/>
            <w:gridSpan w:val="4"/>
          </w:tcPr>
          <w:p w14:paraId="7F11AC05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predict</w:t>
            </w:r>
          </w:p>
          <w:p w14:paraId="364BD5E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reshape to (no. of data, 1)</w:t>
            </w:r>
          </w:p>
          <w:p w14:paraId="4556F68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change to DataFrame</w:t>
            </w:r>
          </w:p>
          <w:p w14:paraId="76302643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concat</w:t>
            </w:r>
          </w:p>
          <w:p w14:paraId="4FA2EA7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name columns</w:t>
            </w:r>
          </w:p>
          <w:p w14:paraId="5A3A4819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3F1DC121" w14:textId="08ECC92B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ideally straight line</w:t>
            </w:r>
          </w:p>
          <w:p w14:paraId="1A2038D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5FA69ACE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ideally normally dist.</w:t>
            </w:r>
          </w:p>
          <w:p w14:paraId="76FEDED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532E3CB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20A1ACDC" w14:textId="6D39DE6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best score is 1.0</w:t>
            </w:r>
          </w:p>
        </w:tc>
      </w:tr>
      <w:tr w:rsidR="000C45CD" w:rsidRPr="00A3138D" w14:paraId="0D96D4E9" w14:textId="77777777" w:rsidTr="00B72383">
        <w:trPr>
          <w:trHeight w:val="1052"/>
        </w:trPr>
        <w:tc>
          <w:tcPr>
            <w:tcW w:w="1831" w:type="dxa"/>
            <w:gridSpan w:val="7"/>
          </w:tcPr>
          <w:p w14:paraId="1862B1F8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4543" w:type="dxa"/>
            <w:gridSpan w:val="18"/>
          </w:tcPr>
          <w:p w14:paraId="4983576A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tensorflow.kera.models import load_model</w:t>
            </w:r>
          </w:p>
          <w:p w14:paraId="7724420C" w14:textId="77216E5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model.save('model_name.h5')</w:t>
            </w:r>
          </w:p>
          <w:p w14:paraId="262BE66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later_model = load_model('model_name')</w:t>
            </w:r>
          </w:p>
          <w:p w14:paraId="683548FD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new_data = scaler.transform(new_data)</w:t>
            </w:r>
          </w:p>
          <w:p w14:paraId="1D523B6E" w14:textId="32949CCC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model.predict(new_data)</w:t>
            </w:r>
          </w:p>
        </w:tc>
        <w:tc>
          <w:tcPr>
            <w:tcW w:w="4537" w:type="dxa"/>
            <w:gridSpan w:val="16"/>
          </w:tcPr>
          <w:p w14:paraId="482CCA3B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0C0FF93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save model</w:t>
            </w:r>
          </w:p>
          <w:p w14:paraId="3D2C7D07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load and use model</w:t>
            </w:r>
          </w:p>
          <w:p w14:paraId="56BEEB7C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transform new data</w:t>
            </w:r>
          </w:p>
          <w:p w14:paraId="76BEB79C" w14:textId="4516AE81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predict new data</w:t>
            </w:r>
          </w:p>
        </w:tc>
      </w:tr>
      <w:tr w:rsidR="000C45CD" w:rsidRPr="00A3138D" w14:paraId="2B7942E9" w14:textId="77777777" w:rsidTr="00C76103">
        <w:trPr>
          <w:trHeight w:val="204"/>
        </w:trPr>
        <w:tc>
          <w:tcPr>
            <w:tcW w:w="1696" w:type="dxa"/>
            <w:gridSpan w:val="6"/>
          </w:tcPr>
          <w:p w14:paraId="1BDDD967" w14:textId="7758C6D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A3138D">
              <w:rPr>
                <w:rFonts w:ascii="Calibri" w:hAnsi="Calibri" w:cs="Calibri"/>
                <w:b w:val="0"/>
                <w:sz w:val="21"/>
                <w:szCs w:val="21"/>
              </w:rPr>
              <w:t>TF Classification</w:t>
            </w:r>
          </w:p>
        </w:tc>
        <w:tc>
          <w:tcPr>
            <w:tcW w:w="4678" w:type="dxa"/>
            <w:gridSpan w:val="19"/>
          </w:tcPr>
          <w:p w14:paraId="409D3600" w14:textId="3C041FA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train test split...scaling...model...</w:t>
            </w:r>
          </w:p>
          <w:p w14:paraId="4FAB38C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 fit...model_loss.plot...</w:t>
            </w:r>
            <w:r w:rsidRPr="00A3138D">
              <w:rPr>
                <w:rFonts w:ascii="Calibri" w:hAnsi="Calibri" w:cs="Calibri"/>
                <w:sz w:val="20"/>
                <w:szCs w:val="20"/>
              </w:rPr>
              <w:br/>
              <w:t>from tensorflow.keras.callbacks import EarlyStopping</w:t>
            </w:r>
          </w:p>
          <w:p w14:paraId="3AE63B6C" w14:textId="74C5C593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early_stop = EarlyStopping(monitor = 'val_loss', mode = min, verbose = 1, patience = 25)</w:t>
            </w:r>
          </w:p>
          <w:p w14:paraId="28EA1485" w14:textId="3E394BD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fit model again..plot...</w:t>
            </w:r>
          </w:p>
        </w:tc>
        <w:tc>
          <w:tcPr>
            <w:tcW w:w="4537" w:type="dxa"/>
            <w:gridSpan w:val="16"/>
          </w:tcPr>
          <w:p w14:paraId="3E4A81F2" w14:textId="5D525E9A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last layer activation = 'sigmoid'</w:t>
            </w:r>
          </w:p>
          <w:p w14:paraId="0D0DAE5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if overfit</w:t>
            </w:r>
          </w:p>
          <w:p w14:paraId="576F9B70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</w:p>
          <w:p w14:paraId="21C9E4D6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monitor: validation loss; mode: minimise loss</w:t>
            </w:r>
          </w:p>
          <w:p w14:paraId="78E6CB6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patience: Number of epochs with no improvement after which training will be stopped</w:t>
            </w:r>
          </w:p>
          <w:p w14:paraId="3721EC76" w14:textId="371FC03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  <w:lang w:val="en-SG"/>
              </w:rPr>
              <w:t>--&gt; if still not aligned</w:t>
            </w:r>
          </w:p>
        </w:tc>
      </w:tr>
      <w:tr w:rsidR="000C45CD" w:rsidRPr="00A3138D" w14:paraId="251E751A" w14:textId="77777777" w:rsidTr="00C76103">
        <w:trPr>
          <w:trHeight w:val="771"/>
        </w:trPr>
        <w:tc>
          <w:tcPr>
            <w:tcW w:w="1129" w:type="dxa"/>
            <w:gridSpan w:val="2"/>
          </w:tcPr>
          <w:p w14:paraId="3306089D" w14:textId="77777777" w:rsidR="000C45CD" w:rsidRPr="00A3138D" w:rsidRDefault="000C45CD" w:rsidP="000C45CD">
            <w:pPr>
              <w:pStyle w:val="Heading1"/>
              <w:spacing w:after="2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9782" w:type="dxa"/>
            <w:gridSpan w:val="39"/>
          </w:tcPr>
          <w:p w14:paraId="09300485" w14:textId="122A1D70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from tensorflow.keras.layers import Dropout</w:t>
            </w:r>
          </w:p>
          <w:p w14:paraId="5437AAF6" w14:textId="581DC58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 = Sequential()</w:t>
            </w:r>
          </w:p>
          <w:p w14:paraId="76A66F6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model.add(Dense(units=30,activation='relu'))</w:t>
            </w:r>
          </w:p>
          <w:p w14:paraId="71B0900D" w14:textId="18F241B2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model.add(Dropout(0.5))</w:t>
            </w:r>
          </w:p>
          <w:p w14:paraId="1D9341F4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model.add(Dense(units=15,activation='relu'))</w:t>
            </w:r>
          </w:p>
          <w:p w14:paraId="3D22711E" w14:textId="20CEF799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model.add(Dropout(0.5))</w:t>
            </w:r>
          </w:p>
          <w:p w14:paraId="6D5A735F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model.add(Dense(units=1,activation='sigmoid'))</w:t>
            </w:r>
          </w:p>
          <w:p w14:paraId="6DFD3F5E" w14:textId="7F622F84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model.compile(loss='binary_crossentropy', optimizer='adam')</w:t>
            </w:r>
          </w:p>
          <w:p w14:paraId="2774E532" w14:textId="77777777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model.fit(X_train, y_train, epochs=600, validation_data=(X_test, y_test), verbose=1, callbacks=[early_stop])</w:t>
            </w:r>
          </w:p>
          <w:p w14:paraId="5694CA37" w14:textId="4A89864E" w:rsidR="000C45CD" w:rsidRPr="00A3138D" w:rsidRDefault="000C45CD" w:rsidP="000C45CD">
            <w:pPr>
              <w:spacing w:after="20"/>
              <w:rPr>
                <w:rFonts w:ascii="Calibri" w:hAnsi="Calibri" w:cs="Calibri"/>
                <w:sz w:val="20"/>
                <w:szCs w:val="20"/>
                <w:lang w:val="en-SG"/>
              </w:rPr>
            </w:pPr>
            <w:r w:rsidRPr="00A3138D">
              <w:rPr>
                <w:rFonts w:ascii="Calibri" w:hAnsi="Calibri" w:cs="Calibri"/>
                <w:sz w:val="20"/>
                <w:szCs w:val="20"/>
              </w:rPr>
              <w:t>plot...predict...error report...</w:t>
            </w:r>
          </w:p>
        </w:tc>
      </w:tr>
    </w:tbl>
    <w:p w14:paraId="0F10BF18" w14:textId="77777777" w:rsidR="00595008" w:rsidRPr="00A3138D" w:rsidRDefault="00595008" w:rsidP="000E0006">
      <w:pPr>
        <w:spacing w:after="20"/>
        <w:rPr>
          <w:rFonts w:ascii="Calibri" w:hAnsi="Calibri" w:cs="Calibri"/>
        </w:rPr>
      </w:pPr>
    </w:p>
    <w:sectPr w:rsidR="00595008" w:rsidRPr="00A3138D" w:rsidSect="000E0006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E1DFD" w14:textId="77777777" w:rsidR="00E22142" w:rsidRDefault="00E22142" w:rsidP="00E32EEA">
      <w:pPr>
        <w:spacing w:after="0" w:line="240" w:lineRule="auto"/>
      </w:pPr>
      <w:r>
        <w:separator/>
      </w:r>
    </w:p>
  </w:endnote>
  <w:endnote w:type="continuationSeparator" w:id="0">
    <w:p w14:paraId="373A9F3F" w14:textId="77777777" w:rsidR="00E22142" w:rsidRDefault="00E22142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E3F47" w14:textId="77777777" w:rsidR="00E22142" w:rsidRDefault="00E22142" w:rsidP="00E32EEA">
      <w:pPr>
        <w:spacing w:after="0" w:line="240" w:lineRule="auto"/>
      </w:pPr>
      <w:r>
        <w:separator/>
      </w:r>
    </w:p>
  </w:footnote>
  <w:footnote w:type="continuationSeparator" w:id="0">
    <w:p w14:paraId="2B4F2D59" w14:textId="77777777" w:rsidR="00E22142" w:rsidRDefault="00E22142" w:rsidP="00E3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hideSpellingErrors/>
  <w:hideGrammaticalErrors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06"/>
    <w:rsid w:val="00001297"/>
    <w:rsid w:val="00002828"/>
    <w:rsid w:val="00020483"/>
    <w:rsid w:val="000213FB"/>
    <w:rsid w:val="00047BEF"/>
    <w:rsid w:val="000660E7"/>
    <w:rsid w:val="00067C8A"/>
    <w:rsid w:val="00072206"/>
    <w:rsid w:val="00080144"/>
    <w:rsid w:val="0008616D"/>
    <w:rsid w:val="000918F8"/>
    <w:rsid w:val="00091925"/>
    <w:rsid w:val="000A2BB4"/>
    <w:rsid w:val="000B278D"/>
    <w:rsid w:val="000C45CD"/>
    <w:rsid w:val="000E0006"/>
    <w:rsid w:val="000E015A"/>
    <w:rsid w:val="000E1FAF"/>
    <w:rsid w:val="000E6CBE"/>
    <w:rsid w:val="000F14FC"/>
    <w:rsid w:val="0010696F"/>
    <w:rsid w:val="00113B01"/>
    <w:rsid w:val="00122114"/>
    <w:rsid w:val="00122A2E"/>
    <w:rsid w:val="00131A00"/>
    <w:rsid w:val="0013359A"/>
    <w:rsid w:val="001612B2"/>
    <w:rsid w:val="00162EA3"/>
    <w:rsid w:val="00163088"/>
    <w:rsid w:val="00175BF4"/>
    <w:rsid w:val="00193C49"/>
    <w:rsid w:val="00194237"/>
    <w:rsid w:val="001947A4"/>
    <w:rsid w:val="001B148E"/>
    <w:rsid w:val="001B15BF"/>
    <w:rsid w:val="001C1A12"/>
    <w:rsid w:val="001C3CCE"/>
    <w:rsid w:val="001E5A7C"/>
    <w:rsid w:val="001E7B6C"/>
    <w:rsid w:val="001F281E"/>
    <w:rsid w:val="001F3B45"/>
    <w:rsid w:val="001F48C8"/>
    <w:rsid w:val="001F4E81"/>
    <w:rsid w:val="001F5483"/>
    <w:rsid w:val="00200147"/>
    <w:rsid w:val="002161FF"/>
    <w:rsid w:val="002253B1"/>
    <w:rsid w:val="002371CA"/>
    <w:rsid w:val="00242B52"/>
    <w:rsid w:val="00246D9C"/>
    <w:rsid w:val="00263255"/>
    <w:rsid w:val="00272139"/>
    <w:rsid w:val="00280309"/>
    <w:rsid w:val="00286DCE"/>
    <w:rsid w:val="00291026"/>
    <w:rsid w:val="00291FE2"/>
    <w:rsid w:val="002A65F9"/>
    <w:rsid w:val="002A7CB3"/>
    <w:rsid w:val="002B05CB"/>
    <w:rsid w:val="002F0442"/>
    <w:rsid w:val="002F3F17"/>
    <w:rsid w:val="0033126E"/>
    <w:rsid w:val="00353705"/>
    <w:rsid w:val="003731FC"/>
    <w:rsid w:val="00393865"/>
    <w:rsid w:val="00397814"/>
    <w:rsid w:val="003A2B9C"/>
    <w:rsid w:val="003B6A62"/>
    <w:rsid w:val="003C06EB"/>
    <w:rsid w:val="003C0DF1"/>
    <w:rsid w:val="003C344C"/>
    <w:rsid w:val="003D0032"/>
    <w:rsid w:val="003D3BB4"/>
    <w:rsid w:val="003D5696"/>
    <w:rsid w:val="003E25CC"/>
    <w:rsid w:val="003E3A71"/>
    <w:rsid w:val="003E4938"/>
    <w:rsid w:val="003E70B8"/>
    <w:rsid w:val="0040761D"/>
    <w:rsid w:val="00407A30"/>
    <w:rsid w:val="004106C2"/>
    <w:rsid w:val="00426EB7"/>
    <w:rsid w:val="00432554"/>
    <w:rsid w:val="00437443"/>
    <w:rsid w:val="004456F2"/>
    <w:rsid w:val="00457217"/>
    <w:rsid w:val="00460F14"/>
    <w:rsid w:val="00474DAD"/>
    <w:rsid w:val="004858B6"/>
    <w:rsid w:val="004B2E37"/>
    <w:rsid w:val="004B37E9"/>
    <w:rsid w:val="004C7B51"/>
    <w:rsid w:val="0050480F"/>
    <w:rsid w:val="00522E29"/>
    <w:rsid w:val="0052393C"/>
    <w:rsid w:val="00535B5F"/>
    <w:rsid w:val="00553355"/>
    <w:rsid w:val="00563E28"/>
    <w:rsid w:val="00565F5C"/>
    <w:rsid w:val="00565FC0"/>
    <w:rsid w:val="0057072A"/>
    <w:rsid w:val="005768F8"/>
    <w:rsid w:val="005825E4"/>
    <w:rsid w:val="00595008"/>
    <w:rsid w:val="0059612A"/>
    <w:rsid w:val="005B2367"/>
    <w:rsid w:val="005C099A"/>
    <w:rsid w:val="005D111C"/>
    <w:rsid w:val="005D6D5F"/>
    <w:rsid w:val="005F1C34"/>
    <w:rsid w:val="005F229F"/>
    <w:rsid w:val="00600DD6"/>
    <w:rsid w:val="00611896"/>
    <w:rsid w:val="006330DE"/>
    <w:rsid w:val="0064049E"/>
    <w:rsid w:val="00640E74"/>
    <w:rsid w:val="006501EE"/>
    <w:rsid w:val="00667745"/>
    <w:rsid w:val="00671A60"/>
    <w:rsid w:val="0067718E"/>
    <w:rsid w:val="0068019F"/>
    <w:rsid w:val="00680C8A"/>
    <w:rsid w:val="006A1FC7"/>
    <w:rsid w:val="006A73D8"/>
    <w:rsid w:val="006C3412"/>
    <w:rsid w:val="006D2EB0"/>
    <w:rsid w:val="00705CC8"/>
    <w:rsid w:val="00735255"/>
    <w:rsid w:val="00736D42"/>
    <w:rsid w:val="007547B1"/>
    <w:rsid w:val="00757863"/>
    <w:rsid w:val="00770408"/>
    <w:rsid w:val="007706F2"/>
    <w:rsid w:val="00772B6D"/>
    <w:rsid w:val="00773985"/>
    <w:rsid w:val="00796DA3"/>
    <w:rsid w:val="007B075F"/>
    <w:rsid w:val="007B3AC5"/>
    <w:rsid w:val="007B4826"/>
    <w:rsid w:val="007C14DF"/>
    <w:rsid w:val="007F5D1B"/>
    <w:rsid w:val="00807D4F"/>
    <w:rsid w:val="008117EB"/>
    <w:rsid w:val="00850F62"/>
    <w:rsid w:val="0085151B"/>
    <w:rsid w:val="00856117"/>
    <w:rsid w:val="0086246C"/>
    <w:rsid w:val="008743BA"/>
    <w:rsid w:val="0088442C"/>
    <w:rsid w:val="00886B5E"/>
    <w:rsid w:val="008A29A5"/>
    <w:rsid w:val="008B17A6"/>
    <w:rsid w:val="008C06B6"/>
    <w:rsid w:val="008C536C"/>
    <w:rsid w:val="008D1197"/>
    <w:rsid w:val="008F184B"/>
    <w:rsid w:val="00902A1D"/>
    <w:rsid w:val="00903144"/>
    <w:rsid w:val="009145EC"/>
    <w:rsid w:val="00915AF5"/>
    <w:rsid w:val="0091790D"/>
    <w:rsid w:val="009228A6"/>
    <w:rsid w:val="009256B4"/>
    <w:rsid w:val="00962690"/>
    <w:rsid w:val="009649D6"/>
    <w:rsid w:val="00967257"/>
    <w:rsid w:val="00974054"/>
    <w:rsid w:val="00984B4A"/>
    <w:rsid w:val="009865EE"/>
    <w:rsid w:val="0099177F"/>
    <w:rsid w:val="00994605"/>
    <w:rsid w:val="009A2578"/>
    <w:rsid w:val="009A53E6"/>
    <w:rsid w:val="009C063B"/>
    <w:rsid w:val="009C16C7"/>
    <w:rsid w:val="009D4F8D"/>
    <w:rsid w:val="009E0AB8"/>
    <w:rsid w:val="009E4B66"/>
    <w:rsid w:val="009E54FF"/>
    <w:rsid w:val="009F2BB8"/>
    <w:rsid w:val="009F36AF"/>
    <w:rsid w:val="009F65D4"/>
    <w:rsid w:val="009F6BA9"/>
    <w:rsid w:val="00A0050E"/>
    <w:rsid w:val="00A02930"/>
    <w:rsid w:val="00A15562"/>
    <w:rsid w:val="00A15B1A"/>
    <w:rsid w:val="00A15C29"/>
    <w:rsid w:val="00A179B4"/>
    <w:rsid w:val="00A22FAB"/>
    <w:rsid w:val="00A3138D"/>
    <w:rsid w:val="00A54A0D"/>
    <w:rsid w:val="00A555D0"/>
    <w:rsid w:val="00A56EF1"/>
    <w:rsid w:val="00A66E7A"/>
    <w:rsid w:val="00A72912"/>
    <w:rsid w:val="00A90F7B"/>
    <w:rsid w:val="00AA2010"/>
    <w:rsid w:val="00AA278B"/>
    <w:rsid w:val="00AB34F0"/>
    <w:rsid w:val="00AB663D"/>
    <w:rsid w:val="00AC4370"/>
    <w:rsid w:val="00AC46EA"/>
    <w:rsid w:val="00AC5500"/>
    <w:rsid w:val="00AC7B4B"/>
    <w:rsid w:val="00AE231B"/>
    <w:rsid w:val="00AF2DA4"/>
    <w:rsid w:val="00AF783E"/>
    <w:rsid w:val="00B2070E"/>
    <w:rsid w:val="00B32B81"/>
    <w:rsid w:val="00B42DB0"/>
    <w:rsid w:val="00B505BA"/>
    <w:rsid w:val="00B72383"/>
    <w:rsid w:val="00B77A95"/>
    <w:rsid w:val="00BD5B14"/>
    <w:rsid w:val="00BD60D4"/>
    <w:rsid w:val="00BE075B"/>
    <w:rsid w:val="00BF332E"/>
    <w:rsid w:val="00BF6B4E"/>
    <w:rsid w:val="00C1203E"/>
    <w:rsid w:val="00C16A5E"/>
    <w:rsid w:val="00C42C50"/>
    <w:rsid w:val="00C4578D"/>
    <w:rsid w:val="00C657CA"/>
    <w:rsid w:val="00C7093D"/>
    <w:rsid w:val="00C76103"/>
    <w:rsid w:val="00C77631"/>
    <w:rsid w:val="00C826BC"/>
    <w:rsid w:val="00C8398A"/>
    <w:rsid w:val="00C83FC8"/>
    <w:rsid w:val="00C86686"/>
    <w:rsid w:val="00C93869"/>
    <w:rsid w:val="00CB0B4E"/>
    <w:rsid w:val="00CB5785"/>
    <w:rsid w:val="00CB59E9"/>
    <w:rsid w:val="00CB62D0"/>
    <w:rsid w:val="00CC0894"/>
    <w:rsid w:val="00CD3345"/>
    <w:rsid w:val="00CE1483"/>
    <w:rsid w:val="00D1033B"/>
    <w:rsid w:val="00D56DEF"/>
    <w:rsid w:val="00D6156E"/>
    <w:rsid w:val="00D82287"/>
    <w:rsid w:val="00D94359"/>
    <w:rsid w:val="00D95C72"/>
    <w:rsid w:val="00DA1F87"/>
    <w:rsid w:val="00DA3CF9"/>
    <w:rsid w:val="00DA5B43"/>
    <w:rsid w:val="00DB0BA5"/>
    <w:rsid w:val="00DB203E"/>
    <w:rsid w:val="00DB4756"/>
    <w:rsid w:val="00DC0F36"/>
    <w:rsid w:val="00DD2CB3"/>
    <w:rsid w:val="00DD731E"/>
    <w:rsid w:val="00DF4E11"/>
    <w:rsid w:val="00E06B99"/>
    <w:rsid w:val="00E15784"/>
    <w:rsid w:val="00E22142"/>
    <w:rsid w:val="00E23851"/>
    <w:rsid w:val="00E2668A"/>
    <w:rsid w:val="00E310CB"/>
    <w:rsid w:val="00E32EEA"/>
    <w:rsid w:val="00E55A33"/>
    <w:rsid w:val="00E862D7"/>
    <w:rsid w:val="00E86B68"/>
    <w:rsid w:val="00EA6909"/>
    <w:rsid w:val="00EA6DB8"/>
    <w:rsid w:val="00EA7B10"/>
    <w:rsid w:val="00EA7C7C"/>
    <w:rsid w:val="00ED0A88"/>
    <w:rsid w:val="00EE6EFB"/>
    <w:rsid w:val="00EF5656"/>
    <w:rsid w:val="00EF7EE5"/>
    <w:rsid w:val="00F0722F"/>
    <w:rsid w:val="00F53F88"/>
    <w:rsid w:val="00F63DA7"/>
    <w:rsid w:val="00F64E59"/>
    <w:rsid w:val="00F729F7"/>
    <w:rsid w:val="00F74EBD"/>
    <w:rsid w:val="00F80063"/>
    <w:rsid w:val="00F812D0"/>
    <w:rsid w:val="00F93FEC"/>
    <w:rsid w:val="00FA0FD8"/>
    <w:rsid w:val="00FA68FF"/>
    <w:rsid w:val="00FD65CC"/>
    <w:rsid w:val="00FF408F"/>
    <w:rsid w:val="00F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3CD9F"/>
  <w15:chartTrackingRefBased/>
  <w15:docId w15:val="{FA2D70A3-7A97-3845-B009-820E66B6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Heading1">
    <w:name w:val="heading 1"/>
    <w:basedOn w:val="Normal"/>
    <w:link w:val="Heading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F812D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12D0"/>
    <w:rPr>
      <w:rFonts w:eastAsiaTheme="majorEastAsia" w:cstheme="majorBidi"/>
      <w:sz w:val="20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0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09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3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3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345"/>
  </w:style>
  <w:style w:type="paragraph" w:styleId="Footer">
    <w:name w:val="footer"/>
    <w:basedOn w:val="Normal"/>
    <w:link w:val="FooterChar"/>
    <w:uiPriority w:val="99"/>
    <w:unhideWhenUsed/>
    <w:rsid w:val="00CD3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ustinloh/Library/Containers/com.microsoft.Word/Data/Library/Application%20Support/Microsoft/Office/16.0/DTS/Search/%7bC28E7435-3267-D04A-8FA0-8B24ABCF8A07%7dtf22302129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0DDC98-A401-7243-B943-F6C87020B303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832DE6-F206-9547-9686-06599B34CD4F}">
      <dgm:prSet phldrT="[Text]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/>
            <a:t>Root</a:t>
          </a:r>
        </a:p>
      </dgm:t>
    </dgm:pt>
    <dgm:pt modelId="{F020152C-EEB3-8E4B-A7E1-21540CC46322}" type="parTrans" cxnId="{7B4E90C9-8630-834B-95B9-32818D9D2457}">
      <dgm:prSet/>
      <dgm:spPr/>
      <dgm:t>
        <a:bodyPr/>
        <a:lstStyle/>
        <a:p>
          <a:endParaRPr lang="en-US"/>
        </a:p>
      </dgm:t>
    </dgm:pt>
    <dgm:pt modelId="{518190E2-5748-6B4E-A6C7-BCCF541300C2}" type="sibTrans" cxnId="{7B4E90C9-8630-834B-95B9-32818D9D2457}">
      <dgm:prSet/>
      <dgm:spPr/>
      <dgm:t>
        <a:bodyPr/>
        <a:lstStyle/>
        <a:p>
          <a:endParaRPr lang="en-US"/>
        </a:p>
      </dgm:t>
    </dgm:pt>
    <dgm:pt modelId="{55BD96EE-3FF0-1F44-829D-DAA289709E80}">
      <dgm:prSet phldrT="[Text]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/>
            <a:t>Node 1</a:t>
          </a:r>
        </a:p>
      </dgm:t>
    </dgm:pt>
    <dgm:pt modelId="{6E6007DE-3572-FE40-87FA-CC862F3338EA}" type="parTrans" cxnId="{51534EBA-EF2B-1C49-B577-BF469A2B1D5C}">
      <dgm:prSet/>
      <dgm:spPr/>
      <dgm:t>
        <a:bodyPr/>
        <a:lstStyle/>
        <a:p>
          <a:endParaRPr lang="en-US"/>
        </a:p>
      </dgm:t>
    </dgm:pt>
    <dgm:pt modelId="{E9C9D368-453F-DD43-BAFC-7B1BD46F3485}" type="sibTrans" cxnId="{51534EBA-EF2B-1C49-B577-BF469A2B1D5C}">
      <dgm:prSet/>
      <dgm:spPr/>
      <dgm:t>
        <a:bodyPr/>
        <a:lstStyle/>
        <a:p>
          <a:endParaRPr lang="en-US"/>
        </a:p>
      </dgm:t>
    </dgm:pt>
    <dgm:pt modelId="{1E35E5D7-C468-8E42-96E5-FEF93088DBAF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Leaf 1</a:t>
          </a:r>
        </a:p>
      </dgm:t>
    </dgm:pt>
    <dgm:pt modelId="{36081494-AA9E-D642-803F-F66CD030C802}" type="parTrans" cxnId="{2AED74A3-4048-384C-9A30-AC204BD5DCD8}">
      <dgm:prSet/>
      <dgm:spPr/>
      <dgm:t>
        <a:bodyPr/>
        <a:lstStyle/>
        <a:p>
          <a:endParaRPr lang="en-US"/>
        </a:p>
      </dgm:t>
    </dgm:pt>
    <dgm:pt modelId="{571415F8-BD54-C847-840C-CEDE1FD55F9B}" type="sibTrans" cxnId="{2AED74A3-4048-384C-9A30-AC204BD5DCD8}">
      <dgm:prSet/>
      <dgm:spPr/>
      <dgm:t>
        <a:bodyPr/>
        <a:lstStyle/>
        <a:p>
          <a:endParaRPr lang="en-US"/>
        </a:p>
      </dgm:t>
    </dgm:pt>
    <dgm:pt modelId="{136CB0A3-EBC5-4F4D-8F64-8EDA0182C667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Leaf 2</a:t>
          </a:r>
        </a:p>
      </dgm:t>
    </dgm:pt>
    <dgm:pt modelId="{98B13BE8-0FF1-174C-86A8-1CFAC0AC0EBC}" type="parTrans" cxnId="{CC052274-EE27-614B-A59D-1934A7A50433}">
      <dgm:prSet/>
      <dgm:spPr/>
      <dgm:t>
        <a:bodyPr/>
        <a:lstStyle/>
        <a:p>
          <a:endParaRPr lang="en-US"/>
        </a:p>
      </dgm:t>
    </dgm:pt>
    <dgm:pt modelId="{3AB1B182-09EC-824D-9EAF-2DD77AF14400}" type="sibTrans" cxnId="{CC052274-EE27-614B-A59D-1934A7A50433}">
      <dgm:prSet/>
      <dgm:spPr/>
      <dgm:t>
        <a:bodyPr/>
        <a:lstStyle/>
        <a:p>
          <a:endParaRPr lang="en-US"/>
        </a:p>
      </dgm:t>
    </dgm:pt>
    <dgm:pt modelId="{B235AD9D-9483-7D47-8439-EA5E2488D392}">
      <dgm:prSet phldrT="[Text]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/>
            <a:t>Node 2</a:t>
          </a:r>
        </a:p>
      </dgm:t>
    </dgm:pt>
    <dgm:pt modelId="{0C07012E-8575-594D-A6A7-E45377284F44}" type="parTrans" cxnId="{990F0B88-35EA-434C-8440-A088E986B4CE}">
      <dgm:prSet/>
      <dgm:spPr/>
      <dgm:t>
        <a:bodyPr/>
        <a:lstStyle/>
        <a:p>
          <a:endParaRPr lang="en-US"/>
        </a:p>
      </dgm:t>
    </dgm:pt>
    <dgm:pt modelId="{B4015DA1-AA26-0B40-ACD1-2BC7B40D88F9}" type="sibTrans" cxnId="{990F0B88-35EA-434C-8440-A088E986B4CE}">
      <dgm:prSet/>
      <dgm:spPr/>
      <dgm:t>
        <a:bodyPr/>
        <a:lstStyle/>
        <a:p>
          <a:endParaRPr lang="en-US"/>
        </a:p>
      </dgm:t>
    </dgm:pt>
    <dgm:pt modelId="{4CA605BE-A2B6-9A46-9B13-13DFDC2622E9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Leaf 3</a:t>
          </a:r>
        </a:p>
      </dgm:t>
    </dgm:pt>
    <dgm:pt modelId="{1F9C3D20-4E1D-3B42-B269-CD99F847CE3A}" type="parTrans" cxnId="{8E44D9F3-04C3-2643-AB4A-7504B321E9AD}">
      <dgm:prSet/>
      <dgm:spPr/>
      <dgm:t>
        <a:bodyPr/>
        <a:lstStyle/>
        <a:p>
          <a:endParaRPr lang="en-US"/>
        </a:p>
      </dgm:t>
    </dgm:pt>
    <dgm:pt modelId="{B298B7E8-FF77-A34E-A7FF-E22667EA7B13}" type="sibTrans" cxnId="{8E44D9F3-04C3-2643-AB4A-7504B321E9AD}">
      <dgm:prSet/>
      <dgm:spPr/>
      <dgm:t>
        <a:bodyPr/>
        <a:lstStyle/>
        <a:p>
          <a:endParaRPr lang="en-US"/>
        </a:p>
      </dgm:t>
    </dgm:pt>
    <dgm:pt modelId="{E4B14C5C-502A-A240-A0FD-5796B9028D28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Leaf 4</a:t>
          </a:r>
        </a:p>
      </dgm:t>
    </dgm:pt>
    <dgm:pt modelId="{40DAB0EA-3383-1545-8DBD-DF5FF125AAB5}" type="parTrans" cxnId="{BD2230AE-01CE-B24B-B917-03354F931B22}">
      <dgm:prSet/>
      <dgm:spPr/>
      <dgm:t>
        <a:bodyPr/>
        <a:lstStyle/>
        <a:p>
          <a:endParaRPr lang="en-US"/>
        </a:p>
      </dgm:t>
    </dgm:pt>
    <dgm:pt modelId="{A77EB3F4-8FA8-CA45-8908-FDEE8CB914CA}" type="sibTrans" cxnId="{BD2230AE-01CE-B24B-B917-03354F931B22}">
      <dgm:prSet/>
      <dgm:spPr/>
      <dgm:t>
        <a:bodyPr/>
        <a:lstStyle/>
        <a:p>
          <a:endParaRPr lang="en-US"/>
        </a:p>
      </dgm:t>
    </dgm:pt>
    <dgm:pt modelId="{E103EC7C-58B9-FF4D-8DF8-90A9D9BF4E58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Edge 1</a:t>
          </a:r>
        </a:p>
      </dgm:t>
    </dgm:pt>
    <dgm:pt modelId="{655C6821-66A6-344F-8E2E-CF8494A5840F}" type="parTrans" cxnId="{40D0E8BE-D4A1-DB42-B5BF-1EDCA7214953}">
      <dgm:prSet/>
      <dgm:spPr/>
      <dgm:t>
        <a:bodyPr/>
        <a:lstStyle/>
        <a:p>
          <a:endParaRPr lang="en-US"/>
        </a:p>
      </dgm:t>
    </dgm:pt>
    <dgm:pt modelId="{938C6B3D-62EA-DB4D-A4E4-BEA54656064A}" type="sibTrans" cxnId="{40D0E8BE-D4A1-DB42-B5BF-1EDCA7214953}">
      <dgm:prSet/>
      <dgm:spPr/>
      <dgm:t>
        <a:bodyPr/>
        <a:lstStyle/>
        <a:p>
          <a:endParaRPr lang="en-US"/>
        </a:p>
      </dgm:t>
    </dgm:pt>
    <dgm:pt modelId="{3D3E30D0-D6B4-2046-AE75-90C026977F0F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Edge</a:t>
          </a:r>
          <a:r>
            <a:rPr lang="en-US"/>
            <a:t> </a:t>
          </a:r>
          <a:r>
            <a:rPr lang="en-US">
              <a:solidFill>
                <a:sysClr val="windowText" lastClr="000000"/>
              </a:solidFill>
            </a:rPr>
            <a:t>2</a:t>
          </a:r>
        </a:p>
      </dgm:t>
    </dgm:pt>
    <dgm:pt modelId="{F5DF51D2-70AE-914E-9C02-9CEDE7E3E95E}" type="parTrans" cxnId="{7D4EAA01-D7C7-9343-9065-0990BD5A25B9}">
      <dgm:prSet/>
      <dgm:spPr/>
      <dgm:t>
        <a:bodyPr/>
        <a:lstStyle/>
        <a:p>
          <a:endParaRPr lang="en-US"/>
        </a:p>
      </dgm:t>
    </dgm:pt>
    <dgm:pt modelId="{F4467491-9164-0846-A0DC-57B078D053C6}" type="sibTrans" cxnId="{7D4EAA01-D7C7-9343-9065-0990BD5A25B9}">
      <dgm:prSet/>
      <dgm:spPr/>
      <dgm:t>
        <a:bodyPr/>
        <a:lstStyle/>
        <a:p>
          <a:endParaRPr lang="en-US"/>
        </a:p>
      </dgm:t>
    </dgm:pt>
    <dgm:pt modelId="{5607FBF0-CD4C-EA40-8256-539482F2BF32}" type="pres">
      <dgm:prSet presAssocID="{820DDC98-A401-7243-B943-F6C87020B3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2C4A2B6-EB48-AF46-BA49-909641FB65A1}" type="pres">
      <dgm:prSet presAssocID="{820DDC98-A401-7243-B943-F6C87020B303}" presName="hierFlow" presStyleCnt="0"/>
      <dgm:spPr/>
    </dgm:pt>
    <dgm:pt modelId="{1F97EE36-8790-DC4A-9CAA-CEB322AF3316}" type="pres">
      <dgm:prSet presAssocID="{820DDC98-A401-7243-B943-F6C87020B3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758DBF7-30BD-9D42-940B-7592D8A867CE}" type="pres">
      <dgm:prSet presAssocID="{F2832DE6-F206-9547-9686-06599B34CD4F}" presName="Name14" presStyleCnt="0"/>
      <dgm:spPr/>
    </dgm:pt>
    <dgm:pt modelId="{D1AF05A7-E419-7842-B579-313F9555B844}" type="pres">
      <dgm:prSet presAssocID="{F2832DE6-F206-9547-9686-06599B34CD4F}" presName="level1Shape" presStyleLbl="node0" presStyleIdx="0" presStyleCnt="1">
        <dgm:presLayoutVars>
          <dgm:chPref val="3"/>
        </dgm:presLayoutVars>
      </dgm:prSet>
      <dgm:spPr/>
    </dgm:pt>
    <dgm:pt modelId="{1E0BA114-4C09-C147-9D77-29D5DC3BCAD8}" type="pres">
      <dgm:prSet presAssocID="{F2832DE6-F206-9547-9686-06599B34CD4F}" presName="hierChild2" presStyleCnt="0"/>
      <dgm:spPr/>
    </dgm:pt>
    <dgm:pt modelId="{BFB9A9B0-1A74-A74A-BD3B-79EFB7B76400}" type="pres">
      <dgm:prSet presAssocID="{655C6821-66A6-344F-8E2E-CF8494A5840F}" presName="Name19" presStyleLbl="parChTrans1D2" presStyleIdx="0" presStyleCnt="2"/>
      <dgm:spPr/>
    </dgm:pt>
    <dgm:pt modelId="{01B818BC-9EAF-FA44-AA70-A7854458B873}" type="pres">
      <dgm:prSet presAssocID="{E103EC7C-58B9-FF4D-8DF8-90A9D9BF4E58}" presName="Name21" presStyleCnt="0"/>
      <dgm:spPr/>
    </dgm:pt>
    <dgm:pt modelId="{0023B75F-78E6-B84A-95C7-D2AC24A9B339}" type="pres">
      <dgm:prSet presAssocID="{E103EC7C-58B9-FF4D-8DF8-90A9D9BF4E58}" presName="level2Shape" presStyleLbl="node2" presStyleIdx="0" presStyleCnt="2"/>
      <dgm:spPr/>
    </dgm:pt>
    <dgm:pt modelId="{4A4CDF0C-7691-C842-8190-999B74D68A91}" type="pres">
      <dgm:prSet presAssocID="{E103EC7C-58B9-FF4D-8DF8-90A9D9BF4E58}" presName="hierChild3" presStyleCnt="0"/>
      <dgm:spPr/>
    </dgm:pt>
    <dgm:pt modelId="{29E0A8D7-2D9A-EE42-89F0-31A094F13C6A}" type="pres">
      <dgm:prSet presAssocID="{6E6007DE-3572-FE40-87FA-CC862F3338EA}" presName="Name19" presStyleLbl="parChTrans1D3" presStyleIdx="0" presStyleCnt="2"/>
      <dgm:spPr/>
    </dgm:pt>
    <dgm:pt modelId="{E42F8702-4A57-374C-BF5E-37043812D3ED}" type="pres">
      <dgm:prSet presAssocID="{55BD96EE-3FF0-1F44-829D-DAA289709E80}" presName="Name21" presStyleCnt="0"/>
      <dgm:spPr/>
    </dgm:pt>
    <dgm:pt modelId="{690A1DE5-7553-B24D-B24A-EE4E82DEC6AD}" type="pres">
      <dgm:prSet presAssocID="{55BD96EE-3FF0-1F44-829D-DAA289709E80}" presName="level2Shape" presStyleLbl="node3" presStyleIdx="0" presStyleCnt="2"/>
      <dgm:spPr/>
    </dgm:pt>
    <dgm:pt modelId="{8B38C3D8-4F8F-6247-855F-88AFE3A9D41F}" type="pres">
      <dgm:prSet presAssocID="{55BD96EE-3FF0-1F44-829D-DAA289709E80}" presName="hierChild3" presStyleCnt="0"/>
      <dgm:spPr/>
    </dgm:pt>
    <dgm:pt modelId="{7F1E119F-1A80-0A43-866F-ABA841796655}" type="pres">
      <dgm:prSet presAssocID="{36081494-AA9E-D642-803F-F66CD030C802}" presName="Name19" presStyleLbl="parChTrans1D4" presStyleIdx="0" presStyleCnt="4"/>
      <dgm:spPr/>
    </dgm:pt>
    <dgm:pt modelId="{AE5A80C0-2055-CF41-98E7-5D481B216767}" type="pres">
      <dgm:prSet presAssocID="{1E35E5D7-C468-8E42-96E5-FEF93088DBAF}" presName="Name21" presStyleCnt="0"/>
      <dgm:spPr/>
    </dgm:pt>
    <dgm:pt modelId="{4AED42B8-8F7E-364A-B43B-856787A5432C}" type="pres">
      <dgm:prSet presAssocID="{1E35E5D7-C468-8E42-96E5-FEF93088DBAF}" presName="level2Shape" presStyleLbl="node4" presStyleIdx="0" presStyleCnt="4"/>
      <dgm:spPr/>
    </dgm:pt>
    <dgm:pt modelId="{F74955FC-57DE-2F48-9C50-024C9FC4EA0B}" type="pres">
      <dgm:prSet presAssocID="{1E35E5D7-C468-8E42-96E5-FEF93088DBAF}" presName="hierChild3" presStyleCnt="0"/>
      <dgm:spPr/>
    </dgm:pt>
    <dgm:pt modelId="{A6AA9F2C-4CF4-C54D-B554-4B58BEECFE27}" type="pres">
      <dgm:prSet presAssocID="{98B13BE8-0FF1-174C-86A8-1CFAC0AC0EBC}" presName="Name19" presStyleLbl="parChTrans1D4" presStyleIdx="1" presStyleCnt="4"/>
      <dgm:spPr/>
    </dgm:pt>
    <dgm:pt modelId="{51E2D551-FE9D-5641-A5B3-6A9A484AB6B2}" type="pres">
      <dgm:prSet presAssocID="{136CB0A3-EBC5-4F4D-8F64-8EDA0182C667}" presName="Name21" presStyleCnt="0"/>
      <dgm:spPr/>
    </dgm:pt>
    <dgm:pt modelId="{3DD02CD0-2550-614D-9937-D2BD49505239}" type="pres">
      <dgm:prSet presAssocID="{136CB0A3-EBC5-4F4D-8F64-8EDA0182C667}" presName="level2Shape" presStyleLbl="node4" presStyleIdx="1" presStyleCnt="4"/>
      <dgm:spPr/>
    </dgm:pt>
    <dgm:pt modelId="{7E802244-FC92-0E47-AE9E-3F1FA8881774}" type="pres">
      <dgm:prSet presAssocID="{136CB0A3-EBC5-4F4D-8F64-8EDA0182C667}" presName="hierChild3" presStyleCnt="0"/>
      <dgm:spPr/>
    </dgm:pt>
    <dgm:pt modelId="{571A7BAD-B87A-3041-A4AC-D7EE032E25B5}" type="pres">
      <dgm:prSet presAssocID="{F5DF51D2-70AE-914E-9C02-9CEDE7E3E95E}" presName="Name19" presStyleLbl="parChTrans1D2" presStyleIdx="1" presStyleCnt="2"/>
      <dgm:spPr/>
    </dgm:pt>
    <dgm:pt modelId="{CF363CA8-116D-D741-B4D8-6E37D48B8ABB}" type="pres">
      <dgm:prSet presAssocID="{3D3E30D0-D6B4-2046-AE75-90C026977F0F}" presName="Name21" presStyleCnt="0"/>
      <dgm:spPr/>
    </dgm:pt>
    <dgm:pt modelId="{EB2390B0-B536-754B-B3EA-47152CE0ED5E}" type="pres">
      <dgm:prSet presAssocID="{3D3E30D0-D6B4-2046-AE75-90C026977F0F}" presName="level2Shape" presStyleLbl="node2" presStyleIdx="1" presStyleCnt="2"/>
      <dgm:spPr/>
    </dgm:pt>
    <dgm:pt modelId="{3E2BAB6B-E799-EC4C-B653-8BC21176BD24}" type="pres">
      <dgm:prSet presAssocID="{3D3E30D0-D6B4-2046-AE75-90C026977F0F}" presName="hierChild3" presStyleCnt="0"/>
      <dgm:spPr/>
    </dgm:pt>
    <dgm:pt modelId="{7B5B8536-1484-0741-A08D-E74536C1C366}" type="pres">
      <dgm:prSet presAssocID="{0C07012E-8575-594D-A6A7-E45377284F44}" presName="Name19" presStyleLbl="parChTrans1D3" presStyleIdx="1" presStyleCnt="2"/>
      <dgm:spPr/>
    </dgm:pt>
    <dgm:pt modelId="{9F3F68A6-A1C8-3041-9B3B-1968F4ACC3A1}" type="pres">
      <dgm:prSet presAssocID="{B235AD9D-9483-7D47-8439-EA5E2488D392}" presName="Name21" presStyleCnt="0"/>
      <dgm:spPr/>
    </dgm:pt>
    <dgm:pt modelId="{CD0EFEC8-674D-BB47-82EC-2529FC80572E}" type="pres">
      <dgm:prSet presAssocID="{B235AD9D-9483-7D47-8439-EA5E2488D392}" presName="level2Shape" presStyleLbl="node3" presStyleIdx="1" presStyleCnt="2"/>
      <dgm:spPr/>
    </dgm:pt>
    <dgm:pt modelId="{5317A54D-3590-F545-9EA3-290F40DF4CE3}" type="pres">
      <dgm:prSet presAssocID="{B235AD9D-9483-7D47-8439-EA5E2488D392}" presName="hierChild3" presStyleCnt="0"/>
      <dgm:spPr/>
    </dgm:pt>
    <dgm:pt modelId="{791815DF-AC04-CC43-A1FE-16557971D565}" type="pres">
      <dgm:prSet presAssocID="{1F9C3D20-4E1D-3B42-B269-CD99F847CE3A}" presName="Name19" presStyleLbl="parChTrans1D4" presStyleIdx="2" presStyleCnt="4"/>
      <dgm:spPr/>
    </dgm:pt>
    <dgm:pt modelId="{23048D8E-654F-C947-BDA4-12DD643BF165}" type="pres">
      <dgm:prSet presAssocID="{4CA605BE-A2B6-9A46-9B13-13DFDC2622E9}" presName="Name21" presStyleCnt="0"/>
      <dgm:spPr/>
    </dgm:pt>
    <dgm:pt modelId="{F5821407-3D9F-AD47-B43E-7FEC2B8591B4}" type="pres">
      <dgm:prSet presAssocID="{4CA605BE-A2B6-9A46-9B13-13DFDC2622E9}" presName="level2Shape" presStyleLbl="node4" presStyleIdx="2" presStyleCnt="4"/>
      <dgm:spPr/>
    </dgm:pt>
    <dgm:pt modelId="{DA4A7641-E7DA-AF40-B4CB-1B5D6D52EF21}" type="pres">
      <dgm:prSet presAssocID="{4CA605BE-A2B6-9A46-9B13-13DFDC2622E9}" presName="hierChild3" presStyleCnt="0"/>
      <dgm:spPr/>
    </dgm:pt>
    <dgm:pt modelId="{FFC0BFB9-11CE-A04D-8C32-20F7C5AFCDDE}" type="pres">
      <dgm:prSet presAssocID="{40DAB0EA-3383-1545-8DBD-DF5FF125AAB5}" presName="Name19" presStyleLbl="parChTrans1D4" presStyleIdx="3" presStyleCnt="4"/>
      <dgm:spPr/>
    </dgm:pt>
    <dgm:pt modelId="{1934C4B1-51D7-294F-8BFC-83BB6E0BECBC}" type="pres">
      <dgm:prSet presAssocID="{E4B14C5C-502A-A240-A0FD-5796B9028D28}" presName="Name21" presStyleCnt="0"/>
      <dgm:spPr/>
    </dgm:pt>
    <dgm:pt modelId="{8C4CCA89-7807-A648-8A58-0548BEF6253E}" type="pres">
      <dgm:prSet presAssocID="{E4B14C5C-502A-A240-A0FD-5796B9028D28}" presName="level2Shape" presStyleLbl="node4" presStyleIdx="3" presStyleCnt="4"/>
      <dgm:spPr/>
    </dgm:pt>
    <dgm:pt modelId="{ED0A88FE-3C65-1D45-97E3-3E1F26F4D25E}" type="pres">
      <dgm:prSet presAssocID="{E4B14C5C-502A-A240-A0FD-5796B9028D28}" presName="hierChild3" presStyleCnt="0"/>
      <dgm:spPr/>
    </dgm:pt>
    <dgm:pt modelId="{FC18AA19-D1F3-7148-9594-6D5D80571F29}" type="pres">
      <dgm:prSet presAssocID="{820DDC98-A401-7243-B943-F6C87020B303}" presName="bgShapesFlow" presStyleCnt="0"/>
      <dgm:spPr/>
    </dgm:pt>
  </dgm:ptLst>
  <dgm:cxnLst>
    <dgm:cxn modelId="{7D4EAA01-D7C7-9343-9065-0990BD5A25B9}" srcId="{F2832DE6-F206-9547-9686-06599B34CD4F}" destId="{3D3E30D0-D6B4-2046-AE75-90C026977F0F}" srcOrd="1" destOrd="0" parTransId="{F5DF51D2-70AE-914E-9C02-9CEDE7E3E95E}" sibTransId="{F4467491-9164-0846-A0DC-57B078D053C6}"/>
    <dgm:cxn modelId="{4D240D0B-7F1A-4348-B3ED-F81199DA1B5E}" type="presOf" srcId="{B235AD9D-9483-7D47-8439-EA5E2488D392}" destId="{CD0EFEC8-674D-BB47-82EC-2529FC80572E}" srcOrd="0" destOrd="0" presId="urn:microsoft.com/office/officeart/2005/8/layout/hierarchy6"/>
    <dgm:cxn modelId="{277B470B-5DDC-3B44-A6F6-6FA60142F174}" type="presOf" srcId="{3D3E30D0-D6B4-2046-AE75-90C026977F0F}" destId="{EB2390B0-B536-754B-B3EA-47152CE0ED5E}" srcOrd="0" destOrd="0" presId="urn:microsoft.com/office/officeart/2005/8/layout/hierarchy6"/>
    <dgm:cxn modelId="{AF392D11-6DAD-CC4E-92E9-88E10A8DEAA3}" type="presOf" srcId="{655C6821-66A6-344F-8E2E-CF8494A5840F}" destId="{BFB9A9B0-1A74-A74A-BD3B-79EFB7B76400}" srcOrd="0" destOrd="0" presId="urn:microsoft.com/office/officeart/2005/8/layout/hierarchy6"/>
    <dgm:cxn modelId="{67658B12-5E5F-D34A-AAA0-1AF40C2809A9}" type="presOf" srcId="{1F9C3D20-4E1D-3B42-B269-CD99F847CE3A}" destId="{791815DF-AC04-CC43-A1FE-16557971D565}" srcOrd="0" destOrd="0" presId="urn:microsoft.com/office/officeart/2005/8/layout/hierarchy6"/>
    <dgm:cxn modelId="{DD57A21A-8E03-E54E-9DEC-5586E5B0F3E5}" type="presOf" srcId="{E4B14C5C-502A-A240-A0FD-5796B9028D28}" destId="{8C4CCA89-7807-A648-8A58-0548BEF6253E}" srcOrd="0" destOrd="0" presId="urn:microsoft.com/office/officeart/2005/8/layout/hierarchy6"/>
    <dgm:cxn modelId="{206B9C26-5CDB-074D-9DA5-A08CB6EB007B}" type="presOf" srcId="{820DDC98-A401-7243-B943-F6C87020B303}" destId="{5607FBF0-CD4C-EA40-8256-539482F2BF32}" srcOrd="0" destOrd="0" presId="urn:microsoft.com/office/officeart/2005/8/layout/hierarchy6"/>
    <dgm:cxn modelId="{F4EF843E-057A-5A45-B1E7-EF08A16BD4E9}" type="presOf" srcId="{98B13BE8-0FF1-174C-86A8-1CFAC0AC0EBC}" destId="{A6AA9F2C-4CF4-C54D-B554-4B58BEECFE27}" srcOrd="0" destOrd="0" presId="urn:microsoft.com/office/officeart/2005/8/layout/hierarchy6"/>
    <dgm:cxn modelId="{00ABBC65-2826-6D48-A494-33D5B30FFE84}" type="presOf" srcId="{F5DF51D2-70AE-914E-9C02-9CEDE7E3E95E}" destId="{571A7BAD-B87A-3041-A4AC-D7EE032E25B5}" srcOrd="0" destOrd="0" presId="urn:microsoft.com/office/officeart/2005/8/layout/hierarchy6"/>
    <dgm:cxn modelId="{72B6A368-D5D2-7045-B2A7-ADBA137BA9EC}" type="presOf" srcId="{6E6007DE-3572-FE40-87FA-CC862F3338EA}" destId="{29E0A8D7-2D9A-EE42-89F0-31A094F13C6A}" srcOrd="0" destOrd="0" presId="urn:microsoft.com/office/officeart/2005/8/layout/hierarchy6"/>
    <dgm:cxn modelId="{BDEF5E6E-254A-1C44-9219-3CAD77266466}" type="presOf" srcId="{136CB0A3-EBC5-4F4D-8F64-8EDA0182C667}" destId="{3DD02CD0-2550-614D-9937-D2BD49505239}" srcOrd="0" destOrd="0" presId="urn:microsoft.com/office/officeart/2005/8/layout/hierarchy6"/>
    <dgm:cxn modelId="{CC052274-EE27-614B-A59D-1934A7A50433}" srcId="{55BD96EE-3FF0-1F44-829D-DAA289709E80}" destId="{136CB0A3-EBC5-4F4D-8F64-8EDA0182C667}" srcOrd="1" destOrd="0" parTransId="{98B13BE8-0FF1-174C-86A8-1CFAC0AC0EBC}" sibTransId="{3AB1B182-09EC-824D-9EAF-2DD77AF14400}"/>
    <dgm:cxn modelId="{990F0B88-35EA-434C-8440-A088E986B4CE}" srcId="{3D3E30D0-D6B4-2046-AE75-90C026977F0F}" destId="{B235AD9D-9483-7D47-8439-EA5E2488D392}" srcOrd="0" destOrd="0" parTransId="{0C07012E-8575-594D-A6A7-E45377284F44}" sibTransId="{B4015DA1-AA26-0B40-ACD1-2BC7B40D88F9}"/>
    <dgm:cxn modelId="{A7FDFA90-402C-8642-9D59-409150E3E7AB}" type="presOf" srcId="{4CA605BE-A2B6-9A46-9B13-13DFDC2622E9}" destId="{F5821407-3D9F-AD47-B43E-7FEC2B8591B4}" srcOrd="0" destOrd="0" presId="urn:microsoft.com/office/officeart/2005/8/layout/hierarchy6"/>
    <dgm:cxn modelId="{2AED74A3-4048-384C-9A30-AC204BD5DCD8}" srcId="{55BD96EE-3FF0-1F44-829D-DAA289709E80}" destId="{1E35E5D7-C468-8E42-96E5-FEF93088DBAF}" srcOrd="0" destOrd="0" parTransId="{36081494-AA9E-D642-803F-F66CD030C802}" sibTransId="{571415F8-BD54-C847-840C-CEDE1FD55F9B}"/>
    <dgm:cxn modelId="{BD2230AE-01CE-B24B-B917-03354F931B22}" srcId="{B235AD9D-9483-7D47-8439-EA5E2488D392}" destId="{E4B14C5C-502A-A240-A0FD-5796B9028D28}" srcOrd="1" destOrd="0" parTransId="{40DAB0EA-3383-1545-8DBD-DF5FF125AAB5}" sibTransId="{A77EB3F4-8FA8-CA45-8908-FDEE8CB914CA}"/>
    <dgm:cxn modelId="{51534EBA-EF2B-1C49-B577-BF469A2B1D5C}" srcId="{E103EC7C-58B9-FF4D-8DF8-90A9D9BF4E58}" destId="{55BD96EE-3FF0-1F44-829D-DAA289709E80}" srcOrd="0" destOrd="0" parTransId="{6E6007DE-3572-FE40-87FA-CC862F3338EA}" sibTransId="{E9C9D368-453F-DD43-BAFC-7B1BD46F3485}"/>
    <dgm:cxn modelId="{01B790BA-7999-9E48-A762-E7ABA8572786}" type="presOf" srcId="{0C07012E-8575-594D-A6A7-E45377284F44}" destId="{7B5B8536-1484-0741-A08D-E74536C1C366}" srcOrd="0" destOrd="0" presId="urn:microsoft.com/office/officeart/2005/8/layout/hierarchy6"/>
    <dgm:cxn modelId="{40D0E8BE-D4A1-DB42-B5BF-1EDCA7214953}" srcId="{F2832DE6-F206-9547-9686-06599B34CD4F}" destId="{E103EC7C-58B9-FF4D-8DF8-90A9D9BF4E58}" srcOrd="0" destOrd="0" parTransId="{655C6821-66A6-344F-8E2E-CF8494A5840F}" sibTransId="{938C6B3D-62EA-DB4D-A4E4-BEA54656064A}"/>
    <dgm:cxn modelId="{35BE4EC2-95B3-4446-9F05-A08DBDE3EA66}" type="presOf" srcId="{40DAB0EA-3383-1545-8DBD-DF5FF125AAB5}" destId="{FFC0BFB9-11CE-A04D-8C32-20F7C5AFCDDE}" srcOrd="0" destOrd="0" presId="urn:microsoft.com/office/officeart/2005/8/layout/hierarchy6"/>
    <dgm:cxn modelId="{DD64B8C7-B3CF-AD45-8865-32E7FE5698A2}" type="presOf" srcId="{55BD96EE-3FF0-1F44-829D-DAA289709E80}" destId="{690A1DE5-7553-B24D-B24A-EE4E82DEC6AD}" srcOrd="0" destOrd="0" presId="urn:microsoft.com/office/officeart/2005/8/layout/hierarchy6"/>
    <dgm:cxn modelId="{7B4E90C9-8630-834B-95B9-32818D9D2457}" srcId="{820DDC98-A401-7243-B943-F6C87020B303}" destId="{F2832DE6-F206-9547-9686-06599B34CD4F}" srcOrd="0" destOrd="0" parTransId="{F020152C-EEB3-8E4B-A7E1-21540CC46322}" sibTransId="{518190E2-5748-6B4E-A6C7-BCCF541300C2}"/>
    <dgm:cxn modelId="{A0243BD6-6631-0941-954F-F685AB62013E}" type="presOf" srcId="{1E35E5D7-C468-8E42-96E5-FEF93088DBAF}" destId="{4AED42B8-8F7E-364A-B43B-856787A5432C}" srcOrd="0" destOrd="0" presId="urn:microsoft.com/office/officeart/2005/8/layout/hierarchy6"/>
    <dgm:cxn modelId="{591562E5-5668-FE4B-B217-A2A257301257}" type="presOf" srcId="{E103EC7C-58B9-FF4D-8DF8-90A9D9BF4E58}" destId="{0023B75F-78E6-B84A-95C7-D2AC24A9B339}" srcOrd="0" destOrd="0" presId="urn:microsoft.com/office/officeart/2005/8/layout/hierarchy6"/>
    <dgm:cxn modelId="{30CA33EE-1162-0E42-AB9B-E07CF3708868}" type="presOf" srcId="{36081494-AA9E-D642-803F-F66CD030C802}" destId="{7F1E119F-1A80-0A43-866F-ABA841796655}" srcOrd="0" destOrd="0" presId="urn:microsoft.com/office/officeart/2005/8/layout/hierarchy6"/>
    <dgm:cxn modelId="{95FD5AEF-890B-DF41-B58E-3D63D5097093}" type="presOf" srcId="{F2832DE6-F206-9547-9686-06599B34CD4F}" destId="{D1AF05A7-E419-7842-B579-313F9555B844}" srcOrd="0" destOrd="0" presId="urn:microsoft.com/office/officeart/2005/8/layout/hierarchy6"/>
    <dgm:cxn modelId="{8E44D9F3-04C3-2643-AB4A-7504B321E9AD}" srcId="{B235AD9D-9483-7D47-8439-EA5E2488D392}" destId="{4CA605BE-A2B6-9A46-9B13-13DFDC2622E9}" srcOrd="0" destOrd="0" parTransId="{1F9C3D20-4E1D-3B42-B269-CD99F847CE3A}" sibTransId="{B298B7E8-FF77-A34E-A7FF-E22667EA7B13}"/>
    <dgm:cxn modelId="{3222A049-FDB2-F54E-9CEE-327ECAD5BF52}" type="presParOf" srcId="{5607FBF0-CD4C-EA40-8256-539482F2BF32}" destId="{72C4A2B6-EB48-AF46-BA49-909641FB65A1}" srcOrd="0" destOrd="0" presId="urn:microsoft.com/office/officeart/2005/8/layout/hierarchy6"/>
    <dgm:cxn modelId="{178148A8-0D45-A54C-BAF1-08D1F17C730D}" type="presParOf" srcId="{72C4A2B6-EB48-AF46-BA49-909641FB65A1}" destId="{1F97EE36-8790-DC4A-9CAA-CEB322AF3316}" srcOrd="0" destOrd="0" presId="urn:microsoft.com/office/officeart/2005/8/layout/hierarchy6"/>
    <dgm:cxn modelId="{E51273D9-5386-0D4A-92BA-EE8D1FFD4965}" type="presParOf" srcId="{1F97EE36-8790-DC4A-9CAA-CEB322AF3316}" destId="{C758DBF7-30BD-9D42-940B-7592D8A867CE}" srcOrd="0" destOrd="0" presId="urn:microsoft.com/office/officeart/2005/8/layout/hierarchy6"/>
    <dgm:cxn modelId="{FC32FECE-CB07-8941-83A9-DA613736F307}" type="presParOf" srcId="{C758DBF7-30BD-9D42-940B-7592D8A867CE}" destId="{D1AF05A7-E419-7842-B579-313F9555B844}" srcOrd="0" destOrd="0" presId="urn:microsoft.com/office/officeart/2005/8/layout/hierarchy6"/>
    <dgm:cxn modelId="{89DB80CC-2EE7-364A-9900-C03BFFA22B36}" type="presParOf" srcId="{C758DBF7-30BD-9D42-940B-7592D8A867CE}" destId="{1E0BA114-4C09-C147-9D77-29D5DC3BCAD8}" srcOrd="1" destOrd="0" presId="urn:microsoft.com/office/officeart/2005/8/layout/hierarchy6"/>
    <dgm:cxn modelId="{DD73D4E7-B42F-8240-9269-D520DEA530AC}" type="presParOf" srcId="{1E0BA114-4C09-C147-9D77-29D5DC3BCAD8}" destId="{BFB9A9B0-1A74-A74A-BD3B-79EFB7B76400}" srcOrd="0" destOrd="0" presId="urn:microsoft.com/office/officeart/2005/8/layout/hierarchy6"/>
    <dgm:cxn modelId="{5E29908B-7AB8-8C44-98C1-BAFEA8BF29B0}" type="presParOf" srcId="{1E0BA114-4C09-C147-9D77-29D5DC3BCAD8}" destId="{01B818BC-9EAF-FA44-AA70-A7854458B873}" srcOrd="1" destOrd="0" presId="urn:microsoft.com/office/officeart/2005/8/layout/hierarchy6"/>
    <dgm:cxn modelId="{2632254F-31FE-5944-B006-6A4A1426A7DB}" type="presParOf" srcId="{01B818BC-9EAF-FA44-AA70-A7854458B873}" destId="{0023B75F-78E6-B84A-95C7-D2AC24A9B339}" srcOrd="0" destOrd="0" presId="urn:microsoft.com/office/officeart/2005/8/layout/hierarchy6"/>
    <dgm:cxn modelId="{C6C8351B-3985-AE48-8C3D-EC0185D6D83F}" type="presParOf" srcId="{01B818BC-9EAF-FA44-AA70-A7854458B873}" destId="{4A4CDF0C-7691-C842-8190-999B74D68A91}" srcOrd="1" destOrd="0" presId="urn:microsoft.com/office/officeart/2005/8/layout/hierarchy6"/>
    <dgm:cxn modelId="{8B15A87E-D090-294F-B7CA-B18095486899}" type="presParOf" srcId="{4A4CDF0C-7691-C842-8190-999B74D68A91}" destId="{29E0A8D7-2D9A-EE42-89F0-31A094F13C6A}" srcOrd="0" destOrd="0" presId="urn:microsoft.com/office/officeart/2005/8/layout/hierarchy6"/>
    <dgm:cxn modelId="{A49F02CB-04CB-C540-834D-B51B877B2758}" type="presParOf" srcId="{4A4CDF0C-7691-C842-8190-999B74D68A91}" destId="{E42F8702-4A57-374C-BF5E-37043812D3ED}" srcOrd="1" destOrd="0" presId="urn:microsoft.com/office/officeart/2005/8/layout/hierarchy6"/>
    <dgm:cxn modelId="{01FFFC17-986E-8345-80A7-4DE0E1E7A83A}" type="presParOf" srcId="{E42F8702-4A57-374C-BF5E-37043812D3ED}" destId="{690A1DE5-7553-B24D-B24A-EE4E82DEC6AD}" srcOrd="0" destOrd="0" presId="urn:microsoft.com/office/officeart/2005/8/layout/hierarchy6"/>
    <dgm:cxn modelId="{00FB464F-CDC1-BB4D-A958-EBECD95F91B1}" type="presParOf" srcId="{E42F8702-4A57-374C-BF5E-37043812D3ED}" destId="{8B38C3D8-4F8F-6247-855F-88AFE3A9D41F}" srcOrd="1" destOrd="0" presId="urn:microsoft.com/office/officeart/2005/8/layout/hierarchy6"/>
    <dgm:cxn modelId="{49C2C974-B55C-8F41-B0C7-9C5DE1C29BAC}" type="presParOf" srcId="{8B38C3D8-4F8F-6247-855F-88AFE3A9D41F}" destId="{7F1E119F-1A80-0A43-866F-ABA841796655}" srcOrd="0" destOrd="0" presId="urn:microsoft.com/office/officeart/2005/8/layout/hierarchy6"/>
    <dgm:cxn modelId="{B98508A0-2267-F042-B5BD-7FD69138639D}" type="presParOf" srcId="{8B38C3D8-4F8F-6247-855F-88AFE3A9D41F}" destId="{AE5A80C0-2055-CF41-98E7-5D481B216767}" srcOrd="1" destOrd="0" presId="urn:microsoft.com/office/officeart/2005/8/layout/hierarchy6"/>
    <dgm:cxn modelId="{80E60346-7820-0742-B83F-19EB5F99132B}" type="presParOf" srcId="{AE5A80C0-2055-CF41-98E7-5D481B216767}" destId="{4AED42B8-8F7E-364A-B43B-856787A5432C}" srcOrd="0" destOrd="0" presId="urn:microsoft.com/office/officeart/2005/8/layout/hierarchy6"/>
    <dgm:cxn modelId="{9672FFCB-3489-DE4B-8C31-C24BFB47A0FE}" type="presParOf" srcId="{AE5A80C0-2055-CF41-98E7-5D481B216767}" destId="{F74955FC-57DE-2F48-9C50-024C9FC4EA0B}" srcOrd="1" destOrd="0" presId="urn:microsoft.com/office/officeart/2005/8/layout/hierarchy6"/>
    <dgm:cxn modelId="{CD6C01E5-62FD-3B45-8862-3A26055059C7}" type="presParOf" srcId="{8B38C3D8-4F8F-6247-855F-88AFE3A9D41F}" destId="{A6AA9F2C-4CF4-C54D-B554-4B58BEECFE27}" srcOrd="2" destOrd="0" presId="urn:microsoft.com/office/officeart/2005/8/layout/hierarchy6"/>
    <dgm:cxn modelId="{DC90E39A-C7EB-5B49-AFB2-521F9D81D583}" type="presParOf" srcId="{8B38C3D8-4F8F-6247-855F-88AFE3A9D41F}" destId="{51E2D551-FE9D-5641-A5B3-6A9A484AB6B2}" srcOrd="3" destOrd="0" presId="urn:microsoft.com/office/officeart/2005/8/layout/hierarchy6"/>
    <dgm:cxn modelId="{2A88691A-CBB0-BE4C-936B-CCC59F05A2B1}" type="presParOf" srcId="{51E2D551-FE9D-5641-A5B3-6A9A484AB6B2}" destId="{3DD02CD0-2550-614D-9937-D2BD49505239}" srcOrd="0" destOrd="0" presId="urn:microsoft.com/office/officeart/2005/8/layout/hierarchy6"/>
    <dgm:cxn modelId="{B005F9C0-BE29-DB42-BA94-BDFF557E20FE}" type="presParOf" srcId="{51E2D551-FE9D-5641-A5B3-6A9A484AB6B2}" destId="{7E802244-FC92-0E47-AE9E-3F1FA8881774}" srcOrd="1" destOrd="0" presId="urn:microsoft.com/office/officeart/2005/8/layout/hierarchy6"/>
    <dgm:cxn modelId="{17ECC48F-5AF2-1948-AC94-D9F7D54599B7}" type="presParOf" srcId="{1E0BA114-4C09-C147-9D77-29D5DC3BCAD8}" destId="{571A7BAD-B87A-3041-A4AC-D7EE032E25B5}" srcOrd="2" destOrd="0" presId="urn:microsoft.com/office/officeart/2005/8/layout/hierarchy6"/>
    <dgm:cxn modelId="{0BB01BC4-43E6-674C-A837-BC4FDEF7ACE2}" type="presParOf" srcId="{1E0BA114-4C09-C147-9D77-29D5DC3BCAD8}" destId="{CF363CA8-116D-D741-B4D8-6E37D48B8ABB}" srcOrd="3" destOrd="0" presId="urn:microsoft.com/office/officeart/2005/8/layout/hierarchy6"/>
    <dgm:cxn modelId="{06AB18E9-104C-D145-AF39-FE80BA5C2EC7}" type="presParOf" srcId="{CF363CA8-116D-D741-B4D8-6E37D48B8ABB}" destId="{EB2390B0-B536-754B-B3EA-47152CE0ED5E}" srcOrd="0" destOrd="0" presId="urn:microsoft.com/office/officeart/2005/8/layout/hierarchy6"/>
    <dgm:cxn modelId="{E8EE2A61-97AD-9748-8BC4-A11B8781E360}" type="presParOf" srcId="{CF363CA8-116D-D741-B4D8-6E37D48B8ABB}" destId="{3E2BAB6B-E799-EC4C-B653-8BC21176BD24}" srcOrd="1" destOrd="0" presId="urn:microsoft.com/office/officeart/2005/8/layout/hierarchy6"/>
    <dgm:cxn modelId="{9E0FD3DF-B205-334C-83F9-BCEC40256D5A}" type="presParOf" srcId="{3E2BAB6B-E799-EC4C-B653-8BC21176BD24}" destId="{7B5B8536-1484-0741-A08D-E74536C1C366}" srcOrd="0" destOrd="0" presId="urn:microsoft.com/office/officeart/2005/8/layout/hierarchy6"/>
    <dgm:cxn modelId="{ACC1E9E8-AEDD-A343-B226-52E101F9FC23}" type="presParOf" srcId="{3E2BAB6B-E799-EC4C-B653-8BC21176BD24}" destId="{9F3F68A6-A1C8-3041-9B3B-1968F4ACC3A1}" srcOrd="1" destOrd="0" presId="urn:microsoft.com/office/officeart/2005/8/layout/hierarchy6"/>
    <dgm:cxn modelId="{5FC2ED49-B83C-084D-BA7F-CB465DD3B608}" type="presParOf" srcId="{9F3F68A6-A1C8-3041-9B3B-1968F4ACC3A1}" destId="{CD0EFEC8-674D-BB47-82EC-2529FC80572E}" srcOrd="0" destOrd="0" presId="urn:microsoft.com/office/officeart/2005/8/layout/hierarchy6"/>
    <dgm:cxn modelId="{BB9C5E3A-4FED-4C4B-8170-7093A901B627}" type="presParOf" srcId="{9F3F68A6-A1C8-3041-9B3B-1968F4ACC3A1}" destId="{5317A54D-3590-F545-9EA3-290F40DF4CE3}" srcOrd="1" destOrd="0" presId="urn:microsoft.com/office/officeart/2005/8/layout/hierarchy6"/>
    <dgm:cxn modelId="{9F43E9E2-7419-294D-8583-136411828636}" type="presParOf" srcId="{5317A54D-3590-F545-9EA3-290F40DF4CE3}" destId="{791815DF-AC04-CC43-A1FE-16557971D565}" srcOrd="0" destOrd="0" presId="urn:microsoft.com/office/officeart/2005/8/layout/hierarchy6"/>
    <dgm:cxn modelId="{089638BF-63E8-B94F-A055-92115443254D}" type="presParOf" srcId="{5317A54D-3590-F545-9EA3-290F40DF4CE3}" destId="{23048D8E-654F-C947-BDA4-12DD643BF165}" srcOrd="1" destOrd="0" presId="urn:microsoft.com/office/officeart/2005/8/layout/hierarchy6"/>
    <dgm:cxn modelId="{956F0B94-AD37-DE48-858F-6D22BF0D718D}" type="presParOf" srcId="{23048D8E-654F-C947-BDA4-12DD643BF165}" destId="{F5821407-3D9F-AD47-B43E-7FEC2B8591B4}" srcOrd="0" destOrd="0" presId="urn:microsoft.com/office/officeart/2005/8/layout/hierarchy6"/>
    <dgm:cxn modelId="{E6930539-3A66-4A4C-8DDC-EA25BE4A3D2C}" type="presParOf" srcId="{23048D8E-654F-C947-BDA4-12DD643BF165}" destId="{DA4A7641-E7DA-AF40-B4CB-1B5D6D52EF21}" srcOrd="1" destOrd="0" presId="urn:microsoft.com/office/officeart/2005/8/layout/hierarchy6"/>
    <dgm:cxn modelId="{254F386A-3B55-934B-B13A-F789AB748F61}" type="presParOf" srcId="{5317A54D-3590-F545-9EA3-290F40DF4CE3}" destId="{FFC0BFB9-11CE-A04D-8C32-20F7C5AFCDDE}" srcOrd="2" destOrd="0" presId="urn:microsoft.com/office/officeart/2005/8/layout/hierarchy6"/>
    <dgm:cxn modelId="{6A7EA88D-9389-9548-B38F-C065E27FC727}" type="presParOf" srcId="{5317A54D-3590-F545-9EA3-290F40DF4CE3}" destId="{1934C4B1-51D7-294F-8BFC-83BB6E0BECBC}" srcOrd="3" destOrd="0" presId="urn:microsoft.com/office/officeart/2005/8/layout/hierarchy6"/>
    <dgm:cxn modelId="{30BEFAFC-6E24-EE47-9B76-70D267387A0A}" type="presParOf" srcId="{1934C4B1-51D7-294F-8BFC-83BB6E0BECBC}" destId="{8C4CCA89-7807-A648-8A58-0548BEF6253E}" srcOrd="0" destOrd="0" presId="urn:microsoft.com/office/officeart/2005/8/layout/hierarchy6"/>
    <dgm:cxn modelId="{142158F5-57E0-304E-B543-A9EC6AC5BC0C}" type="presParOf" srcId="{1934C4B1-51D7-294F-8BFC-83BB6E0BECBC}" destId="{ED0A88FE-3C65-1D45-97E3-3E1F26F4D25E}" srcOrd="1" destOrd="0" presId="urn:microsoft.com/office/officeart/2005/8/layout/hierarchy6"/>
    <dgm:cxn modelId="{343BB1FE-28AA-004B-A51D-E8BD0514C497}" type="presParOf" srcId="{5607FBF0-CD4C-EA40-8256-539482F2BF32}" destId="{FC18AA19-D1F3-7148-9594-6D5D80571F2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AF05A7-E419-7842-B579-313F9555B844}">
      <dsp:nvSpPr>
        <dsp:cNvPr id="0" name=""/>
        <dsp:cNvSpPr/>
      </dsp:nvSpPr>
      <dsp:spPr>
        <a:xfrm>
          <a:off x="1180228" y="303"/>
          <a:ext cx="477357" cy="318238"/>
        </a:xfrm>
        <a:prstGeom prst="roundRect">
          <a:avLst>
            <a:gd name="adj" fmla="val 10000"/>
          </a:avLst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Root</a:t>
          </a:r>
        </a:p>
      </dsp:txBody>
      <dsp:txXfrm>
        <a:off x="1189549" y="9624"/>
        <a:ext cx="458715" cy="299596"/>
      </dsp:txXfrm>
    </dsp:sp>
    <dsp:sp modelId="{BFB9A9B0-1A74-A74A-BD3B-79EFB7B76400}">
      <dsp:nvSpPr>
        <dsp:cNvPr id="0" name=""/>
        <dsp:cNvSpPr/>
      </dsp:nvSpPr>
      <dsp:spPr>
        <a:xfrm>
          <a:off x="798343" y="318541"/>
          <a:ext cx="620564" cy="127295"/>
        </a:xfrm>
        <a:custGeom>
          <a:avLst/>
          <a:gdLst/>
          <a:ahLst/>
          <a:cxnLst/>
          <a:rect l="0" t="0" r="0" b="0"/>
          <a:pathLst>
            <a:path>
              <a:moveTo>
                <a:pt x="620564" y="0"/>
              </a:moveTo>
              <a:lnTo>
                <a:pt x="620564" y="63647"/>
              </a:lnTo>
              <a:lnTo>
                <a:pt x="0" y="63647"/>
              </a:lnTo>
              <a:lnTo>
                <a:pt x="0" y="127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3B75F-78E6-B84A-95C7-D2AC24A9B339}">
      <dsp:nvSpPr>
        <dsp:cNvPr id="0" name=""/>
        <dsp:cNvSpPr/>
      </dsp:nvSpPr>
      <dsp:spPr>
        <a:xfrm>
          <a:off x="559664" y="445836"/>
          <a:ext cx="477357" cy="318238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</a:rPr>
            <a:t>Edge 1</a:t>
          </a:r>
        </a:p>
      </dsp:txBody>
      <dsp:txXfrm>
        <a:off x="568985" y="455157"/>
        <a:ext cx="458715" cy="299596"/>
      </dsp:txXfrm>
    </dsp:sp>
    <dsp:sp modelId="{29E0A8D7-2D9A-EE42-89F0-31A094F13C6A}">
      <dsp:nvSpPr>
        <dsp:cNvPr id="0" name=""/>
        <dsp:cNvSpPr/>
      </dsp:nvSpPr>
      <dsp:spPr>
        <a:xfrm>
          <a:off x="752623" y="764074"/>
          <a:ext cx="91440" cy="1272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2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A1DE5-7553-B24D-B24A-EE4E82DEC6AD}">
      <dsp:nvSpPr>
        <dsp:cNvPr id="0" name=""/>
        <dsp:cNvSpPr/>
      </dsp:nvSpPr>
      <dsp:spPr>
        <a:xfrm>
          <a:off x="559664" y="891370"/>
          <a:ext cx="477357" cy="318238"/>
        </a:xfrm>
        <a:prstGeom prst="roundRect">
          <a:avLst>
            <a:gd name="adj" fmla="val 10000"/>
          </a:avLst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Node 1</a:t>
          </a:r>
        </a:p>
      </dsp:txBody>
      <dsp:txXfrm>
        <a:off x="568985" y="900691"/>
        <a:ext cx="458715" cy="299596"/>
      </dsp:txXfrm>
    </dsp:sp>
    <dsp:sp modelId="{7F1E119F-1A80-0A43-866F-ABA841796655}">
      <dsp:nvSpPr>
        <dsp:cNvPr id="0" name=""/>
        <dsp:cNvSpPr/>
      </dsp:nvSpPr>
      <dsp:spPr>
        <a:xfrm>
          <a:off x="488061" y="1209608"/>
          <a:ext cx="310282" cy="127295"/>
        </a:xfrm>
        <a:custGeom>
          <a:avLst/>
          <a:gdLst/>
          <a:ahLst/>
          <a:cxnLst/>
          <a:rect l="0" t="0" r="0" b="0"/>
          <a:pathLst>
            <a:path>
              <a:moveTo>
                <a:pt x="310282" y="0"/>
              </a:moveTo>
              <a:lnTo>
                <a:pt x="310282" y="63647"/>
              </a:lnTo>
              <a:lnTo>
                <a:pt x="0" y="63647"/>
              </a:lnTo>
              <a:lnTo>
                <a:pt x="0" y="1272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D42B8-8F7E-364A-B43B-856787A5432C}">
      <dsp:nvSpPr>
        <dsp:cNvPr id="0" name=""/>
        <dsp:cNvSpPr/>
      </dsp:nvSpPr>
      <dsp:spPr>
        <a:xfrm>
          <a:off x="249382" y="1336903"/>
          <a:ext cx="477357" cy="318238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</a:rPr>
            <a:t>Leaf 1</a:t>
          </a:r>
        </a:p>
      </dsp:txBody>
      <dsp:txXfrm>
        <a:off x="258703" y="1346224"/>
        <a:ext cx="458715" cy="299596"/>
      </dsp:txXfrm>
    </dsp:sp>
    <dsp:sp modelId="{A6AA9F2C-4CF4-C54D-B554-4B58BEECFE27}">
      <dsp:nvSpPr>
        <dsp:cNvPr id="0" name=""/>
        <dsp:cNvSpPr/>
      </dsp:nvSpPr>
      <dsp:spPr>
        <a:xfrm>
          <a:off x="798343" y="1209608"/>
          <a:ext cx="310282" cy="127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647"/>
              </a:lnTo>
              <a:lnTo>
                <a:pt x="310282" y="63647"/>
              </a:lnTo>
              <a:lnTo>
                <a:pt x="310282" y="1272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02CD0-2550-614D-9937-D2BD49505239}">
      <dsp:nvSpPr>
        <dsp:cNvPr id="0" name=""/>
        <dsp:cNvSpPr/>
      </dsp:nvSpPr>
      <dsp:spPr>
        <a:xfrm>
          <a:off x="869946" y="1336903"/>
          <a:ext cx="477357" cy="318238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</a:rPr>
            <a:t>Leaf 2</a:t>
          </a:r>
        </a:p>
      </dsp:txBody>
      <dsp:txXfrm>
        <a:off x="879267" y="1346224"/>
        <a:ext cx="458715" cy="299596"/>
      </dsp:txXfrm>
    </dsp:sp>
    <dsp:sp modelId="{571A7BAD-B87A-3041-A4AC-D7EE032E25B5}">
      <dsp:nvSpPr>
        <dsp:cNvPr id="0" name=""/>
        <dsp:cNvSpPr/>
      </dsp:nvSpPr>
      <dsp:spPr>
        <a:xfrm>
          <a:off x="1418907" y="318541"/>
          <a:ext cx="620564" cy="127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647"/>
              </a:lnTo>
              <a:lnTo>
                <a:pt x="620564" y="63647"/>
              </a:lnTo>
              <a:lnTo>
                <a:pt x="620564" y="127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390B0-B536-754B-B3EA-47152CE0ED5E}">
      <dsp:nvSpPr>
        <dsp:cNvPr id="0" name=""/>
        <dsp:cNvSpPr/>
      </dsp:nvSpPr>
      <dsp:spPr>
        <a:xfrm>
          <a:off x="1800793" y="445836"/>
          <a:ext cx="477357" cy="318238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</a:rPr>
            <a:t>Edge</a:t>
          </a:r>
          <a:r>
            <a:rPr lang="en-US" sz="900" kern="1200"/>
            <a:t> </a:t>
          </a:r>
          <a:r>
            <a:rPr lang="en-US" sz="900" kern="1200">
              <a:solidFill>
                <a:sysClr val="windowText" lastClr="000000"/>
              </a:solidFill>
            </a:rPr>
            <a:t>2</a:t>
          </a:r>
        </a:p>
      </dsp:txBody>
      <dsp:txXfrm>
        <a:off x="1810114" y="455157"/>
        <a:ext cx="458715" cy="299596"/>
      </dsp:txXfrm>
    </dsp:sp>
    <dsp:sp modelId="{7B5B8536-1484-0741-A08D-E74536C1C366}">
      <dsp:nvSpPr>
        <dsp:cNvPr id="0" name=""/>
        <dsp:cNvSpPr/>
      </dsp:nvSpPr>
      <dsp:spPr>
        <a:xfrm>
          <a:off x="1993751" y="764074"/>
          <a:ext cx="91440" cy="1272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2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0EFEC8-674D-BB47-82EC-2529FC80572E}">
      <dsp:nvSpPr>
        <dsp:cNvPr id="0" name=""/>
        <dsp:cNvSpPr/>
      </dsp:nvSpPr>
      <dsp:spPr>
        <a:xfrm>
          <a:off x="1800793" y="891370"/>
          <a:ext cx="477357" cy="318238"/>
        </a:xfrm>
        <a:prstGeom prst="roundRect">
          <a:avLst>
            <a:gd name="adj" fmla="val 10000"/>
          </a:avLst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Node 2</a:t>
          </a:r>
        </a:p>
      </dsp:txBody>
      <dsp:txXfrm>
        <a:off x="1810114" y="900691"/>
        <a:ext cx="458715" cy="299596"/>
      </dsp:txXfrm>
    </dsp:sp>
    <dsp:sp modelId="{791815DF-AC04-CC43-A1FE-16557971D565}">
      <dsp:nvSpPr>
        <dsp:cNvPr id="0" name=""/>
        <dsp:cNvSpPr/>
      </dsp:nvSpPr>
      <dsp:spPr>
        <a:xfrm>
          <a:off x="1729189" y="1209608"/>
          <a:ext cx="310282" cy="127295"/>
        </a:xfrm>
        <a:custGeom>
          <a:avLst/>
          <a:gdLst/>
          <a:ahLst/>
          <a:cxnLst/>
          <a:rect l="0" t="0" r="0" b="0"/>
          <a:pathLst>
            <a:path>
              <a:moveTo>
                <a:pt x="310282" y="0"/>
              </a:moveTo>
              <a:lnTo>
                <a:pt x="310282" y="63647"/>
              </a:lnTo>
              <a:lnTo>
                <a:pt x="0" y="63647"/>
              </a:lnTo>
              <a:lnTo>
                <a:pt x="0" y="1272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21407-3D9F-AD47-B43E-7FEC2B8591B4}">
      <dsp:nvSpPr>
        <dsp:cNvPr id="0" name=""/>
        <dsp:cNvSpPr/>
      </dsp:nvSpPr>
      <dsp:spPr>
        <a:xfrm>
          <a:off x="1490511" y="1336903"/>
          <a:ext cx="477357" cy="318238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</a:rPr>
            <a:t>Leaf 3</a:t>
          </a:r>
        </a:p>
      </dsp:txBody>
      <dsp:txXfrm>
        <a:off x="1499832" y="1346224"/>
        <a:ext cx="458715" cy="299596"/>
      </dsp:txXfrm>
    </dsp:sp>
    <dsp:sp modelId="{FFC0BFB9-11CE-A04D-8C32-20F7C5AFCDDE}">
      <dsp:nvSpPr>
        <dsp:cNvPr id="0" name=""/>
        <dsp:cNvSpPr/>
      </dsp:nvSpPr>
      <dsp:spPr>
        <a:xfrm>
          <a:off x="2039471" y="1209608"/>
          <a:ext cx="310282" cy="127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647"/>
              </a:lnTo>
              <a:lnTo>
                <a:pt x="310282" y="63647"/>
              </a:lnTo>
              <a:lnTo>
                <a:pt x="310282" y="1272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CCA89-7807-A648-8A58-0548BEF6253E}">
      <dsp:nvSpPr>
        <dsp:cNvPr id="0" name=""/>
        <dsp:cNvSpPr/>
      </dsp:nvSpPr>
      <dsp:spPr>
        <a:xfrm>
          <a:off x="2111075" y="1336903"/>
          <a:ext cx="477357" cy="318238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</a:rPr>
            <a:t>Leaf 4</a:t>
          </a:r>
        </a:p>
      </dsp:txBody>
      <dsp:txXfrm>
        <a:off x="2120396" y="1346224"/>
        <a:ext cx="458715" cy="2995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{C28E7435-3267-D04A-8FA0-8B24ABCF8A07}tf22302129.dotx</Template>
  <TotalTime>3045</TotalTime>
  <Pages>20</Pages>
  <Words>7070</Words>
  <Characters>40305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</dc:creator>
  <cp:keywords/>
  <dc:description/>
  <cp:lastModifiedBy>Austin Loh Shunwei</cp:lastModifiedBy>
  <cp:revision>118</cp:revision>
  <cp:lastPrinted>2020-12-01T14:36:00Z</cp:lastPrinted>
  <dcterms:created xsi:type="dcterms:W3CDTF">2020-11-29T08:14:00Z</dcterms:created>
  <dcterms:modified xsi:type="dcterms:W3CDTF">2021-06-03T11:02:00Z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